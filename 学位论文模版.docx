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87E1" w14:textId="5DE56F19" w:rsidR="00EB7398" w:rsidRPr="00EB7398" w:rsidRDefault="00EB7398" w:rsidP="00EB7398">
      <w:pPr>
        <w:widowControl w:val="0"/>
        <w:spacing w:beforeLines="300" w:before="936" w:afterLines="200" w:after="624"/>
        <w:jc w:val="both"/>
        <w:rPr>
          <w:rFonts w:ascii="仿宋_GB2312" w:eastAsia="仿宋_GB2312" w:hAnsi="Times New Roman" w:cs="Times New Roman"/>
          <w:color w:val="FF0000"/>
          <w:szCs w:val="20"/>
        </w:rPr>
      </w:pPr>
      <w:r w:rsidRPr="00EB7398">
        <w:rPr>
          <w:rFonts w:ascii="仿宋_GB2312" w:eastAsia="仿宋_GB2312" w:hAnsi="Times New Roman" w:cs="Times New Roman" w:hint="eastAsia"/>
          <w:noProof/>
          <w:color w:val="FF0000"/>
          <w:szCs w:val="20"/>
        </w:rPr>
        <mc:AlternateContent>
          <mc:Choice Requires="wpg">
            <w:drawing>
              <wp:anchor distT="0" distB="0" distL="114300" distR="114300" simplePos="0" relativeHeight="251661312" behindDoc="0" locked="0" layoutInCell="1" allowOverlap="1" wp14:anchorId="4E059FF5" wp14:editId="14B0CE42">
                <wp:simplePos x="0" y="0"/>
                <wp:positionH relativeFrom="column">
                  <wp:posOffset>557530</wp:posOffset>
                </wp:positionH>
                <wp:positionV relativeFrom="paragraph">
                  <wp:posOffset>196215</wp:posOffset>
                </wp:positionV>
                <wp:extent cx="4724400" cy="1068070"/>
                <wp:effectExtent l="0" t="0" r="0" b="0"/>
                <wp:wrapNone/>
                <wp:docPr id="886687366"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068070"/>
                          <a:chOff x="1350" y="1458"/>
                          <a:chExt cx="5712" cy="1247"/>
                        </a:xfrm>
                      </wpg:grpSpPr>
                      <pic:pic xmlns:pic="http://schemas.openxmlformats.org/drawingml/2006/picture">
                        <pic:nvPicPr>
                          <pic:cNvPr id="1516184645"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350" y="1458"/>
                            <a:ext cx="1247"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3899685" name="图片 12" descr="河北农业大学"/>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597" y="1458"/>
                            <a:ext cx="4465" cy="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F7F1B1" id="组合 9" o:spid="_x0000_s1026" style="position:absolute;left:0;text-align:left;margin-left:43.9pt;margin-top:15.45pt;width:372pt;height:84.1pt;z-index:251661312" coordorigin="1350,1458" coordsize="5712,12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1350;top:1458;width:1247;height: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">
                  <v:imagedata r:id="rId10" o:title=""/>
                  <v:path arrowok="t"/>
                </v:shape>
                <v:shape id="图片 12" o:spid="_x0000_s1028" type="#_x0000_t75" alt="河北农业大学" style="position:absolute;left:2597;top:1458;width:4465;height:1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">
                  <v:imagedata r:id="rId11" o:title="河北农业大学"/>
                  <v:path arrowok="t"/>
                </v:shape>
              </v:group>
            </w:pict>
          </mc:Fallback>
        </mc:AlternateContent>
      </w:r>
      <w:r w:rsidRPr="00EB7398">
        <w:rPr>
          <w:rFonts w:ascii="仿宋_GB2312" w:eastAsia="仿宋_GB2312" w:hAnsi="Times New Roman" w:cs="Times New Roman" w:hint="eastAsia"/>
          <w:color w:val="FF0000"/>
          <w:szCs w:val="20"/>
        </w:rPr>
        <w:t xml:space="preserve">               </w:t>
      </w:r>
    </w:p>
    <w:p w14:paraId="5C9FA890" w14:textId="77777777" w:rsidR="00EB7398" w:rsidRPr="00EB7398" w:rsidRDefault="00EB7398" w:rsidP="00EB7398">
      <w:pPr>
        <w:widowControl w:val="0"/>
        <w:spacing w:beforeLines="150" w:before="468" w:afterLines="200" w:after="624"/>
        <w:jc w:val="both"/>
        <w:rPr>
          <w:rFonts w:ascii="仿宋_GB2312" w:eastAsia="仿宋_GB2312" w:hAnsi="Times New Roman" w:cs="Times New Roman"/>
          <w:b/>
          <w:bCs/>
          <w:spacing w:val="40"/>
          <w:sz w:val="52"/>
          <w:szCs w:val="52"/>
        </w:rPr>
      </w:pPr>
      <w:r w:rsidRPr="00EB7398">
        <w:rPr>
          <w:rFonts w:ascii="仿宋_GB2312" w:eastAsia="仿宋_GB2312" w:hAnsi="Times New Roman" w:cs="Times New Roman" w:hint="eastAsia"/>
          <w:b/>
          <w:bCs/>
          <w:spacing w:val="40"/>
          <w:sz w:val="52"/>
          <w:szCs w:val="52"/>
        </w:rPr>
        <w:t xml:space="preserve">  </w:t>
      </w:r>
    </w:p>
    <w:p w14:paraId="741296BE" w14:textId="77777777" w:rsidR="00EB7398" w:rsidRPr="00EB7398" w:rsidRDefault="00EB7398" w:rsidP="00EB7398">
      <w:pPr>
        <w:widowControl w:val="0"/>
        <w:spacing w:beforeLines="150" w:before="468" w:afterLines="200" w:after="624"/>
        <w:rPr>
          <w:rFonts w:ascii="仿宋_GB2312" w:eastAsia="仿宋_GB2312" w:hAnsi="Times New Roman" w:cs="Times New Roman"/>
          <w:b/>
          <w:bCs/>
          <w:spacing w:val="40"/>
          <w:sz w:val="52"/>
          <w:szCs w:val="52"/>
        </w:rPr>
      </w:pPr>
      <w:r w:rsidRPr="00EB7398">
        <w:rPr>
          <w:rFonts w:ascii="仿宋_GB2312" w:eastAsia="仿宋_GB2312" w:hAnsi="Times New Roman" w:cs="Times New Roman" w:hint="eastAsia"/>
          <w:b/>
          <w:bCs/>
          <w:spacing w:val="40"/>
          <w:sz w:val="52"/>
          <w:szCs w:val="52"/>
        </w:rPr>
        <w:t>学士学位论文（设计）</w:t>
      </w:r>
    </w:p>
    <w:p w14:paraId="082DEF96" w14:textId="4C471153" w:rsidR="00EB7398" w:rsidRPr="00EB7398" w:rsidRDefault="00EB7398" w:rsidP="00EB7398">
      <w:pPr>
        <w:widowControl w:val="0"/>
        <w:spacing w:beforeLines="50" w:before="156" w:afterLines="50" w:after="156"/>
        <w:jc w:val="both"/>
        <w:rPr>
          <w:rFonts w:ascii="仿宋_GB2312" w:eastAsia="仿宋_GB2312" w:hAnsi="Times New Roman" w:cs="Times New Roman"/>
          <w:sz w:val="28"/>
          <w:szCs w:val="24"/>
          <w:u w:val="single"/>
        </w:rPr>
      </w:pPr>
      <w:r w:rsidRPr="00EB7398">
        <w:rPr>
          <w:rFonts w:ascii="仿宋_GB2312" w:eastAsia="仿宋_GB2312" w:hAnsi="Times New Roman" w:cs="Times New Roman" w:hint="eastAsia"/>
          <w:b/>
          <w:bCs/>
          <w:sz w:val="36"/>
          <w:szCs w:val="36"/>
        </w:rPr>
        <w:t>题目：</w:t>
      </w:r>
      <w:r w:rsidRPr="00EB7398">
        <w:rPr>
          <w:rFonts w:ascii="仿宋_GB2312" w:eastAsia="仿宋_GB2312" w:hAnsi="Times New Roman" w:cs="Times New Roman" w:hint="eastAsia"/>
          <w:sz w:val="28"/>
          <w:szCs w:val="24"/>
          <w:u w:val="single"/>
        </w:rPr>
        <w:t xml:space="preserve">    </w:t>
      </w:r>
      <w:r w:rsidR="009333B0">
        <w:rPr>
          <w:rFonts w:ascii="仿宋_GB2312" w:eastAsia="仿宋_GB2312" w:hAnsi="Times New Roman" w:cs="Times New Roman"/>
          <w:sz w:val="28"/>
          <w:szCs w:val="24"/>
          <w:u w:val="single"/>
        </w:rPr>
        <w:t xml:space="preserve">   </w:t>
      </w:r>
      <w:r w:rsidR="009333B0">
        <w:rPr>
          <w:rFonts w:ascii="仿宋_GB2312" w:eastAsia="仿宋_GB2312" w:hint="eastAsia"/>
          <w:sz w:val="28"/>
          <w:u w:val="single"/>
        </w:rPr>
        <w:t>基于HMM模型的在线视频个性化推荐研究</w:t>
      </w:r>
      <w:r w:rsidRPr="00EB7398">
        <w:rPr>
          <w:rFonts w:ascii="仿宋_GB2312" w:eastAsia="仿宋_GB2312" w:hAnsi="Times New Roman" w:cs="Times New Roman" w:hint="eastAsia"/>
          <w:sz w:val="28"/>
          <w:szCs w:val="24"/>
          <w:u w:val="single"/>
        </w:rPr>
        <w:t xml:space="preserve">        </w:t>
      </w:r>
    </w:p>
    <w:p w14:paraId="654D0B02" w14:textId="77777777" w:rsidR="00EB7398" w:rsidRPr="00EB7398" w:rsidRDefault="00EB7398" w:rsidP="00EB7398">
      <w:pPr>
        <w:widowControl w:val="0"/>
        <w:spacing w:beforeLines="50" w:before="156" w:afterLines="50" w:after="156"/>
        <w:jc w:val="both"/>
        <w:rPr>
          <w:rFonts w:ascii="仿宋_GB2312" w:eastAsia="仿宋_GB2312" w:hAnsi="Times New Roman" w:cs="Times New Roman"/>
          <w:sz w:val="28"/>
          <w:szCs w:val="24"/>
        </w:rPr>
      </w:pPr>
    </w:p>
    <w:p w14:paraId="57AC2A6F" w14:textId="46E9C77F" w:rsidR="00EB7398" w:rsidRPr="00EB7398" w:rsidRDefault="00EB7398" w:rsidP="00EB7398">
      <w:pPr>
        <w:widowControl w:val="0"/>
        <w:spacing w:beforeLines="50" w:before="156" w:afterLines="50" w:after="156"/>
        <w:ind w:firstLineChars="600" w:firstLine="2168"/>
        <w:jc w:val="both"/>
        <w:rPr>
          <w:rFonts w:ascii="仿宋_GB2312" w:eastAsia="仿宋_GB2312" w:hAnsi="Times New Roman" w:cs="Times New Roman"/>
          <w:bCs/>
          <w:sz w:val="36"/>
          <w:szCs w:val="36"/>
          <w:u w:val="single"/>
        </w:rPr>
      </w:pPr>
      <w:r w:rsidRPr="00EB7398">
        <w:rPr>
          <w:rFonts w:ascii="仿宋_GB2312" w:eastAsia="仿宋_GB2312" w:hAnsi="Times New Roman" w:cs="Times New Roman" w:hint="eastAsia"/>
          <w:b/>
          <w:bCs/>
          <w:sz w:val="36"/>
          <w:szCs w:val="36"/>
        </w:rPr>
        <w:t xml:space="preserve">姓    名 </w:t>
      </w:r>
      <w:r w:rsidR="00B63F89">
        <w:rPr>
          <w:rFonts w:ascii="仿宋_GB2312" w:eastAsia="仿宋_GB2312" w:hAnsi="Times New Roman" w:cs="Times New Roman"/>
          <w:b/>
          <w:bCs/>
          <w:sz w:val="36"/>
          <w:szCs w:val="36"/>
        </w:rPr>
        <w:t xml:space="preserve"> </w:t>
      </w:r>
      <w:r w:rsidR="00B63F89">
        <w:rPr>
          <w:rFonts w:ascii="仿宋_GB2312" w:eastAsia="仿宋_GB2312" w:hAnsi="Times New Roman" w:cs="Times New Roman" w:hint="eastAsia"/>
          <w:bCs/>
          <w:sz w:val="36"/>
          <w:szCs w:val="36"/>
          <w:u w:val="single"/>
        </w:rPr>
        <w:t xml:space="preserve"> </w:t>
      </w:r>
      <w:r w:rsidR="00B63F89">
        <w:rPr>
          <w:rFonts w:ascii="仿宋_GB2312" w:eastAsia="仿宋_GB2312" w:hAnsi="Times New Roman" w:cs="Times New Roman"/>
          <w:bCs/>
          <w:sz w:val="36"/>
          <w:szCs w:val="36"/>
          <w:u w:val="single"/>
        </w:rPr>
        <w:t xml:space="preserve">  </w:t>
      </w:r>
      <w:r w:rsidR="00B63F89">
        <w:rPr>
          <w:rFonts w:ascii="仿宋_GB2312" w:eastAsia="仿宋_GB2312" w:hAnsi="Times New Roman" w:cs="Times New Roman" w:hint="eastAsia"/>
          <w:bCs/>
          <w:sz w:val="36"/>
          <w:szCs w:val="36"/>
          <w:u w:val="single"/>
        </w:rPr>
        <w:t>冯</w:t>
      </w:r>
      <w:r>
        <w:rPr>
          <w:rFonts w:ascii="仿宋_GB2312" w:eastAsia="仿宋_GB2312" w:hAnsi="Times New Roman" w:cs="Times New Roman" w:hint="eastAsia"/>
          <w:bCs/>
          <w:sz w:val="36"/>
          <w:szCs w:val="36"/>
          <w:u w:val="single"/>
        </w:rPr>
        <w:t>运佳</w:t>
      </w:r>
      <w:r w:rsidRPr="00EB7398">
        <w:rPr>
          <w:rFonts w:ascii="仿宋_GB2312" w:eastAsia="仿宋_GB2312" w:hAnsi="Times New Roman" w:cs="Times New Roman" w:hint="eastAsia"/>
          <w:bCs/>
          <w:sz w:val="36"/>
          <w:szCs w:val="36"/>
          <w:u w:val="single"/>
        </w:rPr>
        <w:t xml:space="preserve">           </w:t>
      </w:r>
      <w:r>
        <w:rPr>
          <w:rFonts w:ascii="仿宋_GB2312" w:eastAsia="仿宋_GB2312" w:hAnsi="Times New Roman" w:cs="Times New Roman"/>
          <w:bCs/>
          <w:sz w:val="36"/>
          <w:szCs w:val="36"/>
          <w:u w:val="single"/>
        </w:rPr>
        <w:t xml:space="preserve">   </w:t>
      </w:r>
      <w:r w:rsidRPr="00EB7398">
        <w:rPr>
          <w:rFonts w:ascii="仿宋_GB2312" w:eastAsia="仿宋_GB2312" w:hAnsi="Times New Roman" w:cs="Times New Roman" w:hint="eastAsia"/>
          <w:bCs/>
          <w:sz w:val="36"/>
          <w:szCs w:val="36"/>
          <w:u w:val="single"/>
        </w:rPr>
        <w:t xml:space="preserve">   </w:t>
      </w:r>
    </w:p>
    <w:p w14:paraId="02E4D4F2" w14:textId="6F0E5FCB" w:rsidR="00EB7398" w:rsidRPr="00EB7398" w:rsidRDefault="00EB7398" w:rsidP="00EB7398">
      <w:pPr>
        <w:widowControl w:val="0"/>
        <w:spacing w:beforeLines="50" w:before="156" w:afterLines="50" w:after="156"/>
        <w:ind w:firstLineChars="600" w:firstLine="2168"/>
        <w:jc w:val="both"/>
        <w:rPr>
          <w:rFonts w:ascii="仿宋_GB2312" w:eastAsia="仿宋_GB2312" w:hAnsi="Times New Roman" w:cs="Times New Roman"/>
          <w:bCs/>
          <w:sz w:val="36"/>
          <w:szCs w:val="36"/>
          <w:u w:val="single"/>
        </w:rPr>
      </w:pPr>
      <w:r w:rsidRPr="00EB7398">
        <w:rPr>
          <w:rFonts w:ascii="仿宋_GB2312" w:eastAsia="仿宋_GB2312" w:hAnsi="Times New Roman" w:cs="Times New Roman" w:hint="eastAsia"/>
          <w:b/>
          <w:bCs/>
          <w:sz w:val="36"/>
          <w:szCs w:val="36"/>
        </w:rPr>
        <w:t xml:space="preserve">学    号  </w:t>
      </w:r>
      <w:r w:rsidRPr="00EB7398">
        <w:rPr>
          <w:rFonts w:ascii="仿宋_GB2312" w:eastAsia="仿宋_GB2312" w:hAnsi="Times New Roman" w:cs="Times New Roman" w:hint="eastAsia"/>
          <w:bCs/>
          <w:sz w:val="36"/>
          <w:szCs w:val="36"/>
          <w:u w:val="single"/>
        </w:rPr>
        <w:t xml:space="preserve">  </w:t>
      </w:r>
      <w:r>
        <w:rPr>
          <w:rFonts w:ascii="仿宋_GB2312" w:eastAsia="仿宋_GB2312" w:hAnsi="Times New Roman" w:cs="Times New Roman"/>
          <w:bCs/>
          <w:sz w:val="36"/>
          <w:szCs w:val="36"/>
          <w:u w:val="single"/>
        </w:rPr>
        <w:t>2021234110701</w:t>
      </w:r>
      <w:r w:rsidRPr="00EB7398">
        <w:rPr>
          <w:rFonts w:ascii="仿宋_GB2312" w:eastAsia="仿宋_GB2312" w:hAnsi="Times New Roman" w:cs="Times New Roman" w:hint="eastAsia"/>
          <w:bCs/>
          <w:sz w:val="36"/>
          <w:szCs w:val="36"/>
          <w:u w:val="single"/>
        </w:rPr>
        <w:t xml:space="preserve">         </w:t>
      </w:r>
    </w:p>
    <w:p w14:paraId="1FC9FB9E" w14:textId="5448CD30" w:rsidR="00EB7398" w:rsidRPr="00EB7398" w:rsidRDefault="00EB7398" w:rsidP="00EB7398">
      <w:pPr>
        <w:widowControl w:val="0"/>
        <w:spacing w:beforeLines="50" w:before="156" w:afterLines="50" w:after="156"/>
        <w:ind w:firstLineChars="600" w:firstLine="2168"/>
        <w:jc w:val="both"/>
        <w:rPr>
          <w:rFonts w:ascii="仿宋_GB2312" w:eastAsia="仿宋_GB2312" w:hAnsi="Times New Roman" w:cs="Times New Roman"/>
          <w:bCs/>
          <w:sz w:val="36"/>
          <w:szCs w:val="36"/>
          <w:u w:val="single"/>
        </w:rPr>
      </w:pPr>
      <w:r w:rsidRPr="00EB7398">
        <w:rPr>
          <w:rFonts w:ascii="仿宋_GB2312" w:eastAsia="仿宋_GB2312" w:hAnsi="Times New Roman" w:cs="Times New Roman" w:hint="eastAsia"/>
          <w:b/>
          <w:bCs/>
          <w:sz w:val="36"/>
          <w:szCs w:val="36"/>
        </w:rPr>
        <w:t xml:space="preserve">院    系  </w:t>
      </w:r>
      <w:r w:rsidRPr="00EB7398">
        <w:rPr>
          <w:rFonts w:ascii="仿宋_GB2312" w:eastAsia="仿宋_GB2312" w:hAnsi="Times New Roman" w:cs="Times New Roman" w:hint="eastAsia"/>
          <w:bCs/>
          <w:sz w:val="36"/>
          <w:szCs w:val="36"/>
          <w:u w:val="single"/>
        </w:rPr>
        <w:t xml:space="preserve">  </w:t>
      </w:r>
      <w:r>
        <w:rPr>
          <w:rFonts w:ascii="仿宋_GB2312" w:eastAsia="仿宋_GB2312" w:hAnsi="Times New Roman" w:cs="Times New Roman" w:hint="eastAsia"/>
          <w:bCs/>
          <w:sz w:val="36"/>
          <w:szCs w:val="36"/>
          <w:u w:val="single"/>
        </w:rPr>
        <w:t>信息科学与技术学院</w:t>
      </w:r>
      <w:r w:rsidRPr="00EB7398">
        <w:rPr>
          <w:rFonts w:ascii="仿宋_GB2312" w:eastAsia="仿宋_GB2312" w:hAnsi="Times New Roman" w:cs="Times New Roman" w:hint="eastAsia"/>
          <w:bCs/>
          <w:sz w:val="36"/>
          <w:szCs w:val="36"/>
          <w:u w:val="single"/>
        </w:rPr>
        <w:t xml:space="preserve">    </w:t>
      </w:r>
    </w:p>
    <w:p w14:paraId="22C69C9E" w14:textId="6689FD5B" w:rsidR="00EB7398" w:rsidRPr="00EB7398" w:rsidRDefault="00EB7398" w:rsidP="00EB7398">
      <w:pPr>
        <w:widowControl w:val="0"/>
        <w:spacing w:beforeLines="50" w:before="156" w:afterLines="50" w:after="156"/>
        <w:ind w:firstLineChars="600" w:firstLine="2168"/>
        <w:jc w:val="both"/>
        <w:rPr>
          <w:rFonts w:ascii="仿宋_GB2312" w:eastAsia="仿宋_GB2312" w:hAnsi="Times New Roman" w:cs="Times New Roman"/>
          <w:bCs/>
          <w:sz w:val="36"/>
          <w:szCs w:val="36"/>
          <w:u w:val="single"/>
        </w:rPr>
      </w:pPr>
      <w:r w:rsidRPr="00EB7398">
        <w:rPr>
          <w:rFonts w:ascii="仿宋_GB2312" w:eastAsia="仿宋_GB2312" w:hAnsi="Times New Roman" w:cs="Times New Roman" w:hint="eastAsia"/>
          <w:b/>
          <w:bCs/>
          <w:sz w:val="36"/>
          <w:szCs w:val="36"/>
        </w:rPr>
        <w:t xml:space="preserve">专    业  </w:t>
      </w:r>
      <w:r w:rsidRPr="00EB7398">
        <w:rPr>
          <w:rFonts w:ascii="仿宋_GB2312" w:eastAsia="仿宋_GB2312" w:hAnsi="Times New Roman" w:cs="Times New Roman" w:hint="eastAsia"/>
          <w:bCs/>
          <w:sz w:val="36"/>
          <w:szCs w:val="36"/>
          <w:u w:val="single"/>
        </w:rPr>
        <w:t xml:space="preserve">  </w:t>
      </w:r>
      <w:r>
        <w:rPr>
          <w:rFonts w:ascii="仿宋_GB2312" w:eastAsia="仿宋_GB2312" w:hAnsi="Times New Roman" w:cs="Times New Roman" w:hint="eastAsia"/>
          <w:bCs/>
          <w:sz w:val="36"/>
          <w:szCs w:val="36"/>
          <w:u w:val="single"/>
        </w:rPr>
        <w:t>信息科学与大数据技术</w:t>
      </w:r>
      <w:r w:rsidRPr="00EB7398">
        <w:rPr>
          <w:rFonts w:ascii="仿宋_GB2312" w:eastAsia="仿宋_GB2312" w:hAnsi="Times New Roman" w:cs="Times New Roman" w:hint="eastAsia"/>
          <w:bCs/>
          <w:sz w:val="36"/>
          <w:szCs w:val="36"/>
          <w:u w:val="single"/>
        </w:rPr>
        <w:t xml:space="preserve">  </w:t>
      </w:r>
    </w:p>
    <w:p w14:paraId="38731711" w14:textId="098AA358" w:rsidR="00EB7398" w:rsidRPr="00EB7398" w:rsidRDefault="00EB7398" w:rsidP="00EB7398">
      <w:pPr>
        <w:widowControl w:val="0"/>
        <w:spacing w:beforeLines="50" w:before="156" w:afterLines="50" w:after="156"/>
        <w:ind w:firstLineChars="600" w:firstLine="2168"/>
        <w:jc w:val="both"/>
        <w:rPr>
          <w:rFonts w:ascii="仿宋_GB2312" w:eastAsia="仿宋_GB2312" w:hAnsi="Times New Roman" w:cs="Times New Roman"/>
          <w:b/>
          <w:bCs/>
          <w:sz w:val="30"/>
          <w:szCs w:val="30"/>
          <w:u w:val="single"/>
        </w:rPr>
      </w:pPr>
      <w:r w:rsidRPr="00EB7398">
        <w:rPr>
          <w:rFonts w:ascii="仿宋_GB2312" w:eastAsia="仿宋_GB2312" w:hAnsi="Times New Roman" w:cs="Times New Roman" w:hint="eastAsia"/>
          <w:b/>
          <w:bCs/>
          <w:sz w:val="36"/>
          <w:szCs w:val="36"/>
        </w:rPr>
        <w:t xml:space="preserve">指导教师  </w:t>
      </w:r>
      <w:r w:rsidRPr="00EB7398">
        <w:rPr>
          <w:rFonts w:ascii="仿宋_GB2312" w:eastAsia="仿宋_GB2312" w:hAnsi="Times New Roman" w:cs="Times New Roman" w:hint="eastAsia"/>
          <w:bCs/>
          <w:sz w:val="36"/>
          <w:szCs w:val="36"/>
          <w:u w:val="single"/>
        </w:rPr>
        <w:t xml:space="preserve">   </w:t>
      </w:r>
      <w:r>
        <w:rPr>
          <w:rFonts w:ascii="仿宋_GB2312" w:eastAsia="仿宋_GB2312" w:hAnsi="Times New Roman" w:cs="Times New Roman" w:hint="eastAsia"/>
          <w:bCs/>
          <w:sz w:val="36"/>
          <w:szCs w:val="36"/>
          <w:u w:val="single"/>
        </w:rPr>
        <w:t>张广辉</w:t>
      </w:r>
      <w:r w:rsidRPr="00EB7398">
        <w:rPr>
          <w:rFonts w:ascii="仿宋_GB2312" w:eastAsia="仿宋_GB2312" w:hAnsi="Times New Roman" w:cs="Times New Roman" w:hint="eastAsia"/>
          <w:bCs/>
          <w:sz w:val="36"/>
          <w:szCs w:val="36"/>
          <w:u w:val="single"/>
        </w:rPr>
        <w:t xml:space="preserve">              </w:t>
      </w:r>
    </w:p>
    <w:p w14:paraId="3248AD76" w14:textId="77777777" w:rsidR="00EB7398" w:rsidRPr="00EB7398" w:rsidRDefault="00EB7398" w:rsidP="00EB7398">
      <w:pPr>
        <w:widowControl w:val="0"/>
        <w:tabs>
          <w:tab w:val="left" w:pos="2265"/>
        </w:tabs>
        <w:spacing w:beforeLines="50" w:before="156" w:afterLines="50" w:after="156"/>
        <w:ind w:firstLineChars="906" w:firstLine="2729"/>
        <w:jc w:val="both"/>
        <w:rPr>
          <w:rFonts w:ascii="仿宋_GB2312" w:eastAsia="仿宋_GB2312" w:hAnsi="Times New Roman" w:cs="Times New Roman"/>
          <w:b/>
          <w:sz w:val="30"/>
          <w:szCs w:val="30"/>
        </w:rPr>
      </w:pPr>
      <w:r w:rsidRPr="00EB7398">
        <w:rPr>
          <w:rFonts w:ascii="仿宋_GB2312" w:eastAsia="仿宋_GB2312" w:hAnsi="Times New Roman" w:cs="Times New Roman" w:hint="eastAsia"/>
          <w:b/>
          <w:sz w:val="30"/>
          <w:szCs w:val="30"/>
        </w:rPr>
        <w:t xml:space="preserve">   </w:t>
      </w:r>
    </w:p>
    <w:p w14:paraId="1B8E3611" w14:textId="70A3C370" w:rsidR="00EB7398" w:rsidRDefault="00EB7398" w:rsidP="00EB7398">
      <w:pPr>
        <w:widowControl w:val="0"/>
        <w:tabs>
          <w:tab w:val="left" w:pos="2265"/>
        </w:tabs>
        <w:spacing w:beforeLines="50" w:before="156" w:afterLines="50" w:after="156"/>
        <w:ind w:firstLineChars="900" w:firstLine="2711"/>
        <w:jc w:val="both"/>
        <w:rPr>
          <w:rFonts w:ascii="仿宋_GB2312" w:eastAsia="仿宋_GB2312" w:hAnsi="Times New Roman" w:cs="Times New Roman"/>
          <w:b/>
          <w:sz w:val="30"/>
          <w:szCs w:val="30"/>
        </w:rPr>
      </w:pPr>
      <w:r w:rsidRPr="00EB7398">
        <w:rPr>
          <w:rFonts w:ascii="仿宋_GB2312" w:eastAsia="仿宋_GB2312" w:hAnsi="Times New Roman" w:cs="Times New Roman" w:hint="eastAsia"/>
          <w:b/>
          <w:sz w:val="30"/>
          <w:szCs w:val="30"/>
        </w:rPr>
        <w:t xml:space="preserve"> </w:t>
      </w:r>
      <w:r>
        <w:rPr>
          <w:rFonts w:ascii="仿宋_GB2312" w:eastAsia="仿宋_GB2312" w:hAnsi="Times New Roman" w:cs="Times New Roman"/>
          <w:b/>
          <w:sz w:val="30"/>
          <w:szCs w:val="30"/>
        </w:rPr>
        <w:t>2023</w:t>
      </w:r>
      <w:r w:rsidRPr="00EB7398">
        <w:rPr>
          <w:rFonts w:ascii="仿宋_GB2312" w:eastAsia="仿宋_GB2312" w:hAnsi="Times New Roman" w:cs="Times New Roman" w:hint="eastAsia"/>
          <w:b/>
          <w:sz w:val="30"/>
          <w:szCs w:val="30"/>
        </w:rPr>
        <w:t xml:space="preserve">年  </w:t>
      </w:r>
      <w:r>
        <w:rPr>
          <w:rFonts w:ascii="仿宋_GB2312" w:eastAsia="仿宋_GB2312" w:hAnsi="Times New Roman" w:cs="Times New Roman"/>
          <w:b/>
          <w:sz w:val="30"/>
          <w:szCs w:val="30"/>
        </w:rPr>
        <w:t>11</w:t>
      </w:r>
      <w:r w:rsidRPr="00EB7398">
        <w:rPr>
          <w:rFonts w:ascii="仿宋_GB2312" w:eastAsia="仿宋_GB2312" w:hAnsi="Times New Roman" w:cs="Times New Roman" w:hint="eastAsia"/>
          <w:b/>
          <w:sz w:val="30"/>
          <w:szCs w:val="30"/>
        </w:rPr>
        <w:t xml:space="preserve">  月  </w:t>
      </w:r>
      <w:r>
        <w:rPr>
          <w:rFonts w:ascii="仿宋_GB2312" w:eastAsia="仿宋_GB2312" w:hAnsi="Times New Roman" w:cs="Times New Roman"/>
          <w:b/>
          <w:sz w:val="30"/>
          <w:szCs w:val="30"/>
        </w:rPr>
        <w:t>16</w:t>
      </w:r>
      <w:r w:rsidRPr="00EB7398">
        <w:rPr>
          <w:rFonts w:ascii="仿宋_GB2312" w:eastAsia="仿宋_GB2312" w:hAnsi="Times New Roman" w:cs="Times New Roman" w:hint="eastAsia"/>
          <w:b/>
          <w:sz w:val="30"/>
          <w:szCs w:val="30"/>
        </w:rPr>
        <w:t xml:space="preserve">  日</w:t>
      </w:r>
    </w:p>
    <w:p w14:paraId="27D9FBF6" w14:textId="2329A3D3" w:rsidR="00AA4CB2" w:rsidRDefault="000D2312" w:rsidP="00EB7398">
      <w:pPr>
        <w:jc w:val="left"/>
        <w:rPr>
          <w:b/>
          <w:bCs/>
        </w:rPr>
        <w:sectPr w:rsidR="00AA4CB2" w:rsidSect="00430C49">
          <w:type w:val="oddPage"/>
          <w:pgSz w:w="11906" w:h="16838" w:code="9"/>
          <w:pgMar w:top="1440" w:right="1797" w:bottom="1440" w:left="1797" w:header="851" w:footer="992" w:gutter="0"/>
          <w:cols w:space="425"/>
          <w:docGrid w:type="lines" w:linePitch="312"/>
        </w:sectPr>
      </w:pPr>
      <w:r>
        <w:rPr>
          <w:b/>
          <w:bCs/>
        </w:rPr>
        <w:tab/>
      </w:r>
    </w:p>
    <w:p w14:paraId="18B38CC5" w14:textId="77777777" w:rsidR="00AE4522" w:rsidRPr="001223CA" w:rsidRDefault="00AE4522" w:rsidP="00511738">
      <w:pPr>
        <w:pStyle w:val="24"/>
        <w:jc w:val="both"/>
      </w:pPr>
    </w:p>
    <w:p w14:paraId="3B2C1771" w14:textId="77777777" w:rsidR="009C12FA" w:rsidRDefault="007453F7" w:rsidP="007453F7">
      <w:pPr>
        <w:pStyle w:val="af0"/>
      </w:pPr>
      <w:bookmarkStart w:id="0" w:name="_Toc151129647"/>
      <w:r>
        <w:rPr>
          <w:rFonts w:hint="eastAsia"/>
        </w:rPr>
        <w:t>摘</w:t>
      </w:r>
      <w:r>
        <w:rPr>
          <w:rFonts w:hint="eastAsia"/>
        </w:rPr>
        <w:t xml:space="preserve"> </w:t>
      </w:r>
      <w:r w:rsidR="00491696">
        <w:t xml:space="preserve"> </w:t>
      </w:r>
      <w:r>
        <w:rPr>
          <w:rFonts w:hint="eastAsia"/>
        </w:rPr>
        <w:t>要</w:t>
      </w:r>
      <w:bookmarkEnd w:id="0"/>
    </w:p>
    <w:p w14:paraId="3415434E" w14:textId="6F5435FC" w:rsidR="007453F7" w:rsidRPr="005C123D" w:rsidRDefault="009333B0" w:rsidP="005C123D">
      <w:pPr>
        <w:pStyle w:val="0"/>
        <w:ind w:firstLine="480"/>
      </w:pPr>
      <w:r>
        <w:rPr>
          <w:rFonts w:hint="eastAsia"/>
        </w:rPr>
        <w:t>基于隐马尔可夫模型的个性化推荐模型，通过对模型</w:t>
      </w:r>
      <w:r w:rsidR="00AE6009">
        <w:rPr>
          <w:rFonts w:hint="eastAsia"/>
        </w:rPr>
        <w:t>进行三个层级的推荐设计来实现</w:t>
      </w:r>
      <w:r w:rsidR="00E24FF9">
        <w:rPr>
          <w:rFonts w:hint="eastAsia"/>
        </w:rPr>
        <w:t>个性化推荐目标，并且每个推荐层级针对不同的用户群体，对不同类别视频爬取的一些信息进行一定的加权处理，建立用户兴趣时间转移阈值，推荐给用户最可能感兴趣的视频内容的方法，完成对用户的个性化推荐。</w:t>
      </w:r>
    </w:p>
    <w:p w14:paraId="07F501E0" w14:textId="086A614A" w:rsidR="000B31A4" w:rsidRPr="00B11C87" w:rsidRDefault="007453F7" w:rsidP="00E24FF9">
      <w:pPr>
        <w:pStyle w:val="0"/>
        <w:ind w:firstLineChars="0" w:firstLine="0"/>
      </w:pPr>
      <w:r w:rsidRPr="00DF1D4C">
        <w:rPr>
          <w:rFonts w:hint="eastAsia"/>
          <w:b/>
          <w:bCs/>
        </w:rPr>
        <w:t>关键词</w:t>
      </w:r>
      <w:r w:rsidRPr="00FC15E0">
        <w:rPr>
          <w:rFonts w:hint="eastAsia"/>
        </w:rPr>
        <w:t>：</w:t>
      </w:r>
      <w:r w:rsidR="009333B0">
        <w:rPr>
          <w:rFonts w:hint="eastAsia"/>
        </w:rPr>
        <w:t>个性化推荐</w:t>
      </w:r>
      <w:r w:rsidR="00E24FF9">
        <w:rPr>
          <w:rFonts w:hint="eastAsia"/>
        </w:rPr>
        <w:t>；隐马尔科夫模型</w:t>
      </w:r>
    </w:p>
    <w:p w14:paraId="5D55B255" w14:textId="77777777" w:rsidR="009C12FA" w:rsidRPr="0098246B" w:rsidRDefault="000B31A4" w:rsidP="0098246B">
      <w:pPr>
        <w:pStyle w:val="af0"/>
      </w:pPr>
      <w:bookmarkStart w:id="1" w:name="_Toc151129648"/>
      <w:r w:rsidRPr="0098246B">
        <w:rPr>
          <w:rFonts w:hint="eastAsia"/>
        </w:rPr>
        <w:t>AB</w:t>
      </w:r>
      <w:r w:rsidRPr="0098246B">
        <w:t>STRACT</w:t>
      </w:r>
      <w:bookmarkEnd w:id="1"/>
    </w:p>
    <w:p w14:paraId="66C1F4FD" w14:textId="785098A2" w:rsidR="00E24FF9" w:rsidRDefault="00E24FF9" w:rsidP="00DF1D4C">
      <w:pPr>
        <w:pStyle w:val="0"/>
        <w:ind w:firstLine="480"/>
      </w:pPr>
      <w:r>
        <w:rPr>
          <w:rFonts w:hint="eastAsia"/>
        </w:rPr>
        <w:t>THE</w:t>
      </w:r>
      <w:r>
        <w:t xml:space="preserve"> personalized recommendation system based on Hidden Markov Medel was used on this paper. To achieve the personalized recommendation goal, We use the three-level recommendation design of the model and the layer-by-layer progressive approach. And each recommendation level is targeted at different user groups. </w:t>
      </w:r>
      <w:r>
        <w:rPr>
          <w:rFonts w:hint="eastAsia"/>
        </w:rPr>
        <w:t>W</w:t>
      </w:r>
      <w:r>
        <w:t xml:space="preserve">e use the information which is obtained by crawling to weigh and build a user interest time </w:t>
      </w:r>
      <w:r>
        <w:tab/>
        <w:t>shift threshold, recommending the online video content most likely to be of interest to the experienced user, and completing the personalized recommendation target of the senior user.</w:t>
      </w:r>
    </w:p>
    <w:p w14:paraId="038EA178" w14:textId="77777777" w:rsidR="00967564" w:rsidRPr="00DF1D4C" w:rsidRDefault="00967564" w:rsidP="00DF1D4C">
      <w:pPr>
        <w:pStyle w:val="0"/>
        <w:ind w:firstLine="480"/>
      </w:pPr>
    </w:p>
    <w:p w14:paraId="3C8C633E" w14:textId="4E3F8076" w:rsidR="004E761F" w:rsidRDefault="00967564" w:rsidP="00DF1D4C">
      <w:pPr>
        <w:pStyle w:val="0"/>
        <w:ind w:firstLineChars="0" w:firstLine="0"/>
      </w:pPr>
      <w:r w:rsidRPr="00DF1D4C">
        <w:rPr>
          <w:b/>
          <w:bCs/>
        </w:rPr>
        <w:t>Key words</w:t>
      </w:r>
      <w:r w:rsidRPr="00DF1D4C">
        <w:t xml:space="preserve">: </w:t>
      </w:r>
      <w:r w:rsidR="00E24FF9" w:rsidRPr="00E24FF9">
        <w:t>personalized recommendations; Hidden Markov model</w:t>
      </w:r>
    </w:p>
    <w:p w14:paraId="70C81883" w14:textId="77777777" w:rsidR="004E761F" w:rsidRPr="00DF1D4C" w:rsidRDefault="004E761F" w:rsidP="00DF1D4C">
      <w:pPr>
        <w:pStyle w:val="0"/>
        <w:ind w:firstLineChars="0" w:firstLine="0"/>
      </w:pPr>
    </w:p>
    <w:p w14:paraId="4761555F" w14:textId="77777777" w:rsidR="0012769D" w:rsidRDefault="0012769D" w:rsidP="00AE4522">
      <w:pPr>
        <w:jc w:val="left"/>
        <w:rPr>
          <w:rFonts w:ascii="Times New Roman" w:eastAsia="宋体" w:hAnsi="Times New Roman"/>
          <w:sz w:val="24"/>
        </w:rPr>
        <w:sectPr w:rsidR="0012769D" w:rsidSect="00430C49">
          <w:headerReference w:type="default" r:id="rId12"/>
          <w:footerReference w:type="default" r:id="rId13"/>
          <w:type w:val="oddPage"/>
          <w:pgSz w:w="11906" w:h="16838" w:code="9"/>
          <w:pgMar w:top="2211" w:right="1418" w:bottom="2155" w:left="1418" w:header="851" w:footer="992" w:gutter="0"/>
          <w:pgNumType w:fmt="upperRoman"/>
          <w:cols w:space="425"/>
          <w:docGrid w:type="lines" w:linePitch="312"/>
        </w:sectPr>
      </w:pPr>
    </w:p>
    <w:p w14:paraId="7C14FA0B" w14:textId="77777777" w:rsidR="00E023B6" w:rsidRPr="0012769D" w:rsidRDefault="00E023B6" w:rsidP="0012769D">
      <w:pPr>
        <w:pStyle w:val="24"/>
      </w:pPr>
    </w:p>
    <w:sdt>
      <w:sdtPr>
        <w:rPr>
          <w:rFonts w:asciiTheme="minorHAnsi" w:eastAsiaTheme="minorEastAsia" w:hAnsiTheme="minorHAnsi"/>
          <w:b w:val="0"/>
          <w:sz w:val="21"/>
          <w:lang w:val="zh-CN"/>
        </w:rPr>
        <w:id w:val="1040478338"/>
        <w:docPartObj>
          <w:docPartGallery w:val="Table of Contents"/>
          <w:docPartUnique/>
        </w:docPartObj>
      </w:sdtPr>
      <w:sdtEndPr>
        <w:rPr>
          <w:bCs/>
        </w:rPr>
      </w:sdtEndPr>
      <w:sdtContent>
        <w:p w14:paraId="4BC984B6" w14:textId="77777777" w:rsidR="00726001" w:rsidRPr="00206BFA" w:rsidRDefault="009A4B34" w:rsidP="00206BFA">
          <w:pPr>
            <w:pStyle w:val="af0"/>
            <w:outlineLvl w:val="9"/>
          </w:pPr>
          <w:r w:rsidRPr="00206BFA">
            <w:rPr>
              <w:rFonts w:hint="eastAsia"/>
            </w:rPr>
            <w:t>目</w:t>
          </w:r>
          <w:r w:rsidRPr="00206BFA">
            <w:rPr>
              <w:rFonts w:hint="eastAsia"/>
            </w:rPr>
            <w:t xml:space="preserve"> </w:t>
          </w:r>
          <w:r w:rsidRPr="00206BFA">
            <w:t xml:space="preserve"> </w:t>
          </w:r>
          <w:r w:rsidRPr="00206BFA">
            <w:rPr>
              <w:rFonts w:hint="eastAsia"/>
            </w:rPr>
            <w:t>录</w:t>
          </w:r>
        </w:p>
        <w:p w14:paraId="67B652EE" w14:textId="35FF851C" w:rsidR="00DA48EB" w:rsidRDefault="00341115">
          <w:pPr>
            <w:pStyle w:val="TOC1"/>
            <w:rPr>
              <w:b w:val="0"/>
              <w:noProof/>
              <w:sz w:val="21"/>
              <w:szCs w:val="22"/>
              <w14:ligatures w14:val="standardContextual"/>
            </w:rPr>
          </w:pPr>
          <w:r>
            <w:rPr>
              <w:rFonts w:ascii="Arial" w:hAnsi="Arial"/>
              <w:b w:val="0"/>
            </w:rPr>
            <w:fldChar w:fldCharType="begin"/>
          </w:r>
          <w:r>
            <w:rPr>
              <w:rFonts w:ascii="Arial" w:hAnsi="Arial"/>
              <w:b w:val="0"/>
            </w:rPr>
            <w:instrText xml:space="preserve"> TOC \o "1-4" \h \z \u </w:instrText>
          </w:r>
          <w:r>
            <w:rPr>
              <w:rFonts w:ascii="Arial" w:hAnsi="Arial"/>
              <w:b w:val="0"/>
            </w:rPr>
            <w:fldChar w:fldCharType="separate"/>
          </w:r>
          <w:hyperlink w:anchor="_Toc151129647" w:history="1">
            <w:r w:rsidR="00DA48EB" w:rsidRPr="002F358F">
              <w:rPr>
                <w:rStyle w:val="af7"/>
                <w:noProof/>
              </w:rPr>
              <w:t>摘</w:t>
            </w:r>
            <w:r w:rsidR="00DA48EB" w:rsidRPr="002F358F">
              <w:rPr>
                <w:rStyle w:val="af7"/>
                <w:noProof/>
              </w:rPr>
              <w:t xml:space="preserve">  </w:t>
            </w:r>
            <w:r w:rsidR="00DA48EB" w:rsidRPr="002F358F">
              <w:rPr>
                <w:rStyle w:val="af7"/>
                <w:noProof/>
              </w:rPr>
              <w:t>要</w:t>
            </w:r>
            <w:r w:rsidR="00DA48EB">
              <w:rPr>
                <w:noProof/>
                <w:webHidden/>
              </w:rPr>
              <w:tab/>
            </w:r>
            <w:r w:rsidR="00DA48EB">
              <w:rPr>
                <w:noProof/>
                <w:webHidden/>
              </w:rPr>
              <w:fldChar w:fldCharType="begin"/>
            </w:r>
            <w:r w:rsidR="00DA48EB">
              <w:rPr>
                <w:noProof/>
                <w:webHidden/>
              </w:rPr>
              <w:instrText xml:space="preserve"> PAGEREF _Toc151129647 \h </w:instrText>
            </w:r>
            <w:r w:rsidR="00DA48EB">
              <w:rPr>
                <w:noProof/>
                <w:webHidden/>
              </w:rPr>
            </w:r>
            <w:r w:rsidR="00DA48EB">
              <w:rPr>
                <w:noProof/>
                <w:webHidden/>
              </w:rPr>
              <w:fldChar w:fldCharType="separate"/>
            </w:r>
            <w:r w:rsidR="00DA48EB">
              <w:rPr>
                <w:noProof/>
                <w:webHidden/>
              </w:rPr>
              <w:t>III</w:t>
            </w:r>
            <w:r w:rsidR="00DA48EB">
              <w:rPr>
                <w:noProof/>
                <w:webHidden/>
              </w:rPr>
              <w:fldChar w:fldCharType="end"/>
            </w:r>
          </w:hyperlink>
        </w:p>
        <w:p w14:paraId="5898526B" w14:textId="37CDE738" w:rsidR="00DA48EB" w:rsidRDefault="00DA48EB">
          <w:pPr>
            <w:pStyle w:val="TOC1"/>
            <w:rPr>
              <w:b w:val="0"/>
              <w:noProof/>
              <w:sz w:val="21"/>
              <w:szCs w:val="22"/>
              <w14:ligatures w14:val="standardContextual"/>
            </w:rPr>
          </w:pPr>
          <w:hyperlink w:anchor="_Toc151129648" w:history="1">
            <w:r w:rsidRPr="002F358F">
              <w:rPr>
                <w:rStyle w:val="af7"/>
                <w:noProof/>
              </w:rPr>
              <w:t>ABSTRACT</w:t>
            </w:r>
            <w:r>
              <w:rPr>
                <w:noProof/>
                <w:webHidden/>
              </w:rPr>
              <w:tab/>
            </w:r>
            <w:r>
              <w:rPr>
                <w:noProof/>
                <w:webHidden/>
              </w:rPr>
              <w:fldChar w:fldCharType="begin"/>
            </w:r>
            <w:r>
              <w:rPr>
                <w:noProof/>
                <w:webHidden/>
              </w:rPr>
              <w:instrText xml:space="preserve"> PAGEREF _Toc151129648 \h </w:instrText>
            </w:r>
            <w:r>
              <w:rPr>
                <w:noProof/>
                <w:webHidden/>
              </w:rPr>
            </w:r>
            <w:r>
              <w:rPr>
                <w:noProof/>
                <w:webHidden/>
              </w:rPr>
              <w:fldChar w:fldCharType="separate"/>
            </w:r>
            <w:r>
              <w:rPr>
                <w:noProof/>
                <w:webHidden/>
              </w:rPr>
              <w:t>III</w:t>
            </w:r>
            <w:r>
              <w:rPr>
                <w:noProof/>
                <w:webHidden/>
              </w:rPr>
              <w:fldChar w:fldCharType="end"/>
            </w:r>
          </w:hyperlink>
        </w:p>
        <w:p w14:paraId="669ECA88" w14:textId="72C15CCE" w:rsidR="00DA48EB" w:rsidRDefault="00DA48EB">
          <w:pPr>
            <w:pStyle w:val="TOC1"/>
            <w:rPr>
              <w:b w:val="0"/>
              <w:noProof/>
              <w:sz w:val="21"/>
              <w:szCs w:val="22"/>
              <w14:ligatures w14:val="standardContextual"/>
            </w:rPr>
          </w:pPr>
          <w:hyperlink w:anchor="_Toc151129649" w:history="1">
            <w:r w:rsidRPr="002F358F">
              <w:rPr>
                <w:rStyle w:val="af7"/>
                <w:noProof/>
              </w:rPr>
              <w:t>第一章</w:t>
            </w:r>
            <w:r w:rsidRPr="002F358F">
              <w:rPr>
                <w:rStyle w:val="af7"/>
                <w:noProof/>
              </w:rPr>
              <w:t xml:space="preserve"> </w:t>
            </w:r>
            <w:r w:rsidRPr="002F358F">
              <w:rPr>
                <w:rStyle w:val="af7"/>
                <w:noProof/>
              </w:rPr>
              <w:t>前言</w:t>
            </w:r>
            <w:r>
              <w:rPr>
                <w:noProof/>
                <w:webHidden/>
              </w:rPr>
              <w:tab/>
            </w:r>
            <w:r>
              <w:rPr>
                <w:noProof/>
                <w:webHidden/>
              </w:rPr>
              <w:fldChar w:fldCharType="begin"/>
            </w:r>
            <w:r>
              <w:rPr>
                <w:noProof/>
                <w:webHidden/>
              </w:rPr>
              <w:instrText xml:space="preserve"> PAGEREF _Toc151129649 \h </w:instrText>
            </w:r>
            <w:r>
              <w:rPr>
                <w:noProof/>
                <w:webHidden/>
              </w:rPr>
            </w:r>
            <w:r>
              <w:rPr>
                <w:noProof/>
                <w:webHidden/>
              </w:rPr>
              <w:fldChar w:fldCharType="separate"/>
            </w:r>
            <w:r>
              <w:rPr>
                <w:noProof/>
                <w:webHidden/>
              </w:rPr>
              <w:t>1</w:t>
            </w:r>
            <w:r>
              <w:rPr>
                <w:noProof/>
                <w:webHidden/>
              </w:rPr>
              <w:fldChar w:fldCharType="end"/>
            </w:r>
          </w:hyperlink>
        </w:p>
        <w:p w14:paraId="74CCA050" w14:textId="12190F17" w:rsidR="00DA48EB" w:rsidRDefault="00DA48EB">
          <w:pPr>
            <w:pStyle w:val="TOC2"/>
            <w:rPr>
              <w:noProof/>
              <w:sz w:val="21"/>
              <w:szCs w:val="22"/>
              <w14:ligatures w14:val="standardContextual"/>
            </w:rPr>
          </w:pPr>
          <w:hyperlink w:anchor="_Toc151129650" w:history="1">
            <w:r w:rsidRPr="002F358F">
              <w:rPr>
                <w:rStyle w:val="af7"/>
                <w:noProof/>
              </w:rPr>
              <w:t xml:space="preserve">1.1 </w:t>
            </w:r>
            <w:r w:rsidRPr="002F358F">
              <w:rPr>
                <w:rStyle w:val="af7"/>
                <w:noProof/>
              </w:rPr>
              <w:t>引言</w:t>
            </w:r>
            <w:r>
              <w:rPr>
                <w:noProof/>
                <w:webHidden/>
              </w:rPr>
              <w:tab/>
            </w:r>
            <w:r>
              <w:rPr>
                <w:noProof/>
                <w:webHidden/>
              </w:rPr>
              <w:fldChar w:fldCharType="begin"/>
            </w:r>
            <w:r>
              <w:rPr>
                <w:noProof/>
                <w:webHidden/>
              </w:rPr>
              <w:instrText xml:space="preserve"> PAGEREF _Toc151129650 \h </w:instrText>
            </w:r>
            <w:r>
              <w:rPr>
                <w:noProof/>
                <w:webHidden/>
              </w:rPr>
            </w:r>
            <w:r>
              <w:rPr>
                <w:noProof/>
                <w:webHidden/>
              </w:rPr>
              <w:fldChar w:fldCharType="separate"/>
            </w:r>
            <w:r>
              <w:rPr>
                <w:noProof/>
                <w:webHidden/>
              </w:rPr>
              <w:t>1</w:t>
            </w:r>
            <w:r>
              <w:rPr>
                <w:noProof/>
                <w:webHidden/>
              </w:rPr>
              <w:fldChar w:fldCharType="end"/>
            </w:r>
          </w:hyperlink>
        </w:p>
        <w:p w14:paraId="692F2641" w14:textId="7677258C" w:rsidR="00DA48EB" w:rsidRDefault="00DA48EB">
          <w:pPr>
            <w:pStyle w:val="TOC2"/>
            <w:rPr>
              <w:noProof/>
              <w:sz w:val="21"/>
              <w:szCs w:val="22"/>
              <w14:ligatures w14:val="standardContextual"/>
            </w:rPr>
          </w:pPr>
          <w:hyperlink w:anchor="_Toc151129651" w:history="1">
            <w:r w:rsidRPr="002F358F">
              <w:rPr>
                <w:rStyle w:val="af7"/>
                <w:noProof/>
              </w:rPr>
              <w:t xml:space="preserve">1.2 </w:t>
            </w:r>
            <w:r w:rsidRPr="002F358F">
              <w:rPr>
                <w:rStyle w:val="af7"/>
                <w:noProof/>
              </w:rPr>
              <w:t>问题描述</w:t>
            </w:r>
            <w:r>
              <w:rPr>
                <w:noProof/>
                <w:webHidden/>
              </w:rPr>
              <w:tab/>
            </w:r>
            <w:r>
              <w:rPr>
                <w:noProof/>
                <w:webHidden/>
              </w:rPr>
              <w:fldChar w:fldCharType="begin"/>
            </w:r>
            <w:r>
              <w:rPr>
                <w:noProof/>
                <w:webHidden/>
              </w:rPr>
              <w:instrText xml:space="preserve"> PAGEREF _Toc151129651 \h </w:instrText>
            </w:r>
            <w:r>
              <w:rPr>
                <w:noProof/>
                <w:webHidden/>
              </w:rPr>
            </w:r>
            <w:r>
              <w:rPr>
                <w:noProof/>
                <w:webHidden/>
              </w:rPr>
              <w:fldChar w:fldCharType="separate"/>
            </w:r>
            <w:r>
              <w:rPr>
                <w:noProof/>
                <w:webHidden/>
              </w:rPr>
              <w:t>1</w:t>
            </w:r>
            <w:r>
              <w:rPr>
                <w:noProof/>
                <w:webHidden/>
              </w:rPr>
              <w:fldChar w:fldCharType="end"/>
            </w:r>
          </w:hyperlink>
        </w:p>
        <w:p w14:paraId="50DB7BEE" w14:textId="5CE6D292" w:rsidR="00DA48EB" w:rsidRDefault="00DA48EB">
          <w:pPr>
            <w:pStyle w:val="TOC2"/>
            <w:rPr>
              <w:noProof/>
              <w:sz w:val="21"/>
              <w:szCs w:val="22"/>
              <w14:ligatures w14:val="standardContextual"/>
            </w:rPr>
          </w:pPr>
          <w:hyperlink w:anchor="_Toc151129652" w:history="1">
            <w:r w:rsidRPr="002F358F">
              <w:rPr>
                <w:rStyle w:val="af7"/>
                <w:noProof/>
              </w:rPr>
              <w:t xml:space="preserve">1.3 </w:t>
            </w:r>
            <w:r w:rsidRPr="002F358F">
              <w:rPr>
                <w:rStyle w:val="af7"/>
                <w:noProof/>
              </w:rPr>
              <w:t>方法描述</w:t>
            </w:r>
            <w:r>
              <w:rPr>
                <w:noProof/>
                <w:webHidden/>
              </w:rPr>
              <w:tab/>
            </w:r>
            <w:r>
              <w:rPr>
                <w:noProof/>
                <w:webHidden/>
              </w:rPr>
              <w:fldChar w:fldCharType="begin"/>
            </w:r>
            <w:r>
              <w:rPr>
                <w:noProof/>
                <w:webHidden/>
              </w:rPr>
              <w:instrText xml:space="preserve"> PAGEREF _Toc151129652 \h </w:instrText>
            </w:r>
            <w:r>
              <w:rPr>
                <w:noProof/>
                <w:webHidden/>
              </w:rPr>
            </w:r>
            <w:r>
              <w:rPr>
                <w:noProof/>
                <w:webHidden/>
              </w:rPr>
              <w:fldChar w:fldCharType="separate"/>
            </w:r>
            <w:r>
              <w:rPr>
                <w:noProof/>
                <w:webHidden/>
              </w:rPr>
              <w:t>1</w:t>
            </w:r>
            <w:r>
              <w:rPr>
                <w:noProof/>
                <w:webHidden/>
              </w:rPr>
              <w:fldChar w:fldCharType="end"/>
            </w:r>
          </w:hyperlink>
        </w:p>
        <w:p w14:paraId="0F2E3E05" w14:textId="3FDC0331" w:rsidR="00DA48EB" w:rsidRDefault="00DA48EB">
          <w:pPr>
            <w:pStyle w:val="TOC1"/>
            <w:rPr>
              <w:b w:val="0"/>
              <w:noProof/>
              <w:sz w:val="21"/>
              <w:szCs w:val="22"/>
              <w14:ligatures w14:val="standardContextual"/>
            </w:rPr>
          </w:pPr>
          <w:hyperlink w:anchor="_Toc151129653" w:history="1">
            <w:r w:rsidRPr="002F358F">
              <w:rPr>
                <w:rStyle w:val="af7"/>
                <w:noProof/>
              </w:rPr>
              <w:t>第二章</w:t>
            </w:r>
            <w:r w:rsidRPr="002F358F">
              <w:rPr>
                <w:rStyle w:val="af7"/>
                <w:noProof/>
              </w:rPr>
              <w:t xml:space="preserve"> </w:t>
            </w:r>
            <w:r w:rsidRPr="002F358F">
              <w:rPr>
                <w:rStyle w:val="af7"/>
                <w:noProof/>
              </w:rPr>
              <w:t>仿真实验及其分析</w:t>
            </w:r>
            <w:r>
              <w:rPr>
                <w:noProof/>
                <w:webHidden/>
              </w:rPr>
              <w:tab/>
            </w:r>
            <w:r>
              <w:rPr>
                <w:noProof/>
                <w:webHidden/>
              </w:rPr>
              <w:fldChar w:fldCharType="begin"/>
            </w:r>
            <w:r>
              <w:rPr>
                <w:noProof/>
                <w:webHidden/>
              </w:rPr>
              <w:instrText xml:space="preserve"> PAGEREF _Toc151129653 \h </w:instrText>
            </w:r>
            <w:r>
              <w:rPr>
                <w:noProof/>
                <w:webHidden/>
              </w:rPr>
            </w:r>
            <w:r>
              <w:rPr>
                <w:noProof/>
                <w:webHidden/>
              </w:rPr>
              <w:fldChar w:fldCharType="separate"/>
            </w:r>
            <w:r>
              <w:rPr>
                <w:noProof/>
                <w:webHidden/>
              </w:rPr>
              <w:t>2</w:t>
            </w:r>
            <w:r>
              <w:rPr>
                <w:noProof/>
                <w:webHidden/>
              </w:rPr>
              <w:fldChar w:fldCharType="end"/>
            </w:r>
          </w:hyperlink>
        </w:p>
        <w:p w14:paraId="7C0DF026" w14:textId="287323F2" w:rsidR="00DA48EB" w:rsidRDefault="00DA48EB">
          <w:pPr>
            <w:pStyle w:val="TOC2"/>
            <w:rPr>
              <w:noProof/>
              <w:sz w:val="21"/>
              <w:szCs w:val="22"/>
              <w14:ligatures w14:val="standardContextual"/>
            </w:rPr>
          </w:pPr>
          <w:hyperlink w:anchor="_Toc151129654" w:history="1">
            <w:r w:rsidRPr="002F358F">
              <w:rPr>
                <w:rStyle w:val="af7"/>
                <w:noProof/>
              </w:rPr>
              <w:t xml:space="preserve">2.1 </w:t>
            </w:r>
            <w:r w:rsidRPr="002F358F">
              <w:rPr>
                <w:rStyle w:val="af7"/>
                <w:noProof/>
              </w:rPr>
              <w:t>建立隐马尔可夫模型</w:t>
            </w:r>
            <w:r>
              <w:rPr>
                <w:noProof/>
                <w:webHidden/>
              </w:rPr>
              <w:tab/>
            </w:r>
            <w:r>
              <w:rPr>
                <w:noProof/>
                <w:webHidden/>
              </w:rPr>
              <w:fldChar w:fldCharType="begin"/>
            </w:r>
            <w:r>
              <w:rPr>
                <w:noProof/>
                <w:webHidden/>
              </w:rPr>
              <w:instrText xml:space="preserve"> PAGEREF _Toc151129654 \h </w:instrText>
            </w:r>
            <w:r>
              <w:rPr>
                <w:noProof/>
                <w:webHidden/>
              </w:rPr>
            </w:r>
            <w:r>
              <w:rPr>
                <w:noProof/>
                <w:webHidden/>
              </w:rPr>
              <w:fldChar w:fldCharType="separate"/>
            </w:r>
            <w:r>
              <w:rPr>
                <w:noProof/>
                <w:webHidden/>
              </w:rPr>
              <w:t>2</w:t>
            </w:r>
            <w:r>
              <w:rPr>
                <w:noProof/>
                <w:webHidden/>
              </w:rPr>
              <w:fldChar w:fldCharType="end"/>
            </w:r>
          </w:hyperlink>
        </w:p>
        <w:p w14:paraId="3DC2D3B2" w14:textId="644C9B58" w:rsidR="00DA48EB" w:rsidRDefault="00DA48EB">
          <w:pPr>
            <w:pStyle w:val="TOC2"/>
            <w:rPr>
              <w:noProof/>
              <w:sz w:val="21"/>
              <w:szCs w:val="22"/>
              <w14:ligatures w14:val="standardContextual"/>
            </w:rPr>
          </w:pPr>
          <w:hyperlink w:anchor="_Toc151129655" w:history="1">
            <w:r w:rsidRPr="002F358F">
              <w:rPr>
                <w:rStyle w:val="af7"/>
                <w:noProof/>
              </w:rPr>
              <w:t xml:space="preserve">2.2 </w:t>
            </w:r>
            <w:r w:rsidRPr="002F358F">
              <w:rPr>
                <w:rStyle w:val="af7"/>
                <w:noProof/>
              </w:rPr>
              <w:t>隐马尔可夫模型应用</w:t>
            </w:r>
            <w:r>
              <w:rPr>
                <w:noProof/>
                <w:webHidden/>
              </w:rPr>
              <w:tab/>
            </w:r>
            <w:r>
              <w:rPr>
                <w:noProof/>
                <w:webHidden/>
              </w:rPr>
              <w:fldChar w:fldCharType="begin"/>
            </w:r>
            <w:r>
              <w:rPr>
                <w:noProof/>
                <w:webHidden/>
              </w:rPr>
              <w:instrText xml:space="preserve"> PAGEREF _Toc151129655 \h </w:instrText>
            </w:r>
            <w:r>
              <w:rPr>
                <w:noProof/>
                <w:webHidden/>
              </w:rPr>
            </w:r>
            <w:r>
              <w:rPr>
                <w:noProof/>
                <w:webHidden/>
              </w:rPr>
              <w:fldChar w:fldCharType="separate"/>
            </w:r>
            <w:r>
              <w:rPr>
                <w:noProof/>
                <w:webHidden/>
              </w:rPr>
              <w:t>3</w:t>
            </w:r>
            <w:r>
              <w:rPr>
                <w:noProof/>
                <w:webHidden/>
              </w:rPr>
              <w:fldChar w:fldCharType="end"/>
            </w:r>
          </w:hyperlink>
        </w:p>
        <w:p w14:paraId="76403119" w14:textId="2ECC831F" w:rsidR="00DA48EB" w:rsidRDefault="00DA48EB">
          <w:pPr>
            <w:pStyle w:val="TOC1"/>
            <w:rPr>
              <w:b w:val="0"/>
              <w:noProof/>
              <w:sz w:val="21"/>
              <w:szCs w:val="22"/>
              <w14:ligatures w14:val="standardContextual"/>
            </w:rPr>
          </w:pPr>
          <w:hyperlink w:anchor="_Toc151129656" w:history="1">
            <w:r w:rsidRPr="002F358F">
              <w:rPr>
                <w:rStyle w:val="af7"/>
                <w:noProof/>
              </w:rPr>
              <w:t>第三章</w:t>
            </w:r>
            <w:r w:rsidRPr="002F358F">
              <w:rPr>
                <w:rStyle w:val="af7"/>
                <w:noProof/>
              </w:rPr>
              <w:t xml:space="preserve"> </w:t>
            </w:r>
            <w:r w:rsidRPr="002F358F">
              <w:rPr>
                <w:rStyle w:val="af7"/>
                <w:noProof/>
              </w:rPr>
              <w:t>仿真实验及分析</w:t>
            </w:r>
            <w:r>
              <w:rPr>
                <w:noProof/>
                <w:webHidden/>
              </w:rPr>
              <w:tab/>
            </w:r>
            <w:r>
              <w:rPr>
                <w:noProof/>
                <w:webHidden/>
              </w:rPr>
              <w:fldChar w:fldCharType="begin"/>
            </w:r>
            <w:r>
              <w:rPr>
                <w:noProof/>
                <w:webHidden/>
              </w:rPr>
              <w:instrText xml:space="preserve"> PAGEREF _Toc151129656 \h </w:instrText>
            </w:r>
            <w:r>
              <w:rPr>
                <w:noProof/>
                <w:webHidden/>
              </w:rPr>
            </w:r>
            <w:r>
              <w:rPr>
                <w:noProof/>
                <w:webHidden/>
              </w:rPr>
              <w:fldChar w:fldCharType="separate"/>
            </w:r>
            <w:r>
              <w:rPr>
                <w:noProof/>
                <w:webHidden/>
              </w:rPr>
              <w:t>5</w:t>
            </w:r>
            <w:r>
              <w:rPr>
                <w:noProof/>
                <w:webHidden/>
              </w:rPr>
              <w:fldChar w:fldCharType="end"/>
            </w:r>
          </w:hyperlink>
        </w:p>
        <w:p w14:paraId="17A87955" w14:textId="59C407E9" w:rsidR="00DA48EB" w:rsidRDefault="00DA48EB">
          <w:pPr>
            <w:pStyle w:val="TOC2"/>
            <w:rPr>
              <w:noProof/>
              <w:sz w:val="21"/>
              <w:szCs w:val="22"/>
              <w14:ligatures w14:val="standardContextual"/>
            </w:rPr>
          </w:pPr>
          <w:hyperlink w:anchor="_Toc151129657" w:history="1">
            <w:r w:rsidRPr="002F358F">
              <w:rPr>
                <w:rStyle w:val="af7"/>
                <w:noProof/>
              </w:rPr>
              <w:t xml:space="preserve">3.1 </w:t>
            </w:r>
            <w:r w:rsidRPr="002F358F">
              <w:rPr>
                <w:rStyle w:val="af7"/>
                <w:noProof/>
              </w:rPr>
              <w:t>模型参数准备</w:t>
            </w:r>
            <w:r>
              <w:rPr>
                <w:noProof/>
                <w:webHidden/>
              </w:rPr>
              <w:tab/>
            </w:r>
            <w:r>
              <w:rPr>
                <w:noProof/>
                <w:webHidden/>
              </w:rPr>
              <w:fldChar w:fldCharType="begin"/>
            </w:r>
            <w:r>
              <w:rPr>
                <w:noProof/>
                <w:webHidden/>
              </w:rPr>
              <w:instrText xml:space="preserve"> PAGEREF _Toc151129657 \h </w:instrText>
            </w:r>
            <w:r>
              <w:rPr>
                <w:noProof/>
                <w:webHidden/>
              </w:rPr>
            </w:r>
            <w:r>
              <w:rPr>
                <w:noProof/>
                <w:webHidden/>
              </w:rPr>
              <w:fldChar w:fldCharType="separate"/>
            </w:r>
            <w:r>
              <w:rPr>
                <w:noProof/>
                <w:webHidden/>
              </w:rPr>
              <w:t>5</w:t>
            </w:r>
            <w:r>
              <w:rPr>
                <w:noProof/>
                <w:webHidden/>
              </w:rPr>
              <w:fldChar w:fldCharType="end"/>
            </w:r>
          </w:hyperlink>
        </w:p>
        <w:p w14:paraId="35435F10" w14:textId="29FF50F6" w:rsidR="00DA48EB" w:rsidRDefault="00DA48EB">
          <w:pPr>
            <w:pStyle w:val="TOC2"/>
            <w:rPr>
              <w:noProof/>
              <w:sz w:val="21"/>
              <w:szCs w:val="22"/>
              <w14:ligatures w14:val="standardContextual"/>
            </w:rPr>
          </w:pPr>
          <w:hyperlink w:anchor="_Toc151129658" w:history="1">
            <w:r w:rsidRPr="002F358F">
              <w:rPr>
                <w:rStyle w:val="af7"/>
                <w:noProof/>
              </w:rPr>
              <w:t xml:space="preserve">3.2 </w:t>
            </w:r>
            <w:r w:rsidRPr="002F358F">
              <w:rPr>
                <w:rStyle w:val="af7"/>
                <w:noProof/>
              </w:rPr>
              <w:t>隐马尔可夫模型训练</w:t>
            </w:r>
            <w:r>
              <w:rPr>
                <w:noProof/>
                <w:webHidden/>
              </w:rPr>
              <w:tab/>
            </w:r>
            <w:r>
              <w:rPr>
                <w:noProof/>
                <w:webHidden/>
              </w:rPr>
              <w:fldChar w:fldCharType="begin"/>
            </w:r>
            <w:r>
              <w:rPr>
                <w:noProof/>
                <w:webHidden/>
              </w:rPr>
              <w:instrText xml:space="preserve"> PAGEREF _Toc151129658 \h </w:instrText>
            </w:r>
            <w:r>
              <w:rPr>
                <w:noProof/>
                <w:webHidden/>
              </w:rPr>
            </w:r>
            <w:r>
              <w:rPr>
                <w:noProof/>
                <w:webHidden/>
              </w:rPr>
              <w:fldChar w:fldCharType="separate"/>
            </w:r>
            <w:r>
              <w:rPr>
                <w:noProof/>
                <w:webHidden/>
              </w:rPr>
              <w:t>5</w:t>
            </w:r>
            <w:r>
              <w:rPr>
                <w:noProof/>
                <w:webHidden/>
              </w:rPr>
              <w:fldChar w:fldCharType="end"/>
            </w:r>
          </w:hyperlink>
        </w:p>
        <w:p w14:paraId="74A2B097" w14:textId="1BA2FF4A" w:rsidR="00DA48EB" w:rsidRDefault="00DA48EB">
          <w:pPr>
            <w:pStyle w:val="TOC2"/>
            <w:rPr>
              <w:noProof/>
              <w:sz w:val="21"/>
              <w:szCs w:val="22"/>
              <w14:ligatures w14:val="standardContextual"/>
            </w:rPr>
          </w:pPr>
          <w:hyperlink w:anchor="_Toc151129659" w:history="1">
            <w:r w:rsidRPr="002F358F">
              <w:rPr>
                <w:rStyle w:val="af7"/>
                <w:noProof/>
              </w:rPr>
              <w:t xml:space="preserve">3.3 </w:t>
            </w:r>
            <w:r w:rsidRPr="002F358F">
              <w:rPr>
                <w:rStyle w:val="af7"/>
                <w:noProof/>
              </w:rPr>
              <w:t>获取观察值序列</w:t>
            </w:r>
            <w:r>
              <w:rPr>
                <w:noProof/>
                <w:webHidden/>
              </w:rPr>
              <w:tab/>
            </w:r>
            <w:r>
              <w:rPr>
                <w:noProof/>
                <w:webHidden/>
              </w:rPr>
              <w:fldChar w:fldCharType="begin"/>
            </w:r>
            <w:r>
              <w:rPr>
                <w:noProof/>
                <w:webHidden/>
              </w:rPr>
              <w:instrText xml:space="preserve"> PAGEREF _Toc151129659 \h </w:instrText>
            </w:r>
            <w:r>
              <w:rPr>
                <w:noProof/>
                <w:webHidden/>
              </w:rPr>
            </w:r>
            <w:r>
              <w:rPr>
                <w:noProof/>
                <w:webHidden/>
              </w:rPr>
              <w:fldChar w:fldCharType="separate"/>
            </w:r>
            <w:r>
              <w:rPr>
                <w:noProof/>
                <w:webHidden/>
              </w:rPr>
              <w:t>2</w:t>
            </w:r>
            <w:r>
              <w:rPr>
                <w:noProof/>
                <w:webHidden/>
              </w:rPr>
              <w:fldChar w:fldCharType="end"/>
            </w:r>
          </w:hyperlink>
        </w:p>
        <w:p w14:paraId="205D9182" w14:textId="4CC52153" w:rsidR="00DA48EB" w:rsidRDefault="00DA48EB">
          <w:pPr>
            <w:pStyle w:val="TOC2"/>
            <w:rPr>
              <w:noProof/>
              <w:sz w:val="21"/>
              <w:szCs w:val="22"/>
              <w14:ligatures w14:val="standardContextual"/>
            </w:rPr>
          </w:pPr>
          <w:hyperlink w:anchor="_Toc151129660" w:history="1">
            <w:r w:rsidRPr="002F358F">
              <w:rPr>
                <w:rStyle w:val="af7"/>
                <w:noProof/>
              </w:rPr>
              <w:t xml:space="preserve">3.4 </w:t>
            </w:r>
            <w:r w:rsidRPr="002F358F">
              <w:rPr>
                <w:rStyle w:val="af7"/>
                <w:noProof/>
              </w:rPr>
              <w:t>关键词提取</w:t>
            </w:r>
            <w:r>
              <w:rPr>
                <w:noProof/>
                <w:webHidden/>
              </w:rPr>
              <w:tab/>
            </w:r>
            <w:r>
              <w:rPr>
                <w:noProof/>
                <w:webHidden/>
              </w:rPr>
              <w:fldChar w:fldCharType="begin"/>
            </w:r>
            <w:r>
              <w:rPr>
                <w:noProof/>
                <w:webHidden/>
              </w:rPr>
              <w:instrText xml:space="preserve"> PAGEREF _Toc151129660 \h </w:instrText>
            </w:r>
            <w:r>
              <w:rPr>
                <w:noProof/>
                <w:webHidden/>
              </w:rPr>
            </w:r>
            <w:r>
              <w:rPr>
                <w:noProof/>
                <w:webHidden/>
              </w:rPr>
              <w:fldChar w:fldCharType="separate"/>
            </w:r>
            <w:r>
              <w:rPr>
                <w:noProof/>
                <w:webHidden/>
              </w:rPr>
              <w:t>2</w:t>
            </w:r>
            <w:r>
              <w:rPr>
                <w:noProof/>
                <w:webHidden/>
              </w:rPr>
              <w:fldChar w:fldCharType="end"/>
            </w:r>
          </w:hyperlink>
        </w:p>
        <w:p w14:paraId="40A3FD6C" w14:textId="4EB4C4A6" w:rsidR="00DA48EB" w:rsidRDefault="00DA48EB">
          <w:pPr>
            <w:pStyle w:val="TOC2"/>
            <w:rPr>
              <w:noProof/>
              <w:sz w:val="21"/>
              <w:szCs w:val="22"/>
              <w14:ligatures w14:val="standardContextual"/>
            </w:rPr>
          </w:pPr>
          <w:hyperlink w:anchor="_Toc151129661" w:history="1">
            <w:r w:rsidRPr="002F358F">
              <w:rPr>
                <w:rStyle w:val="af7"/>
                <w:noProof/>
              </w:rPr>
              <w:t xml:space="preserve">3.5 </w:t>
            </w:r>
            <w:r w:rsidRPr="002F358F">
              <w:rPr>
                <w:rStyle w:val="af7"/>
                <w:noProof/>
              </w:rPr>
              <w:t>三级推荐目标实现</w:t>
            </w:r>
            <w:r>
              <w:rPr>
                <w:noProof/>
                <w:webHidden/>
              </w:rPr>
              <w:tab/>
            </w:r>
            <w:r>
              <w:rPr>
                <w:noProof/>
                <w:webHidden/>
              </w:rPr>
              <w:fldChar w:fldCharType="begin"/>
            </w:r>
            <w:r>
              <w:rPr>
                <w:noProof/>
                <w:webHidden/>
              </w:rPr>
              <w:instrText xml:space="preserve"> PAGEREF _Toc151129661 \h </w:instrText>
            </w:r>
            <w:r>
              <w:rPr>
                <w:noProof/>
                <w:webHidden/>
              </w:rPr>
            </w:r>
            <w:r>
              <w:rPr>
                <w:noProof/>
                <w:webHidden/>
              </w:rPr>
              <w:fldChar w:fldCharType="separate"/>
            </w:r>
            <w:r>
              <w:rPr>
                <w:noProof/>
                <w:webHidden/>
              </w:rPr>
              <w:t>4</w:t>
            </w:r>
            <w:r>
              <w:rPr>
                <w:noProof/>
                <w:webHidden/>
              </w:rPr>
              <w:fldChar w:fldCharType="end"/>
            </w:r>
          </w:hyperlink>
        </w:p>
        <w:p w14:paraId="6E3DDFDD" w14:textId="69C6819A" w:rsidR="00DA48EB" w:rsidRDefault="00DA48EB">
          <w:pPr>
            <w:pStyle w:val="TOC2"/>
            <w:rPr>
              <w:noProof/>
              <w:sz w:val="21"/>
              <w:szCs w:val="22"/>
              <w14:ligatures w14:val="standardContextual"/>
            </w:rPr>
          </w:pPr>
          <w:hyperlink w:anchor="_Toc151129662" w:history="1">
            <w:r w:rsidRPr="002F358F">
              <w:rPr>
                <w:rStyle w:val="af7"/>
                <w:noProof/>
              </w:rPr>
              <w:t xml:space="preserve">3.6 </w:t>
            </w:r>
            <w:r w:rsidRPr="002F358F">
              <w:rPr>
                <w:rStyle w:val="af7"/>
                <w:noProof/>
              </w:rPr>
              <w:t>模型实验结果</w:t>
            </w:r>
            <w:r>
              <w:rPr>
                <w:noProof/>
                <w:webHidden/>
              </w:rPr>
              <w:tab/>
            </w:r>
            <w:r>
              <w:rPr>
                <w:noProof/>
                <w:webHidden/>
              </w:rPr>
              <w:fldChar w:fldCharType="begin"/>
            </w:r>
            <w:r>
              <w:rPr>
                <w:noProof/>
                <w:webHidden/>
              </w:rPr>
              <w:instrText xml:space="preserve"> PAGEREF _Toc151129662 \h </w:instrText>
            </w:r>
            <w:r>
              <w:rPr>
                <w:noProof/>
                <w:webHidden/>
              </w:rPr>
            </w:r>
            <w:r>
              <w:rPr>
                <w:noProof/>
                <w:webHidden/>
              </w:rPr>
              <w:fldChar w:fldCharType="separate"/>
            </w:r>
            <w:r>
              <w:rPr>
                <w:noProof/>
                <w:webHidden/>
              </w:rPr>
              <w:t>4</w:t>
            </w:r>
            <w:r>
              <w:rPr>
                <w:noProof/>
                <w:webHidden/>
              </w:rPr>
              <w:fldChar w:fldCharType="end"/>
            </w:r>
          </w:hyperlink>
        </w:p>
        <w:p w14:paraId="56C21400" w14:textId="26EE902B" w:rsidR="00DA48EB" w:rsidRDefault="00DA48EB">
          <w:pPr>
            <w:pStyle w:val="TOC3"/>
            <w:rPr>
              <w:noProof/>
              <w:szCs w:val="22"/>
              <w14:ligatures w14:val="standardContextual"/>
            </w:rPr>
          </w:pPr>
          <w:hyperlink w:anchor="_Toc151129663" w:history="1">
            <w:r w:rsidRPr="002F358F">
              <w:rPr>
                <w:rStyle w:val="af7"/>
                <w:noProof/>
              </w:rPr>
              <w:t xml:space="preserve">3.6.1 </w:t>
            </w:r>
            <w:r w:rsidRPr="002F358F">
              <w:rPr>
                <w:rStyle w:val="af7"/>
                <w:noProof/>
              </w:rPr>
              <w:t>第一层级的个性化推荐结果（表</w:t>
            </w:r>
            <w:r w:rsidRPr="002F358F">
              <w:rPr>
                <w:rStyle w:val="af7"/>
                <w:noProof/>
              </w:rPr>
              <w:t>1</w:t>
            </w:r>
            <w:r w:rsidRPr="002F358F">
              <w:rPr>
                <w:rStyle w:val="af7"/>
                <w:noProof/>
              </w:rPr>
              <w:t>）</w:t>
            </w:r>
            <w:r>
              <w:rPr>
                <w:noProof/>
                <w:webHidden/>
              </w:rPr>
              <w:tab/>
            </w:r>
            <w:r>
              <w:rPr>
                <w:noProof/>
                <w:webHidden/>
              </w:rPr>
              <w:fldChar w:fldCharType="begin"/>
            </w:r>
            <w:r>
              <w:rPr>
                <w:noProof/>
                <w:webHidden/>
              </w:rPr>
              <w:instrText xml:space="preserve"> PAGEREF _Toc151129663 \h </w:instrText>
            </w:r>
            <w:r>
              <w:rPr>
                <w:noProof/>
                <w:webHidden/>
              </w:rPr>
            </w:r>
            <w:r>
              <w:rPr>
                <w:noProof/>
                <w:webHidden/>
              </w:rPr>
              <w:fldChar w:fldCharType="separate"/>
            </w:r>
            <w:r>
              <w:rPr>
                <w:noProof/>
                <w:webHidden/>
              </w:rPr>
              <w:t>4</w:t>
            </w:r>
            <w:r>
              <w:rPr>
                <w:noProof/>
                <w:webHidden/>
              </w:rPr>
              <w:fldChar w:fldCharType="end"/>
            </w:r>
          </w:hyperlink>
        </w:p>
        <w:p w14:paraId="6E86216F" w14:textId="4BB06CAD" w:rsidR="00DA48EB" w:rsidRDefault="00DA48EB">
          <w:pPr>
            <w:pStyle w:val="TOC3"/>
            <w:rPr>
              <w:noProof/>
              <w:szCs w:val="22"/>
              <w14:ligatures w14:val="standardContextual"/>
            </w:rPr>
          </w:pPr>
          <w:hyperlink w:anchor="_Toc151129664" w:history="1">
            <w:r w:rsidRPr="002F358F">
              <w:rPr>
                <w:rStyle w:val="af7"/>
                <w:noProof/>
              </w:rPr>
              <w:t xml:space="preserve">3.6.2 </w:t>
            </w:r>
            <w:r w:rsidRPr="002F358F">
              <w:rPr>
                <w:rStyle w:val="af7"/>
                <w:noProof/>
              </w:rPr>
              <w:t>第二层级的个性化推荐结果（表</w:t>
            </w:r>
            <w:r w:rsidRPr="002F358F">
              <w:rPr>
                <w:rStyle w:val="af7"/>
                <w:noProof/>
              </w:rPr>
              <w:t>2</w:t>
            </w:r>
            <w:r w:rsidRPr="002F358F">
              <w:rPr>
                <w:rStyle w:val="af7"/>
                <w:noProof/>
              </w:rPr>
              <w:t>）</w:t>
            </w:r>
            <w:r>
              <w:rPr>
                <w:noProof/>
                <w:webHidden/>
              </w:rPr>
              <w:tab/>
            </w:r>
            <w:r>
              <w:rPr>
                <w:noProof/>
                <w:webHidden/>
              </w:rPr>
              <w:fldChar w:fldCharType="begin"/>
            </w:r>
            <w:r>
              <w:rPr>
                <w:noProof/>
                <w:webHidden/>
              </w:rPr>
              <w:instrText xml:space="preserve"> PAGEREF _Toc151129664 \h </w:instrText>
            </w:r>
            <w:r>
              <w:rPr>
                <w:noProof/>
                <w:webHidden/>
              </w:rPr>
            </w:r>
            <w:r>
              <w:rPr>
                <w:noProof/>
                <w:webHidden/>
              </w:rPr>
              <w:fldChar w:fldCharType="separate"/>
            </w:r>
            <w:r>
              <w:rPr>
                <w:noProof/>
                <w:webHidden/>
              </w:rPr>
              <w:t>5</w:t>
            </w:r>
            <w:r>
              <w:rPr>
                <w:noProof/>
                <w:webHidden/>
              </w:rPr>
              <w:fldChar w:fldCharType="end"/>
            </w:r>
          </w:hyperlink>
        </w:p>
        <w:p w14:paraId="2ABD8C92" w14:textId="6598DEDF" w:rsidR="00DA48EB" w:rsidRDefault="00DA48EB">
          <w:pPr>
            <w:pStyle w:val="TOC3"/>
            <w:rPr>
              <w:noProof/>
              <w:szCs w:val="22"/>
              <w14:ligatures w14:val="standardContextual"/>
            </w:rPr>
          </w:pPr>
          <w:hyperlink w:anchor="_Toc151129665" w:history="1">
            <w:r w:rsidRPr="002F358F">
              <w:rPr>
                <w:rStyle w:val="af7"/>
                <w:noProof/>
              </w:rPr>
              <w:t xml:space="preserve">3.6.3 </w:t>
            </w:r>
            <w:r w:rsidRPr="002F358F">
              <w:rPr>
                <w:rStyle w:val="af7"/>
                <w:noProof/>
              </w:rPr>
              <w:t>第三层级的个性化推荐结果（表</w:t>
            </w:r>
            <w:r w:rsidRPr="002F358F">
              <w:rPr>
                <w:rStyle w:val="af7"/>
                <w:noProof/>
              </w:rPr>
              <w:t>3</w:t>
            </w:r>
            <w:r w:rsidRPr="002F358F">
              <w:rPr>
                <w:rStyle w:val="af7"/>
                <w:noProof/>
              </w:rPr>
              <w:t>）</w:t>
            </w:r>
            <w:r>
              <w:rPr>
                <w:noProof/>
                <w:webHidden/>
              </w:rPr>
              <w:tab/>
            </w:r>
            <w:r>
              <w:rPr>
                <w:noProof/>
                <w:webHidden/>
              </w:rPr>
              <w:fldChar w:fldCharType="begin"/>
            </w:r>
            <w:r>
              <w:rPr>
                <w:noProof/>
                <w:webHidden/>
              </w:rPr>
              <w:instrText xml:space="preserve"> PAGEREF _Toc151129665 \h </w:instrText>
            </w:r>
            <w:r>
              <w:rPr>
                <w:noProof/>
                <w:webHidden/>
              </w:rPr>
            </w:r>
            <w:r>
              <w:rPr>
                <w:noProof/>
                <w:webHidden/>
              </w:rPr>
              <w:fldChar w:fldCharType="separate"/>
            </w:r>
            <w:r>
              <w:rPr>
                <w:noProof/>
                <w:webHidden/>
              </w:rPr>
              <w:t>5</w:t>
            </w:r>
            <w:r>
              <w:rPr>
                <w:noProof/>
                <w:webHidden/>
              </w:rPr>
              <w:fldChar w:fldCharType="end"/>
            </w:r>
          </w:hyperlink>
        </w:p>
        <w:p w14:paraId="44C69096" w14:textId="240955F7" w:rsidR="00DA48EB" w:rsidRDefault="00DA48EB">
          <w:pPr>
            <w:pStyle w:val="TOC1"/>
            <w:rPr>
              <w:b w:val="0"/>
              <w:noProof/>
              <w:sz w:val="21"/>
              <w:szCs w:val="22"/>
              <w14:ligatures w14:val="standardContextual"/>
            </w:rPr>
          </w:pPr>
          <w:hyperlink w:anchor="_Toc151129666" w:history="1">
            <w:r w:rsidRPr="002F358F">
              <w:rPr>
                <w:rStyle w:val="af7"/>
                <w:noProof/>
              </w:rPr>
              <w:t>参</w:t>
            </w:r>
            <w:r w:rsidRPr="002F358F">
              <w:rPr>
                <w:rStyle w:val="af7"/>
                <w:noProof/>
              </w:rPr>
              <w:t xml:space="preserve"> </w:t>
            </w:r>
            <w:r w:rsidRPr="002F358F">
              <w:rPr>
                <w:rStyle w:val="af7"/>
                <w:noProof/>
              </w:rPr>
              <w:t>考</w:t>
            </w:r>
            <w:r w:rsidRPr="002F358F">
              <w:rPr>
                <w:rStyle w:val="af7"/>
                <w:noProof/>
              </w:rPr>
              <w:t xml:space="preserve"> </w:t>
            </w:r>
            <w:r w:rsidRPr="002F358F">
              <w:rPr>
                <w:rStyle w:val="af7"/>
                <w:noProof/>
              </w:rPr>
              <w:t>文</w:t>
            </w:r>
            <w:r w:rsidRPr="002F358F">
              <w:rPr>
                <w:rStyle w:val="af7"/>
                <w:noProof/>
              </w:rPr>
              <w:t xml:space="preserve"> </w:t>
            </w:r>
            <w:r w:rsidRPr="002F358F">
              <w:rPr>
                <w:rStyle w:val="af7"/>
                <w:noProof/>
              </w:rPr>
              <w:t>献</w:t>
            </w:r>
            <w:r>
              <w:rPr>
                <w:noProof/>
                <w:webHidden/>
              </w:rPr>
              <w:tab/>
            </w:r>
            <w:r>
              <w:rPr>
                <w:noProof/>
                <w:webHidden/>
              </w:rPr>
              <w:fldChar w:fldCharType="begin"/>
            </w:r>
            <w:r>
              <w:rPr>
                <w:noProof/>
                <w:webHidden/>
              </w:rPr>
              <w:instrText xml:space="preserve"> PAGEREF _Toc151129666 \h </w:instrText>
            </w:r>
            <w:r>
              <w:rPr>
                <w:noProof/>
                <w:webHidden/>
              </w:rPr>
            </w:r>
            <w:r>
              <w:rPr>
                <w:noProof/>
                <w:webHidden/>
              </w:rPr>
              <w:fldChar w:fldCharType="separate"/>
            </w:r>
            <w:r>
              <w:rPr>
                <w:noProof/>
                <w:webHidden/>
              </w:rPr>
              <w:t>5</w:t>
            </w:r>
            <w:r>
              <w:rPr>
                <w:noProof/>
                <w:webHidden/>
              </w:rPr>
              <w:fldChar w:fldCharType="end"/>
            </w:r>
          </w:hyperlink>
        </w:p>
        <w:p w14:paraId="4811EADE" w14:textId="10A59247" w:rsidR="002B15DD" w:rsidRDefault="00341115" w:rsidP="00356128">
          <w:pPr>
            <w:sectPr w:rsidR="002B15DD" w:rsidSect="00430C49">
              <w:footerReference w:type="default" r:id="rId14"/>
              <w:type w:val="oddPage"/>
              <w:pgSz w:w="11906" w:h="16838" w:code="9"/>
              <w:pgMar w:top="2211" w:right="1418" w:bottom="2155" w:left="1418" w:header="851" w:footer="992" w:gutter="0"/>
              <w:pgNumType w:fmt="upperRoman"/>
              <w:cols w:space="425"/>
              <w:docGrid w:type="lines" w:linePitch="312"/>
            </w:sectPr>
          </w:pPr>
          <w:r>
            <w:rPr>
              <w:rFonts w:ascii="Arial" w:hAnsi="Arial"/>
              <w:b/>
              <w:sz w:val="28"/>
            </w:rPr>
            <w:fldChar w:fldCharType="end"/>
          </w:r>
        </w:p>
      </w:sdtContent>
    </w:sdt>
    <w:p w14:paraId="28B0936F" w14:textId="23337925" w:rsidR="00DD1903" w:rsidRDefault="00DD1903">
      <w:pPr>
        <w:jc w:val="left"/>
      </w:pPr>
    </w:p>
    <w:p w14:paraId="66FE5274" w14:textId="39BB0910" w:rsidR="00DD1903" w:rsidRDefault="00C05640" w:rsidP="00356128">
      <w:pPr>
        <w:pStyle w:val="1"/>
      </w:pPr>
      <w:bookmarkStart w:id="2" w:name="_Toc151129649"/>
      <w:r>
        <w:rPr>
          <w:rFonts w:hint="eastAsia"/>
        </w:rPr>
        <w:t>前</w:t>
      </w:r>
      <w:r w:rsidR="00356128">
        <w:rPr>
          <w:rFonts w:hint="eastAsia"/>
        </w:rPr>
        <w:t>言</w:t>
      </w:r>
      <w:bookmarkEnd w:id="2"/>
    </w:p>
    <w:p w14:paraId="04CB19F7" w14:textId="4B1B6365" w:rsidR="00C05640" w:rsidRPr="00C05640" w:rsidRDefault="00C05640" w:rsidP="00C05640">
      <w:pPr>
        <w:pStyle w:val="2"/>
      </w:pPr>
      <w:bookmarkStart w:id="3" w:name="_Toc151129650"/>
      <w:r>
        <w:rPr>
          <w:rFonts w:hint="eastAsia"/>
        </w:rPr>
        <w:t>引言</w:t>
      </w:r>
      <w:bookmarkEnd w:id="3"/>
    </w:p>
    <w:p w14:paraId="553AD94F" w14:textId="77777777" w:rsidR="00356128" w:rsidRDefault="00356128" w:rsidP="00356128">
      <w:pPr>
        <w:pStyle w:val="0"/>
        <w:ind w:firstLineChars="150" w:firstLine="360"/>
      </w:pPr>
      <w:bookmarkStart w:id="4" w:name="_Toc107067837"/>
      <w:bookmarkStart w:id="5" w:name="_Toc129168057"/>
      <w:r>
        <w:rPr>
          <w:rFonts w:hint="eastAsia"/>
        </w:rPr>
        <w:t>随着互联网的普及和数字媒体内容的迅速增长，视频成为了人们获取信息、娱乐和交流的重要方式。然而，随之而来的问题是，用户在庞大的视频库中往往会感到困惑和不知所措。为了解决这一问题，视频推荐算法应运而生。</w:t>
      </w:r>
    </w:p>
    <w:p w14:paraId="4DAF8576" w14:textId="77777777" w:rsidR="00356128" w:rsidRDefault="00356128" w:rsidP="00356128">
      <w:pPr>
        <w:pStyle w:val="0"/>
        <w:ind w:firstLineChars="150" w:firstLine="360"/>
      </w:pPr>
      <w:r>
        <w:rPr>
          <w:rFonts w:hint="eastAsia"/>
        </w:rPr>
        <w:t>视频推荐算法旨在根据用户的兴趣和偏好，从海量的视频资源中选择最相关、最具吸引力的内容，以提供个性化的用户体验。通过分析用户的观看历史、搜索行为、社交互动和其他相关因素，视频推荐算法能够准确把握用户的兴趣爱好，并向其推荐符合其口味的视频内容。</w:t>
      </w:r>
    </w:p>
    <w:p w14:paraId="7ACB7E97" w14:textId="6A8E0D8F" w:rsidR="00C05640" w:rsidRDefault="00C05640" w:rsidP="00C05640">
      <w:pPr>
        <w:pStyle w:val="2"/>
        <w:numPr>
          <w:ilvl w:val="1"/>
          <w:numId w:val="0"/>
        </w:numPr>
      </w:pPr>
      <w:bookmarkStart w:id="6" w:name="_Toc151129651"/>
      <w:r>
        <w:rPr>
          <w:rFonts w:hint="eastAsia"/>
        </w:rPr>
        <w:t>1</w:t>
      </w:r>
      <w:r>
        <w:t xml:space="preserve">.2 </w:t>
      </w:r>
      <w:r>
        <w:rPr>
          <w:rFonts w:hint="eastAsia"/>
        </w:rPr>
        <w:t>问题描述</w:t>
      </w:r>
      <w:bookmarkEnd w:id="6"/>
    </w:p>
    <w:p w14:paraId="619FF0EF" w14:textId="77777777" w:rsidR="00356128" w:rsidRDefault="00356128" w:rsidP="00356128">
      <w:pPr>
        <w:pStyle w:val="0"/>
        <w:ind w:firstLineChars="150" w:firstLine="360"/>
      </w:pPr>
      <w:r>
        <w:rPr>
          <w:rFonts w:hint="eastAsia"/>
        </w:rPr>
        <w:t>然而，视频推荐算法并非一蹴而就的成果。它背后涉及到多个复杂的技术和挑战，包括数据收集与处理、特征提取、相似度计算、推荐模型构建等。同时，还需要考虑到用户的多样性和时效性需求，以及平台的商业利益和内容的多样性。</w:t>
      </w:r>
    </w:p>
    <w:p w14:paraId="20330ABB" w14:textId="7449074C" w:rsidR="00E806F1" w:rsidRPr="00E806F1" w:rsidRDefault="00356128" w:rsidP="00E806F1">
      <w:pPr>
        <w:pStyle w:val="0"/>
        <w:ind w:firstLineChars="150" w:firstLine="360"/>
      </w:pPr>
      <w:r>
        <w:rPr>
          <w:rFonts w:hint="eastAsia"/>
        </w:rPr>
        <w:t>本论文旨在通过使用隐马尔科夫模型（</w:t>
      </w:r>
      <w:r>
        <w:rPr>
          <w:rFonts w:hint="eastAsia"/>
        </w:rPr>
        <w:t>HMM</w:t>
      </w:r>
      <w:r>
        <w:rPr>
          <w:rFonts w:hint="eastAsia"/>
        </w:rPr>
        <w:t>）为用户进行个性化的视频推荐，进而提高平台的商业利益和内容多样性。</w:t>
      </w:r>
      <w:bookmarkEnd w:id="4"/>
      <w:bookmarkEnd w:id="5"/>
    </w:p>
    <w:p w14:paraId="22CA7AA7" w14:textId="2FC76283" w:rsidR="00E806F1" w:rsidRDefault="00E806F1" w:rsidP="00E806F1">
      <w:pPr>
        <w:pStyle w:val="2"/>
        <w:numPr>
          <w:ilvl w:val="1"/>
          <w:numId w:val="0"/>
        </w:numPr>
      </w:pPr>
      <w:bookmarkStart w:id="7" w:name="_Toc151129652"/>
      <w:r>
        <w:rPr>
          <w:rFonts w:hint="eastAsia"/>
        </w:rPr>
        <w:t>1</w:t>
      </w:r>
      <w:r>
        <w:t xml:space="preserve">.3 </w:t>
      </w:r>
      <w:r>
        <w:rPr>
          <w:rFonts w:hint="eastAsia"/>
        </w:rPr>
        <w:t>方法描述</w:t>
      </w:r>
      <w:bookmarkEnd w:id="7"/>
    </w:p>
    <w:p w14:paraId="3F034745" w14:textId="773E7DC4" w:rsidR="00E806F1" w:rsidRDefault="00E806F1" w:rsidP="00E806F1">
      <w:pPr>
        <w:pStyle w:val="0"/>
        <w:ind w:firstLine="480"/>
      </w:pPr>
      <w:r>
        <w:rPr>
          <w:rFonts w:hint="eastAsia"/>
        </w:rPr>
        <w:t>隐马尔科夫模型（</w:t>
      </w:r>
      <w:r>
        <w:rPr>
          <w:rFonts w:hint="eastAsia"/>
        </w:rPr>
        <w:t>Hidden Markov Model</w:t>
      </w:r>
      <w:r>
        <w:rPr>
          <w:rFonts w:hint="eastAsia"/>
        </w:rPr>
        <w:t>，</w:t>
      </w:r>
      <w:r>
        <w:rPr>
          <w:rFonts w:hint="eastAsia"/>
        </w:rPr>
        <w:t>HMM</w:t>
      </w:r>
      <w:r>
        <w:rPr>
          <w:rFonts w:hint="eastAsia"/>
        </w:rPr>
        <w:t>）是一种统计模型，常用于建模时序数据和序列模式识别。该模型假设系统是一个隐藏的马尔科夫链，状态无法直接观测到，但会产生可观测的符号序列。在本文中，我们将使用隐马尔科夫模型来对视频推荐算法中的用户行为序列进行建模和分析。</w:t>
      </w:r>
    </w:p>
    <w:p w14:paraId="3FB2EC56" w14:textId="4B617BAA" w:rsidR="00E806F1" w:rsidRDefault="00E806F1" w:rsidP="00E806F1">
      <w:pPr>
        <w:pStyle w:val="0"/>
        <w:ind w:firstLine="480"/>
      </w:pPr>
      <w:r>
        <w:rPr>
          <w:rFonts w:hint="eastAsia"/>
        </w:rPr>
        <w:t>首先，我们将介绍隐马尔科夫模型的基本原理和数学表达式，包括状态空间、观测空间、状态转移概率矩阵、观测概率矩阵等核心要素。隐马尔科夫模型的基本假设是当前时刻的状态仅依赖于前一时刻的状态，并且通过观测序列反映隐藏状态的变化。</w:t>
      </w:r>
    </w:p>
    <w:p w14:paraId="72210F7A" w14:textId="0E8DEAD0" w:rsidR="00E806F1" w:rsidRDefault="00E806F1" w:rsidP="00E806F1">
      <w:pPr>
        <w:pStyle w:val="0"/>
        <w:ind w:firstLine="480"/>
      </w:pPr>
      <w:r>
        <w:rPr>
          <w:rFonts w:hint="eastAsia"/>
        </w:rPr>
        <w:lastRenderedPageBreak/>
        <w:t>其次，我们将阐述如何将视频推荐算法中的用户行为序列映射到隐马尔科夫模型的状态空间和观测空间。用户行为序列可以包括观看历史、搜索记录、点赞评论等多种类型的行为，我们将探讨如何将这些行为映射为隐马尔科夫模型的输入观测序列。</w:t>
      </w:r>
    </w:p>
    <w:p w14:paraId="4AA6C9EF" w14:textId="66C25AB6" w:rsidR="00E806F1" w:rsidRDefault="00E806F1" w:rsidP="00E806F1">
      <w:pPr>
        <w:pStyle w:val="0"/>
        <w:ind w:firstLine="480"/>
      </w:pPr>
      <w:r>
        <w:rPr>
          <w:rFonts w:hint="eastAsia"/>
        </w:rPr>
        <w:t>接着，我们将描述参数估计和模型训练的方法。针对隐马尔科夫模型的参数估计，我们将介绍基于极大似然估计或</w:t>
      </w:r>
      <w:r>
        <w:rPr>
          <w:rFonts w:hint="eastAsia"/>
        </w:rPr>
        <w:t xml:space="preserve"> Baum-Welch </w:t>
      </w:r>
      <w:r>
        <w:rPr>
          <w:rFonts w:hint="eastAsia"/>
        </w:rPr>
        <w:t>算法的训练方法，以及如何处理模型的初始化和收敛性等问题。</w:t>
      </w:r>
    </w:p>
    <w:p w14:paraId="13A51DEE" w14:textId="6FBDF137" w:rsidR="00DD1903" w:rsidRDefault="00E806F1" w:rsidP="004763F3">
      <w:pPr>
        <w:pStyle w:val="0"/>
        <w:ind w:firstLine="480"/>
        <w:rPr>
          <w:rFonts w:hint="eastAsia"/>
        </w:rPr>
      </w:pPr>
      <w:r>
        <w:rPr>
          <w:rFonts w:hint="eastAsia"/>
        </w:rPr>
        <w:t>最后，我们将说明如何利用训练好的隐马尔科夫模型进行用户行为序列的预测和推荐。通过隐马尔科夫模型，我们可以对用户下一步的行为进行预测，从而实现个性化的视频推荐。</w:t>
      </w:r>
    </w:p>
    <w:p w14:paraId="4079F5FF" w14:textId="08B07038" w:rsidR="00DD1903" w:rsidRPr="00834A2F" w:rsidRDefault="00E806F1" w:rsidP="00DD1903">
      <w:pPr>
        <w:pStyle w:val="1"/>
      </w:pPr>
      <w:bookmarkStart w:id="8" w:name="_Toc151129653"/>
      <w:r>
        <w:rPr>
          <w:rFonts w:hint="eastAsia"/>
        </w:rPr>
        <w:t>仿真实验及其分析</w:t>
      </w:r>
      <w:bookmarkEnd w:id="8"/>
    </w:p>
    <w:p w14:paraId="21DF1CDE" w14:textId="772F6053" w:rsidR="00DD1903" w:rsidRPr="004F1F92" w:rsidRDefault="00E806F1" w:rsidP="00DD1903">
      <w:pPr>
        <w:pStyle w:val="2"/>
      </w:pPr>
      <w:bookmarkStart w:id="9" w:name="_Toc151129654"/>
      <w:r>
        <w:rPr>
          <w:rFonts w:hint="eastAsia"/>
        </w:rPr>
        <w:t>建立隐马尔可夫模型</w:t>
      </w:r>
      <w:bookmarkEnd w:id="9"/>
    </w:p>
    <w:p w14:paraId="527F53F0" w14:textId="75E3DA87" w:rsidR="00E806F1" w:rsidRPr="00E806F1" w:rsidRDefault="00E806F1" w:rsidP="00E806F1">
      <w:pPr>
        <w:spacing w:after="9"/>
        <w:ind w:left="434" w:right="1"/>
        <w:jc w:val="left"/>
        <w:rPr>
          <w:sz w:val="24"/>
        </w:rPr>
      </w:pPr>
      <w:bookmarkStart w:id="10" w:name="_Toc129168071"/>
      <w:r w:rsidRPr="00E806F1">
        <w:rPr>
          <w:sz w:val="24"/>
        </w:rPr>
        <w:t>下面是以解码问题为例的隐马尔可夫模型建模过程：</w:t>
      </w:r>
    </w:p>
    <w:p w14:paraId="79C40822" w14:textId="77777777" w:rsidR="00E806F1" w:rsidRPr="00E806F1" w:rsidRDefault="00E806F1" w:rsidP="00E806F1">
      <w:pPr>
        <w:numPr>
          <w:ilvl w:val="0"/>
          <w:numId w:val="33"/>
        </w:numPr>
        <w:spacing w:after="73" w:line="271" w:lineRule="auto"/>
        <w:ind w:left="913" w:right="1" w:hanging="479"/>
        <w:jc w:val="left"/>
        <w:rPr>
          <w:sz w:val="24"/>
        </w:rPr>
      </w:pPr>
      <w:r w:rsidRPr="00E806F1">
        <w:rPr>
          <w:sz w:val="24"/>
        </w:rPr>
        <w:t>状态集：定义一个状态集合</w:t>
      </w:r>
    </w:p>
    <w:p w14:paraId="7078FA68" w14:textId="7343B625" w:rsidR="00E806F1" w:rsidRPr="00E806F1" w:rsidRDefault="00E806F1" w:rsidP="00E806F1">
      <w:pPr>
        <w:spacing w:after="108" w:line="259" w:lineRule="auto"/>
        <w:ind w:left="1690" w:right="1" w:firstLine="410"/>
        <w:rPr>
          <w:sz w:val="24"/>
        </w:rPr>
      </w:pPr>
      <w:r w:rsidRPr="00E806F1">
        <w:rPr>
          <w:sz w:val="24"/>
        </w:rPr>
        <w:t>G={G1,G2,…,Gn}</w:t>
      </w:r>
      <w:r>
        <w:rPr>
          <w:rFonts w:hint="eastAsia"/>
          <w:sz w:val="24"/>
        </w:rPr>
        <w:t>；</w:t>
      </w:r>
    </w:p>
    <w:p w14:paraId="08AF13B7" w14:textId="77777777" w:rsidR="00E806F1" w:rsidRDefault="00E806F1" w:rsidP="00E806F1">
      <w:pPr>
        <w:numPr>
          <w:ilvl w:val="0"/>
          <w:numId w:val="33"/>
        </w:numPr>
        <w:spacing w:after="72" w:line="271" w:lineRule="auto"/>
        <w:ind w:left="913" w:right="1" w:hanging="479"/>
        <w:jc w:val="left"/>
        <w:rPr>
          <w:sz w:val="24"/>
        </w:rPr>
      </w:pPr>
      <w:r w:rsidRPr="00E806F1">
        <w:rPr>
          <w:sz w:val="24"/>
        </w:rPr>
        <w:t>转移集：每个状态转移元素集合</w:t>
      </w:r>
    </w:p>
    <w:p w14:paraId="57A5C747" w14:textId="28E98304" w:rsidR="00E806F1" w:rsidRPr="00E806F1" w:rsidRDefault="00E806F1" w:rsidP="00E806F1">
      <w:pPr>
        <w:spacing w:after="72" w:line="271" w:lineRule="auto"/>
        <w:ind w:left="1753" w:right="1" w:firstLine="347"/>
        <w:rPr>
          <w:sz w:val="24"/>
        </w:rPr>
      </w:pPr>
      <w:r w:rsidRPr="00E806F1">
        <w:rPr>
          <w:sz w:val="24"/>
        </w:rPr>
        <w:t>(gi→gi+1)</w:t>
      </w:r>
      <w:r>
        <w:rPr>
          <w:rFonts w:hint="eastAsia"/>
          <w:sz w:val="24"/>
        </w:rPr>
        <w:t>；</w:t>
      </w:r>
    </w:p>
    <w:p w14:paraId="0DDAC796" w14:textId="77777777" w:rsidR="00E806F1" w:rsidRDefault="00E806F1" w:rsidP="00E806F1">
      <w:pPr>
        <w:numPr>
          <w:ilvl w:val="0"/>
          <w:numId w:val="33"/>
        </w:numPr>
        <w:spacing w:after="102" w:line="271" w:lineRule="auto"/>
        <w:ind w:left="913" w:right="1" w:hanging="479"/>
        <w:jc w:val="left"/>
        <w:rPr>
          <w:sz w:val="24"/>
        </w:rPr>
      </w:pPr>
      <w:r w:rsidRPr="00E806F1">
        <w:rPr>
          <w:sz w:val="24"/>
        </w:rPr>
        <w:t>观察集：输出的观察符号集：</w:t>
      </w:r>
    </w:p>
    <w:p w14:paraId="204BAC41" w14:textId="36F7210F" w:rsidR="00E806F1" w:rsidRPr="00E806F1" w:rsidRDefault="00E806F1" w:rsidP="00E806F1">
      <w:pPr>
        <w:spacing w:after="72" w:line="271" w:lineRule="auto"/>
        <w:ind w:left="1753" w:right="1" w:firstLine="347"/>
        <w:rPr>
          <w:sz w:val="24"/>
        </w:rPr>
      </w:pPr>
      <w:r w:rsidRPr="00E806F1">
        <w:rPr>
          <w:sz w:val="24"/>
        </w:rPr>
        <w:t>∑=σ1</w:t>
      </w:r>
      <w:r>
        <w:rPr>
          <w:rFonts w:hint="eastAsia"/>
          <w:sz w:val="24"/>
        </w:rPr>
        <w:t>，</w:t>
      </w:r>
      <w:r w:rsidRPr="00E806F1">
        <w:rPr>
          <w:sz w:val="24"/>
        </w:rPr>
        <w:t>σ2</w:t>
      </w:r>
      <w:r>
        <w:rPr>
          <w:rFonts w:hint="eastAsia"/>
          <w:sz w:val="24"/>
        </w:rPr>
        <w:t>，</w:t>
      </w:r>
      <w:r w:rsidRPr="00E806F1">
        <w:rPr>
          <w:sz w:val="24"/>
        </w:rPr>
        <w:t>σ3,…σm</w:t>
      </w:r>
    </w:p>
    <w:p w14:paraId="23541B85" w14:textId="77777777" w:rsidR="00E806F1" w:rsidRPr="00E806F1" w:rsidRDefault="00E806F1" w:rsidP="00E806F1">
      <w:pPr>
        <w:spacing w:after="102" w:line="271" w:lineRule="auto"/>
        <w:ind w:right="1" w:firstLine="420"/>
        <w:jc w:val="left"/>
        <w:rPr>
          <w:sz w:val="24"/>
        </w:rPr>
      </w:pPr>
      <w:r w:rsidRPr="00E806F1">
        <w:rPr>
          <w:sz w:val="24"/>
        </w:rPr>
        <w:t>从</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oMath>
      <w:r w:rsidRPr="00E806F1">
        <w:rPr>
          <w:sz w:val="24"/>
        </w:rPr>
        <w:t>开始，转移到新的状态</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oMath>
      <w:r w:rsidRPr="00E806F1">
        <w:rPr>
          <w:sz w:val="24"/>
        </w:rPr>
        <w:t>，可以观测到一个</w:t>
      </w:r>
      <w:r w:rsidRPr="00E806F1">
        <w:rPr>
          <w:sz w:val="24"/>
        </w:rPr>
        <w:t xml:space="preserve"> </w:t>
      </w:r>
      <w:r w:rsidRPr="00E806F1">
        <w:rPr>
          <w:sz w:val="24"/>
        </w:rPr>
        <w:t>输出符号</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1</m:t>
            </m:r>
          </m:sub>
        </m:sSub>
      </m:oMath>
      <w:r w:rsidRPr="00E806F1">
        <w:rPr>
          <w:sz w:val="24"/>
        </w:rPr>
        <w:t>。经过转移到最终状态，会得到一个符号串：</w:t>
      </w:r>
      <m:oMath>
        <m:r>
          <m:rPr>
            <m:sty m:val="p"/>
          </m:rPr>
          <w:rPr>
            <w:rFonts w:ascii="Cambria Math" w:hAnsi="Cambria Math"/>
          </w:rPr>
          <m:t>H=</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i</m:t>
            </m:r>
          </m:sub>
        </m:sSub>
      </m:oMath>
      <w:r w:rsidRPr="00E806F1">
        <w:rPr>
          <w:sz w:val="24"/>
        </w:rPr>
        <w:t>。每一个状态转移对应的概率为</w:t>
      </w:r>
    </w:p>
    <w:p w14:paraId="7B23D9FB" w14:textId="42E44285" w:rsidR="00E806F1" w:rsidRDefault="00E806F1" w:rsidP="00E806F1">
      <w:pPr>
        <w:spacing w:after="102" w:line="271" w:lineRule="auto"/>
        <w:ind w:right="1"/>
        <w:jc w:val="left"/>
        <w:rPr>
          <w:sz w:val="24"/>
        </w:rPr>
      </w:pPr>
      <m:oMath>
        <m:r>
          <w:rPr>
            <w:rFonts w:ascii="Cambria Math" w:hAnsi="Cambria Math"/>
            <w:sz w:val="24"/>
          </w:rPr>
          <m:t>P(</m:t>
        </m:r>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i+1</m:t>
            </m:r>
          </m:sub>
        </m:sSub>
        <m:r>
          <w:rPr>
            <w:rFonts w:ascii="Cambria Math" w:hAnsi="Cambria Math"/>
            <w:sz w:val="24"/>
          </w:rPr>
          <m:t>)</m:t>
        </m:r>
      </m:oMath>
      <w:r w:rsidRPr="00E806F1">
        <w:rPr>
          <w:sz w:val="24"/>
        </w:rPr>
        <w:t>。在任意状态观测到特殊符号的概率</w:t>
      </w:r>
      <w:r w:rsidRPr="00E806F1">
        <w:rPr>
          <w:sz w:val="24"/>
        </w:rPr>
        <w:t xml:space="preserve"> P (H |g )</w:t>
      </w:r>
      <w:r w:rsidRPr="00E806F1">
        <w:rPr>
          <w:sz w:val="24"/>
        </w:rPr>
        <w:t>。在一个隐马尔可夫模型</w:t>
      </w:r>
      <w:r w:rsidRPr="00E806F1">
        <w:rPr>
          <w:sz w:val="24"/>
        </w:rPr>
        <w:t>O</w:t>
      </w:r>
      <w:r w:rsidRPr="00E806F1">
        <w:rPr>
          <w:sz w:val="24"/>
        </w:rPr>
        <w:t>上，序列</w:t>
      </w:r>
      <w:r w:rsidRPr="00E806F1">
        <w:rPr>
          <w:sz w:val="24"/>
        </w:rPr>
        <w:t>H</w:t>
      </w:r>
      <w:r w:rsidRPr="00E806F1">
        <w:rPr>
          <w:sz w:val="24"/>
        </w:rPr>
        <w:t>被观测到的概率是所有可能路径的概率和，如式（</w:t>
      </w:r>
      <w:r w:rsidRPr="00E806F1">
        <w:rPr>
          <w:sz w:val="24"/>
        </w:rPr>
        <w:t>1</w:t>
      </w:r>
      <w:r w:rsidRPr="00E806F1">
        <w:rPr>
          <w:sz w:val="24"/>
        </w:rPr>
        <w:t>）所示：</w:t>
      </w:r>
    </w:p>
    <w:p w14:paraId="3D9322E9" w14:textId="6B050183" w:rsidR="008E20A8" w:rsidRDefault="008E20A8" w:rsidP="008E20A8">
      <w:pPr>
        <w:spacing w:after="102" w:line="271" w:lineRule="auto"/>
        <w:ind w:right="1"/>
        <w:rPr>
          <w:sz w:val="24"/>
        </w:rPr>
      </w:pPr>
      <w:r w:rsidRPr="008E20A8">
        <w:rPr>
          <w:sz w:val="24"/>
        </w:rPr>
        <w:drawing>
          <wp:inline distT="0" distB="0" distL="0" distR="0" wp14:anchorId="714DE350" wp14:editId="724958D9">
            <wp:extent cx="2491255" cy="241300"/>
            <wp:effectExtent l="0" t="0" r="4445" b="6350"/>
            <wp:docPr id="2024174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74049" name=""/>
                    <pic:cNvPicPr/>
                  </pic:nvPicPr>
                  <pic:blipFill>
                    <a:blip r:embed="rId15"/>
                    <a:stretch>
                      <a:fillRect/>
                    </a:stretch>
                  </pic:blipFill>
                  <pic:spPr>
                    <a:xfrm>
                      <a:off x="0" y="0"/>
                      <a:ext cx="2727104" cy="264144"/>
                    </a:xfrm>
                    <a:prstGeom prst="rect">
                      <a:avLst/>
                    </a:prstGeom>
                  </pic:spPr>
                </pic:pic>
              </a:graphicData>
            </a:graphic>
          </wp:inline>
        </w:drawing>
      </w:r>
      <w:r>
        <w:rPr>
          <w:rFonts w:hint="eastAsia"/>
          <w:sz w:val="24"/>
        </w:rPr>
        <w:t>（</w:t>
      </w:r>
      <w:r>
        <w:rPr>
          <w:rFonts w:hint="eastAsia"/>
          <w:sz w:val="24"/>
        </w:rPr>
        <w:t>1</w:t>
      </w:r>
      <w:r>
        <w:rPr>
          <w:rFonts w:hint="eastAsia"/>
          <w:sz w:val="24"/>
        </w:rPr>
        <w:t>）</w:t>
      </w:r>
    </w:p>
    <w:p w14:paraId="18350A0E" w14:textId="77BDF1E5" w:rsidR="008E20A8" w:rsidRDefault="008E20A8" w:rsidP="008E20A8">
      <w:pPr>
        <w:spacing w:after="102" w:line="271" w:lineRule="auto"/>
        <w:ind w:right="1" w:firstLine="420"/>
        <w:jc w:val="both"/>
      </w:pPr>
      <w:r>
        <w:t>建立隐马尔科夫模型的目的就是找到能使观察概</w:t>
      </w:r>
      <w:r>
        <w:t xml:space="preserve"> </w:t>
      </w:r>
      <w:r>
        <w:t>率达到最大的状态序列</w:t>
      </w:r>
      <w:r>
        <w:t>Q (H|O)</w:t>
      </w:r>
      <w:r>
        <w:t>，如式（</w:t>
      </w:r>
      <w:r>
        <w:t>2</w:t>
      </w:r>
      <w:r>
        <w:t>）所示</w:t>
      </w:r>
      <w:r>
        <w:rPr>
          <w:rFonts w:hint="eastAsia"/>
        </w:rPr>
        <w:t>：</w:t>
      </w:r>
    </w:p>
    <w:p w14:paraId="4163B91A" w14:textId="691F7416" w:rsidR="008E20A8" w:rsidRDefault="008E20A8" w:rsidP="008E20A8">
      <w:pPr>
        <w:spacing w:after="102" w:line="271" w:lineRule="auto"/>
        <w:ind w:right="1" w:firstLine="420"/>
        <w:rPr>
          <w:sz w:val="24"/>
        </w:rPr>
      </w:pPr>
      <w:r w:rsidRPr="008E20A8">
        <w:rPr>
          <w:sz w:val="24"/>
        </w:rPr>
        <w:drawing>
          <wp:inline distT="0" distB="0" distL="0" distR="0" wp14:anchorId="101BFDA3" wp14:editId="0A75CB06">
            <wp:extent cx="2921000" cy="278854"/>
            <wp:effectExtent l="0" t="0" r="0" b="6985"/>
            <wp:docPr id="1394686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86902" name=""/>
                    <pic:cNvPicPr/>
                  </pic:nvPicPr>
                  <pic:blipFill>
                    <a:blip r:embed="rId16"/>
                    <a:stretch>
                      <a:fillRect/>
                    </a:stretch>
                  </pic:blipFill>
                  <pic:spPr>
                    <a:xfrm>
                      <a:off x="0" y="0"/>
                      <a:ext cx="3003486" cy="286729"/>
                    </a:xfrm>
                    <a:prstGeom prst="rect">
                      <a:avLst/>
                    </a:prstGeom>
                  </pic:spPr>
                </pic:pic>
              </a:graphicData>
            </a:graphic>
          </wp:inline>
        </w:drawing>
      </w:r>
    </w:p>
    <w:p w14:paraId="4166CF14" w14:textId="4610F129" w:rsidR="008E20A8" w:rsidRDefault="008E20A8" w:rsidP="008E20A8">
      <w:pPr>
        <w:spacing w:after="102" w:line="271" w:lineRule="auto"/>
        <w:ind w:right="1" w:firstLine="420"/>
        <w:jc w:val="both"/>
      </w:pPr>
      <w:r>
        <w:lastRenderedPageBreak/>
        <w:t>HMM</w:t>
      </w:r>
      <w:r>
        <w:t>用图形表示如图</w:t>
      </w:r>
      <w:r>
        <w:t>1</w:t>
      </w:r>
      <w:r>
        <w:t>所示。</w:t>
      </w:r>
    </w:p>
    <w:p w14:paraId="2CADEE9C" w14:textId="4D1B8D24" w:rsidR="008E20A8" w:rsidRDefault="008E20A8" w:rsidP="008E20A8">
      <w:pPr>
        <w:spacing w:after="102" w:line="271" w:lineRule="auto"/>
        <w:ind w:right="1" w:firstLine="420"/>
        <w:jc w:val="both"/>
        <w:rPr>
          <w:sz w:val="24"/>
        </w:rPr>
      </w:pPr>
      <w:r w:rsidRPr="008E20A8">
        <w:rPr>
          <w:sz w:val="24"/>
        </w:rPr>
        <w:drawing>
          <wp:inline distT="0" distB="0" distL="0" distR="0" wp14:anchorId="350281CF" wp14:editId="464F1A60">
            <wp:extent cx="4578350" cy="1409700"/>
            <wp:effectExtent l="0" t="0" r="0" b="0"/>
            <wp:docPr id="734657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7993" name=""/>
                    <pic:cNvPicPr/>
                  </pic:nvPicPr>
                  <pic:blipFill rotWithShape="1">
                    <a:blip r:embed="rId17"/>
                    <a:srcRect r="-14" b="23790"/>
                    <a:stretch/>
                  </pic:blipFill>
                  <pic:spPr bwMode="auto">
                    <a:xfrm>
                      <a:off x="0" y="0"/>
                      <a:ext cx="4604358" cy="1417708"/>
                    </a:xfrm>
                    <a:prstGeom prst="rect">
                      <a:avLst/>
                    </a:prstGeom>
                    <a:ln>
                      <a:noFill/>
                    </a:ln>
                    <a:extLst>
                      <a:ext uri="{53640926-AAD7-44D8-BBD7-CCE9431645EC}">
                        <a14:shadowObscured xmlns:a14="http://schemas.microsoft.com/office/drawing/2010/main"/>
                      </a:ext>
                    </a:extLst>
                  </pic:spPr>
                </pic:pic>
              </a:graphicData>
            </a:graphic>
          </wp:inline>
        </w:drawing>
      </w:r>
    </w:p>
    <w:p w14:paraId="7726E10F" w14:textId="1953E3B1" w:rsidR="008E20A8" w:rsidRPr="00AE1114" w:rsidRDefault="008E20A8" w:rsidP="008E20A8">
      <w:pPr>
        <w:spacing w:after="102" w:line="271" w:lineRule="auto"/>
        <w:ind w:right="1" w:firstLine="420"/>
        <w:jc w:val="both"/>
        <w:rPr>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∈C=</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r>
                <w:rPr>
                  <w:rFonts w:ascii="Cambria Math" w:hAnsi="Cambria Math"/>
                  <w:sz w:val="24"/>
                </w:rPr>
                <m:t>,</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e>
          </m:d>
        </m:oMath>
      </m:oMathPara>
    </w:p>
    <w:p w14:paraId="7E7DABD4" w14:textId="2F7E9C3D" w:rsidR="00AE1114" w:rsidRPr="00AE1114" w:rsidRDefault="00AE1114" w:rsidP="00AE1114">
      <w:pPr>
        <w:spacing w:after="102" w:line="271" w:lineRule="auto"/>
        <w:ind w:right="1" w:firstLine="420"/>
        <w:jc w:val="both"/>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r>
            <w:rPr>
              <w:rFonts w:ascii="Cambria Math" w:hAnsi="Cambria Math"/>
              <w:sz w:val="24"/>
            </w:rPr>
            <m:t>∈</m:t>
          </m:r>
          <m:r>
            <w:rPr>
              <w:rFonts w:ascii="Cambria Math" w:hAnsi="Cambria Math"/>
              <w:sz w:val="24"/>
            </w:rPr>
            <m:t>G</m:t>
          </m:r>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3</m:t>
                  </m:r>
                </m:sub>
              </m:sSub>
              <m:r>
                <w:rPr>
                  <w:rFonts w:ascii="Cambria Math" w:hAnsi="Cambria Math"/>
                  <w:sz w:val="24"/>
                </w:rPr>
                <m:t>,</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n</m:t>
                  </m:r>
                </m:sub>
              </m:sSub>
            </m:e>
          </m:d>
        </m:oMath>
      </m:oMathPara>
    </w:p>
    <w:p w14:paraId="4FFDA1A2" w14:textId="77777777" w:rsidR="00AE1114" w:rsidRPr="00AE1114" w:rsidRDefault="00AE1114" w:rsidP="00AE1114">
      <w:pPr>
        <w:spacing w:after="102" w:line="271" w:lineRule="auto"/>
        <w:ind w:right="1" w:firstLine="420"/>
        <w:jc w:val="both"/>
        <w:rPr>
          <w:rFonts w:hint="eastAsia"/>
          <w:sz w:val="24"/>
        </w:rPr>
      </w:pPr>
    </w:p>
    <w:p w14:paraId="5B1E86A3" w14:textId="0EEC93E9" w:rsidR="00AE1114" w:rsidRDefault="00AE1114" w:rsidP="00AE1114">
      <w:pPr>
        <w:spacing w:after="102" w:line="271" w:lineRule="auto"/>
        <w:ind w:right="1" w:firstLine="420"/>
        <w:rPr>
          <w:sz w:val="24"/>
        </w:rPr>
      </w:pPr>
      <w:r>
        <w:rPr>
          <w:rFonts w:hint="eastAsia"/>
          <w:sz w:val="24"/>
        </w:rPr>
        <w:t>图一</w:t>
      </w:r>
      <w:r>
        <w:rPr>
          <w:rFonts w:hint="eastAsia"/>
          <w:sz w:val="24"/>
        </w:rPr>
        <w:t xml:space="preserve"> HMM</w:t>
      </w:r>
      <w:r>
        <w:rPr>
          <w:rFonts w:hint="eastAsia"/>
          <w:sz w:val="24"/>
        </w:rPr>
        <w:t>图形</w:t>
      </w:r>
    </w:p>
    <w:p w14:paraId="0909E009" w14:textId="72F3DDE7" w:rsidR="00AE1114" w:rsidRPr="00E806F1" w:rsidRDefault="00AE1114" w:rsidP="00AE1114">
      <w:pPr>
        <w:spacing w:after="102" w:line="271" w:lineRule="auto"/>
        <w:ind w:right="1" w:firstLine="420"/>
        <w:jc w:val="both"/>
        <w:rPr>
          <w:rFonts w:hint="eastAsia"/>
          <w:sz w:val="24"/>
        </w:rPr>
      </w:pPr>
      <w:r w:rsidRPr="00AE1114">
        <w:rPr>
          <w:rFonts w:hint="eastAsia"/>
          <w:sz w:val="24"/>
        </w:rPr>
        <w:t>任意时刻状态序列的产生：序列在某时刻的状态是</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oMath>
      <w:r w:rsidRPr="00AE1114">
        <w:rPr>
          <w:rFonts w:hint="eastAsia"/>
          <w:sz w:val="24"/>
        </w:rPr>
        <w:t>，在该状态下得到的观察值是</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oMath>
      <w:r w:rsidRPr="00AE1114">
        <w:rPr>
          <w:rFonts w:hint="eastAsia"/>
          <w:sz w:val="24"/>
        </w:rPr>
        <w:t>，从</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oMath>
      <w:r w:rsidRPr="00AE1114">
        <w:rPr>
          <w:rFonts w:hint="eastAsia"/>
          <w:sz w:val="24"/>
        </w:rPr>
        <w:t>转移到</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oMath>
      <w:r w:rsidRPr="00AE1114">
        <w:rPr>
          <w:rFonts w:hint="eastAsia"/>
          <w:sz w:val="24"/>
        </w:rPr>
        <w:t>，在</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oMath>
      <w:r w:rsidRPr="00AE1114">
        <w:rPr>
          <w:rFonts w:hint="eastAsia"/>
          <w:sz w:val="24"/>
        </w:rPr>
        <w:t>状态下得到观察值</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w:r w:rsidRPr="00AE1114">
        <w:rPr>
          <w:rFonts w:hint="eastAsia"/>
          <w:sz w:val="24"/>
        </w:rPr>
        <w:t>。按照此种方法，会得到一个观察值序</w:t>
      </w:r>
      <w:r w:rsidR="00567C45">
        <w:rPr>
          <w:sz w:val="24"/>
        </w:rPr>
        <w:tab/>
      </w: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3</m:t>
            </m:r>
          </m:sub>
        </m:sSub>
        <m:r>
          <w:rPr>
            <w:rFonts w:ascii="Cambria Math" w:hAnsi="Cambria Math"/>
            <w:sz w:val="24"/>
          </w:rPr>
          <m:t>,</m:t>
        </m:r>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e</m:t>
            </m:r>
          </m:e>
          <m:sub>
            <m:r>
              <w:rPr>
                <w:rFonts w:ascii="Cambria Math" w:hAnsi="Cambria Math"/>
                <w:sz w:val="24"/>
              </w:rPr>
              <m:t>i</m:t>
            </m:r>
          </m:sub>
        </m:sSub>
        <m:r>
          <w:rPr>
            <w:rFonts w:ascii="Cambria Math" w:hAnsi="Cambria Math"/>
            <w:sz w:val="24"/>
          </w:rPr>
          <m:t>,</m:t>
        </m:r>
        <m:r>
          <w:rPr>
            <w:rFonts w:ascii="Cambria Math" w:hAnsi="Cambria Math" w:hint="eastAsia"/>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r>
          <w:rPr>
            <w:rFonts w:ascii="Cambria Math" w:hAnsi="Cambria Math"/>
            <w:sz w:val="24"/>
          </w:rPr>
          <m:t>}</m:t>
        </m:r>
      </m:oMath>
      <w:r w:rsidRPr="00AE1114">
        <w:rPr>
          <w:rFonts w:hint="eastAsia"/>
          <w:sz w:val="24"/>
        </w:rPr>
        <w:t>。因为在任意时刻产生的观察值</w:t>
      </w:r>
      <w:r w:rsidRPr="00AE1114">
        <w:rPr>
          <w:rFonts w:hint="eastAsia"/>
          <w:sz w:val="24"/>
        </w:rPr>
        <w:t>e</w:t>
      </w:r>
      <w:r w:rsidRPr="00AE1114">
        <w:rPr>
          <w:rFonts w:hint="eastAsia"/>
          <w:sz w:val="24"/>
        </w:rPr>
        <w:t>只依赖于状态值</w:t>
      </w:r>
      <w:r w:rsidRPr="00AE1114">
        <w:rPr>
          <w:rFonts w:hint="eastAsia"/>
          <w:sz w:val="24"/>
        </w:rPr>
        <w:t>a</w:t>
      </w:r>
      <w:r w:rsidRPr="00AE1114">
        <w:rPr>
          <w:rFonts w:hint="eastAsia"/>
          <w:sz w:val="24"/>
        </w:rPr>
        <w:t>，所以可以得到在</w:t>
      </w:r>
      <w:r w:rsidRPr="00AE1114">
        <w:rPr>
          <w:rFonts w:hint="eastAsia"/>
          <w:sz w:val="24"/>
        </w:rPr>
        <w:t>a</w:t>
      </w:r>
      <w:r w:rsidRPr="00AE1114">
        <w:rPr>
          <w:rFonts w:hint="eastAsia"/>
          <w:sz w:val="24"/>
        </w:rPr>
        <w:t>状态下出现</w:t>
      </w:r>
      <w:r w:rsidRPr="00AE1114">
        <w:rPr>
          <w:rFonts w:hint="eastAsia"/>
          <w:sz w:val="24"/>
        </w:rPr>
        <w:t>e</w:t>
      </w:r>
      <w:r w:rsidRPr="00AE1114">
        <w:rPr>
          <w:rFonts w:hint="eastAsia"/>
          <w:sz w:val="24"/>
        </w:rPr>
        <w:t>观察值的概率为所有时刻状态转移概率和观测概率的乘积，</w:t>
      </w:r>
      <w:r w:rsidR="00567C45">
        <w:rPr>
          <w:rFonts w:hint="eastAsia"/>
          <w:sz w:val="24"/>
        </w:rPr>
        <w:t>即</w:t>
      </w:r>
      <m:oMath>
        <m:r>
          <w:rPr>
            <w:rFonts w:ascii="Cambria Math" w:hAnsi="Cambria Math" w:hint="eastAsia"/>
            <w:sz w:val="24"/>
          </w:rPr>
          <m:t>P</m:t>
        </m:r>
        <m:d>
          <m:dPr>
            <m:ctrlPr>
              <w:rPr>
                <w:rFonts w:ascii="Cambria Math" w:hAnsi="Cambria Math"/>
                <w:i/>
                <w:sz w:val="24"/>
              </w:rPr>
            </m:ctrlPr>
          </m:dPr>
          <m:e>
            <m:r>
              <w:rPr>
                <w:rFonts w:ascii="Cambria Math" w:hAnsi="Cambria Math"/>
                <w:sz w:val="24"/>
              </w:rPr>
              <m:t>a,e</m:t>
            </m:r>
          </m:e>
        </m:d>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P(e|a)</m:t>
        </m:r>
      </m:oMath>
      <w:r w:rsidRPr="00AE1114">
        <w:rPr>
          <w:rFonts w:hint="eastAsia"/>
          <w:sz w:val="24"/>
        </w:rPr>
        <w:t>。</w:t>
      </w:r>
    </w:p>
    <w:p w14:paraId="03B5370C" w14:textId="7FD7C26F" w:rsidR="00DD1903" w:rsidRPr="008E26E4" w:rsidRDefault="004B35FF" w:rsidP="00DD1903">
      <w:pPr>
        <w:pStyle w:val="2"/>
      </w:pPr>
      <w:bookmarkStart w:id="11" w:name="_Toc151129655"/>
      <w:bookmarkEnd w:id="10"/>
      <w:r>
        <w:rPr>
          <w:rFonts w:hint="eastAsia"/>
        </w:rPr>
        <w:t>隐马尔可夫模型应用</w:t>
      </w:r>
      <w:bookmarkEnd w:id="11"/>
    </w:p>
    <w:p w14:paraId="67324F2E" w14:textId="33CA8B9B" w:rsidR="004B35FF" w:rsidRDefault="004B35FF" w:rsidP="00DD1903">
      <w:pPr>
        <w:pStyle w:val="0"/>
        <w:ind w:firstLine="480"/>
      </w:pPr>
      <w:r>
        <w:t>（</w:t>
      </w:r>
      <w:r>
        <w:t>1</w:t>
      </w:r>
      <w:r>
        <w:t>）个性化推荐：基于隐马尔可夫模型的偏好进化学习和高维数据稀疏问题处理。解决高维数据稀疏问题和因用户偏好学习困难而难以高效反应用户的个性化需求的问题，从而突破上下文感知推荐系统的应用瓶颈。利用评分分组，构造转移矩阵和观察矩阵。为防恶意刷分引入权重因子，完成隐马尔可夫的建模。</w:t>
      </w:r>
    </w:p>
    <w:p w14:paraId="147452A8" w14:textId="024024FD" w:rsidR="004B35FF" w:rsidRDefault="004B35FF" w:rsidP="00DD1903">
      <w:pPr>
        <w:pStyle w:val="0"/>
        <w:ind w:firstLine="480"/>
      </w:pPr>
      <w:r>
        <w:t>（</w:t>
      </w:r>
      <w:r>
        <w:t>2</w:t>
      </w:r>
      <w:r>
        <w:t>）文本分类：通过提取文本中的特征词、特征</w:t>
      </w:r>
      <w:r>
        <w:rPr>
          <w:rFonts w:hint="eastAsia"/>
        </w:rPr>
        <w:t>、</w:t>
      </w:r>
      <w:r>
        <w:t>词频、文档数量、特征词语义等信息，利用信息增益的方法进行特征词的合并和分类，通过分类分别建立隐马尔可夫分类模。新文本的分类则是通过分类向量的交集，作为观察序列输入隐马尔可夫模型，预测各分类输出的概率，以概率大小作为分类标准。</w:t>
      </w:r>
    </w:p>
    <w:p w14:paraId="006BE985" w14:textId="2766BEB8" w:rsidR="004B35FF" w:rsidRDefault="004B35FF" w:rsidP="00DD1903">
      <w:pPr>
        <w:pStyle w:val="0"/>
        <w:ind w:firstLine="480"/>
      </w:pPr>
      <w:r>
        <w:t>（</w:t>
      </w:r>
      <w:r>
        <w:t>3</w:t>
      </w:r>
      <w:r>
        <w:t>）舆情分析：以微博为平台，考虑微博用户的个人特征、感情走向，以具体的行为表现等为观察序列，以及舆情的发展、波动消亡等为状态序列，建立隐马尔可夫模型，预测和预警舆情的发展和一般规律，为最终决策提供科学高效的方法。</w:t>
      </w:r>
    </w:p>
    <w:p w14:paraId="26958CE9" w14:textId="0821D074" w:rsidR="004B35FF" w:rsidRDefault="004B35FF" w:rsidP="00DD1903">
      <w:pPr>
        <w:pStyle w:val="0"/>
        <w:ind w:firstLine="480"/>
      </w:pPr>
      <w:r>
        <w:lastRenderedPageBreak/>
        <w:t>（</w:t>
      </w:r>
      <w:r>
        <w:t>4</w:t>
      </w:r>
      <w:r>
        <w:t>）智能学习：假设用户拥有良好的学习习惯和效果，需要从用户的学习序列中找到一个最优的学习序列引导学习的目的。建立隐马尔可夫模型，对模型进行训练，寻找知识点间的关联概率，利用模型预测知识点的迁移序列，找到最优的状态序列，智能引导用户学习，提升用户的学习效率和学习效果。</w:t>
      </w:r>
    </w:p>
    <w:p w14:paraId="50A0249B" w14:textId="7B50973A" w:rsidR="00DD1903" w:rsidRPr="00B81452" w:rsidRDefault="004B35FF" w:rsidP="004B35FF">
      <w:pPr>
        <w:pStyle w:val="0"/>
        <w:ind w:firstLine="480"/>
        <w:rPr>
          <w:rFonts w:hint="eastAsia"/>
        </w:rPr>
      </w:pPr>
      <w:r>
        <w:t>（</w:t>
      </w:r>
      <w:r>
        <w:t>5</w:t>
      </w:r>
      <w:r>
        <w:t>）时间序列预测：假设一系列的隐状态构成了一个时间序列，隐状态间的转换构成系统运行的根本。对时间序列分段后，根据先后发生的时间顺序和发生时间的相似性等进行聚类，以分类为隐含状态得到状态转移矩阵，建立隐马尔可夫模型，进行时间序</w:t>
      </w:r>
      <w:r>
        <w:t xml:space="preserve"> </w:t>
      </w:r>
      <w:r>
        <w:t>列的预测。</w:t>
      </w:r>
    </w:p>
    <w:p w14:paraId="3789FF10" w14:textId="2E18CEC2" w:rsidR="00DF1D4C" w:rsidRPr="004B35FF" w:rsidRDefault="00DD1903" w:rsidP="004B35FF">
      <w:pPr>
        <w:jc w:val="left"/>
        <w:rPr>
          <w:rFonts w:hint="eastAsia"/>
          <w:sz w:val="24"/>
        </w:rPr>
      </w:pPr>
      <w:r>
        <w:br w:type="page"/>
      </w:r>
    </w:p>
    <w:p w14:paraId="440AD637" w14:textId="6FF47BC2" w:rsidR="00686EC0" w:rsidRPr="00686EC0" w:rsidRDefault="004B35FF" w:rsidP="00686EC0">
      <w:pPr>
        <w:pStyle w:val="1"/>
      </w:pPr>
      <w:bookmarkStart w:id="12" w:name="_Toc151129656"/>
      <w:r>
        <w:rPr>
          <w:rFonts w:hint="eastAsia"/>
        </w:rPr>
        <w:lastRenderedPageBreak/>
        <w:t>仿真实验及分析</w:t>
      </w:r>
      <w:bookmarkEnd w:id="12"/>
    </w:p>
    <w:p w14:paraId="6EC8C7CE" w14:textId="06080AAA" w:rsidR="00686EC0" w:rsidRPr="00686EC0" w:rsidRDefault="004B35FF" w:rsidP="00686EC0">
      <w:pPr>
        <w:pStyle w:val="2"/>
      </w:pPr>
      <w:bookmarkStart w:id="13" w:name="_Toc151129657"/>
      <w:r>
        <w:rPr>
          <w:rFonts w:hint="eastAsia"/>
        </w:rPr>
        <w:t>模型参数准备</w:t>
      </w:r>
      <w:bookmarkEnd w:id="13"/>
    </w:p>
    <w:p w14:paraId="4972FC67" w14:textId="584CDFA6" w:rsidR="004B35FF" w:rsidRDefault="004B35FF" w:rsidP="009D6392">
      <w:pPr>
        <w:pStyle w:val="0"/>
        <w:ind w:firstLine="480"/>
        <w:rPr>
          <w:rFonts w:hint="eastAsia"/>
        </w:rPr>
      </w:pPr>
      <w:r>
        <w:t>以在线视频的评分为状态序列，评分对应的视频内容即为观察序列。用户某一次对在线视频内容的评分只与前一次的评分有关，与下一次无关，所以用户的评分行为符合隐马尔可夫随机过程</w:t>
      </w:r>
    </w:p>
    <w:p w14:paraId="2B9F1F47" w14:textId="691E980A" w:rsidR="00F05F4E" w:rsidRPr="00B23F09" w:rsidRDefault="004B35FF" w:rsidP="00847C91">
      <w:pPr>
        <w:pStyle w:val="2"/>
      </w:pPr>
      <w:bookmarkStart w:id="14" w:name="_Toc151129658"/>
      <w:r>
        <w:rPr>
          <w:rFonts w:hint="eastAsia"/>
        </w:rPr>
        <w:t>隐马尔可夫模型训练</w:t>
      </w:r>
      <w:bookmarkEnd w:id="14"/>
    </w:p>
    <w:p w14:paraId="61ADC100" w14:textId="54DC7AFB" w:rsidR="004B35FF" w:rsidRDefault="004B35FF" w:rsidP="00E5506C">
      <w:pPr>
        <w:pStyle w:val="0"/>
        <w:ind w:firstLine="480"/>
      </w:pPr>
      <w:r>
        <w:t>利用无监督的学习法（</w:t>
      </w:r>
      <w:r>
        <w:t>EM</w:t>
      </w:r>
      <w:r>
        <w:t>算法），训练集中</w:t>
      </w:r>
      <w:r>
        <w:t>t</w:t>
      </w:r>
      <w:r>
        <w:t>时刻使用并给出所得到评分的用户观察集</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，隐含的状态序列</w:t>
      </w:r>
      <m:oMath>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，通过对训练集参数的训练，得到基于隐马尔可夫最大概率，即</w:t>
      </w:r>
      <m:oMath>
        <m:r>
          <w:rPr>
            <w:rFonts w:ascii="Cambria Math" w:hAnsi="Cambria Math"/>
          </w:rPr>
          <m:t>P(Y|</m:t>
        </m:r>
        <m:r>
          <m:rPr>
            <m:sty m:val="p"/>
          </m:rPr>
          <w:rPr>
            <w:rFonts w:ascii="Cambria Math" w:hAnsi="Cambria Math"/>
          </w:rPr>
          <m:t>λ</m:t>
        </m:r>
        <m:r>
          <m:rPr>
            <m:sty m:val="p"/>
          </m:rPr>
          <w:rPr>
            <w:rFonts w:ascii="Cambria Math"/>
          </w:rPr>
          <m:t>)</m:t>
        </m:r>
      </m:oMath>
      <w:r>
        <w:t>。训练方法如下。</w:t>
      </w:r>
    </w:p>
    <w:p w14:paraId="127FC2A8" w14:textId="03B17C26" w:rsidR="00E5506C" w:rsidRDefault="004B35FF" w:rsidP="004B35FF">
      <w:pPr>
        <w:pStyle w:val="0"/>
        <w:ind w:firstLineChars="0" w:firstLine="480"/>
      </w:pPr>
      <w:r w:rsidRPr="004B35FF">
        <w:drawing>
          <wp:anchor distT="0" distB="0" distL="114300" distR="114300" simplePos="0" relativeHeight="251662336" behindDoc="1" locked="0" layoutInCell="1" allowOverlap="1" wp14:anchorId="43D8D880" wp14:editId="164E0E7C">
            <wp:simplePos x="0" y="0"/>
            <wp:positionH relativeFrom="column">
              <wp:posOffset>1182370</wp:posOffset>
            </wp:positionH>
            <wp:positionV relativeFrom="paragraph">
              <wp:posOffset>1356360</wp:posOffset>
            </wp:positionV>
            <wp:extent cx="3308350" cy="539115"/>
            <wp:effectExtent l="0" t="0" r="6350" b="0"/>
            <wp:wrapTight wrapText="bothSides">
              <wp:wrapPolygon edited="0">
                <wp:start x="0" y="0"/>
                <wp:lineTo x="0" y="20608"/>
                <wp:lineTo x="21517" y="20608"/>
                <wp:lineTo x="21517" y="0"/>
                <wp:lineTo x="0" y="0"/>
              </wp:wrapPolygon>
            </wp:wrapTight>
            <wp:docPr id="1141751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51933" name=""/>
                    <pic:cNvPicPr/>
                  </pic:nvPicPr>
                  <pic:blipFill>
                    <a:blip r:embed="rId18">
                      <a:extLst>
                        <a:ext uri="{28A0092B-C50C-407E-A947-70E740481C1C}">
                          <a14:useLocalDpi xmlns:a14="http://schemas.microsoft.com/office/drawing/2010/main" val="0"/>
                        </a:ext>
                      </a:extLst>
                    </a:blip>
                    <a:stretch>
                      <a:fillRect/>
                    </a:stretch>
                  </pic:blipFill>
                  <pic:spPr>
                    <a:xfrm>
                      <a:off x="0" y="0"/>
                      <a:ext cx="3308350" cy="539115"/>
                    </a:xfrm>
                    <a:prstGeom prst="rect">
                      <a:avLst/>
                    </a:prstGeom>
                  </pic:spPr>
                </pic:pic>
              </a:graphicData>
            </a:graphic>
            <wp14:sizeRelH relativeFrom="margin">
              <wp14:pctWidth>0</wp14:pctWidth>
            </wp14:sizeRelH>
            <wp14:sizeRelV relativeFrom="margin">
              <wp14:pctHeight>0</wp14:pctHeight>
            </wp14:sizeRelV>
          </wp:anchor>
        </w:drawing>
      </w:r>
      <w:r w:rsidRPr="004B35FF">
        <w:rPr>
          <w:rFonts w:ascii="宋体" w:eastAsia="宋体" w:hAnsi="宋体" w:cs="宋体" w:hint="eastAsia"/>
        </w:rPr>
        <w:t>①</w:t>
      </w:r>
      <w:r w:rsidRPr="004B35FF">
        <w:t>根</w:t>
      </w:r>
      <w:r>
        <w:t>据向前</w:t>
      </w:r>
      <w:r>
        <w:t>-</w:t>
      </w:r>
      <w:r>
        <w:t>向后算法（训练</w:t>
      </w:r>
      <w:r>
        <w:t>HMM</w:t>
      </w:r>
      <w:r>
        <w:t>的标准算法是向前</w:t>
      </w:r>
      <w:r>
        <w:t>-</w:t>
      </w:r>
      <w:r>
        <w:t>向后算法（</w:t>
      </w:r>
      <w:r>
        <w:t>Forward-backward Algorithm</w:t>
      </w:r>
      <w:r>
        <w:t>）或者叫作鲍姆</w:t>
      </w:r>
      <w:r>
        <w:t>-</w:t>
      </w:r>
      <w:r>
        <w:t>韦尔奇算法（</w:t>
      </w:r>
      <w:r>
        <w:t>Baum-Welch algorithm</w:t>
      </w:r>
      <w:r>
        <w:t>），这是期望最大化（</w:t>
      </w:r>
      <w:r>
        <w:t>Expectation-Maximization algorithm</w:t>
      </w:r>
      <w:r>
        <w:t>，</w:t>
      </w:r>
      <w:r>
        <w:t>EM</w:t>
      </w:r>
      <w:r>
        <w:t>算法）的一种特殊情形</w:t>
      </w:r>
      <w:r>
        <w:rPr>
          <w:rFonts w:hint="eastAsia"/>
        </w:rPr>
        <w:t>)</w:t>
      </w:r>
      <w:r>
        <w:t>，定义一个在</w:t>
      </w:r>
      <w:r>
        <w:t>T</w:t>
      </w:r>
      <w:r>
        <w:t>时刻处于状态</w:t>
      </w:r>
      <w:r>
        <w:t xml:space="preserve">i </w:t>
      </w:r>
      <w:r>
        <w:t>的前向变量概率是</w:t>
      </w:r>
      <w:r>
        <w:t>(i)</w:t>
      </w:r>
      <w:r>
        <w:t>，如果</w:t>
      </w:r>
      <w:r>
        <w:t>T+1</w:t>
      </w:r>
      <w:r>
        <w:t>时刻的状态为</w:t>
      </w:r>
      <w:r>
        <w:t>j</w:t>
      </w:r>
      <w:r>
        <w:t>，根据前向算法，则有公式（</w:t>
      </w:r>
      <w:r>
        <w:t>3</w:t>
      </w:r>
      <w:r>
        <w:t>）</w:t>
      </w:r>
      <w:r>
        <w:rPr>
          <w:rFonts w:hint="eastAsia"/>
        </w:rPr>
        <w:t>:</w:t>
      </w:r>
    </w:p>
    <w:p w14:paraId="37BD043D" w14:textId="2C779C3C" w:rsidR="004B35FF" w:rsidRDefault="004B35FF" w:rsidP="009C306A">
      <w:pPr>
        <w:pStyle w:val="0"/>
        <w:ind w:firstLineChars="0" w:firstLine="0"/>
        <w:rPr>
          <w:rFonts w:hint="eastAsia"/>
        </w:rPr>
        <w:sectPr w:rsidR="004B35FF" w:rsidSect="00430C49">
          <w:headerReference w:type="default" r:id="rId19"/>
          <w:footerReference w:type="default" r:id="rId20"/>
          <w:type w:val="oddPage"/>
          <w:pgSz w:w="11906" w:h="16838" w:code="9"/>
          <w:pgMar w:top="2211" w:right="1418" w:bottom="2155" w:left="1418" w:header="851" w:footer="992" w:gutter="0"/>
          <w:pgNumType w:start="1"/>
          <w:cols w:space="425"/>
          <w:docGrid w:type="lines" w:linePitch="312"/>
        </w:sectPr>
      </w:pPr>
    </w:p>
    <w:p w14:paraId="695877EB" w14:textId="365C6BD3" w:rsidR="00801B5C" w:rsidRDefault="004B35FF" w:rsidP="004B35FF">
      <w:pPr>
        <w:pStyle w:val="0"/>
        <w:spacing w:line="240" w:lineRule="auto"/>
        <w:ind w:firstLine="480"/>
        <w:jc w:val="left"/>
        <w:rPr>
          <w:rFonts w:hint="eastAsia"/>
        </w:rPr>
      </w:pPr>
      <w:r w:rsidRPr="004B35FF">
        <w:rPr>
          <w:rFonts w:hint="eastAsia"/>
        </w:rPr>
        <w:lastRenderedPageBreak/>
        <w:t>②</w:t>
      </w:r>
      <w:r>
        <w:t>根据向前</w:t>
      </w:r>
      <w:r>
        <w:t>-</w:t>
      </w:r>
      <w:r>
        <w:t>向后算法，定义一个在</w:t>
      </w:r>
      <w:r>
        <w:t>T</w:t>
      </w:r>
      <w:r>
        <w:t>时刻状态是</w:t>
      </w:r>
      <w:r>
        <w:t>Si</w:t>
      </w:r>
      <w:r>
        <w:t>的后向变量概率是</w:t>
      </w:r>
      <w:r>
        <w:t>ηT(i)</w:t>
      </w:r>
      <w:r>
        <w:t>，</w:t>
      </w:r>
      <w:r>
        <w:rPr>
          <w:rFonts w:hint="eastAsia"/>
        </w:rPr>
        <w:t>代</w:t>
      </w:r>
      <w:r>
        <w:t>表如果</w:t>
      </w:r>
      <w:r>
        <w:t>T+1</w:t>
      </w:r>
      <w:r>
        <w:t>时刻到</w:t>
      </w:r>
      <w:r>
        <w:t>t</w:t>
      </w:r>
      <w:r>
        <w:t>时刻观察到序列</w:t>
      </w:r>
      <m:oMath>
        <m:r>
          <w:rPr>
            <w:rFonts w:ascii="Cambria Math" w:hAnsi="Cambria Math"/>
          </w:rPr>
          <m:t>Y</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oMath>
      <w:r>
        <w:t>的概率，根据向后算法则有公式（</w:t>
      </w:r>
      <w:r>
        <w:t>4</w:t>
      </w:r>
      <w:r>
        <w:t>）：</w:t>
      </w:r>
    </w:p>
    <w:p w14:paraId="088FB6B0" w14:textId="38B4E591" w:rsidR="004B35FF" w:rsidRDefault="004B35FF" w:rsidP="004B35FF">
      <w:pPr>
        <w:pStyle w:val="0"/>
        <w:spacing w:line="240" w:lineRule="auto"/>
        <w:ind w:firstLine="480"/>
        <w:jc w:val="center"/>
        <w:rPr>
          <w:rFonts w:hint="eastAsia"/>
        </w:rPr>
      </w:pPr>
      <w:r w:rsidRPr="004B35FF">
        <w:drawing>
          <wp:inline distT="0" distB="0" distL="0" distR="0" wp14:anchorId="70F40FCC" wp14:editId="5E0EF0C8">
            <wp:extent cx="3060700" cy="504825"/>
            <wp:effectExtent l="0" t="0" r="6350" b="9525"/>
            <wp:docPr id="458707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07354" name=""/>
                    <pic:cNvPicPr/>
                  </pic:nvPicPr>
                  <pic:blipFill>
                    <a:blip r:embed="rId21"/>
                    <a:stretch>
                      <a:fillRect/>
                    </a:stretch>
                  </pic:blipFill>
                  <pic:spPr>
                    <a:xfrm>
                      <a:off x="0" y="0"/>
                      <a:ext cx="3094617" cy="510419"/>
                    </a:xfrm>
                    <a:prstGeom prst="rect">
                      <a:avLst/>
                    </a:prstGeom>
                  </pic:spPr>
                </pic:pic>
              </a:graphicData>
            </a:graphic>
          </wp:inline>
        </w:drawing>
      </w:r>
    </w:p>
    <w:p w14:paraId="7C9BE393" w14:textId="795541A8" w:rsidR="004B35FF" w:rsidRDefault="004B35FF" w:rsidP="004B35FF">
      <w:pPr>
        <w:pStyle w:val="0"/>
        <w:spacing w:line="240" w:lineRule="auto"/>
        <w:ind w:firstLine="480"/>
      </w:pPr>
      <w:r>
        <w:rPr>
          <w:rFonts w:ascii="宋体" w:eastAsia="宋体" w:hAnsi="宋体" w:cs="宋体" w:hint="eastAsia"/>
        </w:rPr>
        <w:t>③</w:t>
      </w:r>
      <w:r>
        <w:t>采用向前</w:t>
      </w:r>
      <w:r>
        <w:t>-</w:t>
      </w:r>
      <w:r>
        <w:t>向后算法完成计算后，计算</w:t>
      </w:r>
      <m:oMath>
        <m:r>
          <w:rPr>
            <w:rFonts w:ascii="Cambria Math" w:hAnsi="Cambria Math" w:hint="eastAsia"/>
          </w:rPr>
          <m:t>P</m:t>
        </m:r>
        <m:r>
          <w:rPr>
            <w:rFonts w:ascii="Cambria Math" w:hAnsi="Cambria Math"/>
          </w:rPr>
          <m:t>(Y|</m:t>
        </m:r>
        <m:r>
          <w:rPr>
            <w:rFonts w:ascii="Cambria Math" w:hAnsi="Cambria Math" w:hint="eastAsia"/>
          </w:rPr>
          <m:t>λ</m:t>
        </m:r>
        <m:r>
          <w:rPr>
            <w:rFonts w:ascii="Cambria Math" w:hAnsi="Cambria Math"/>
          </w:rPr>
          <m:t>)</m:t>
        </m:r>
      </m:oMath>
      <w:r>
        <w:t>见公式（</w:t>
      </w:r>
      <w:r>
        <w:t>5</w:t>
      </w:r>
      <w:r>
        <w:t>）</w:t>
      </w:r>
    </w:p>
    <w:p w14:paraId="27010CFA" w14:textId="6B9E8115" w:rsidR="004B35FF" w:rsidRDefault="004B35FF" w:rsidP="004B35FF">
      <w:pPr>
        <w:pStyle w:val="0"/>
        <w:spacing w:line="240" w:lineRule="auto"/>
        <w:ind w:firstLine="480"/>
        <w:jc w:val="center"/>
      </w:pPr>
      <w:r>
        <w:rPr>
          <w:noProof/>
        </w:rPr>
        <w:drawing>
          <wp:inline distT="0" distB="0" distL="0" distR="0" wp14:anchorId="407AC81E" wp14:editId="6C62F1D1">
            <wp:extent cx="3479800" cy="584903"/>
            <wp:effectExtent l="0" t="0" r="6350" b="5715"/>
            <wp:docPr id="443228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28963" name=""/>
                    <pic:cNvPicPr/>
                  </pic:nvPicPr>
                  <pic:blipFill>
                    <a:blip r:embed="rId22"/>
                    <a:stretch>
                      <a:fillRect/>
                    </a:stretch>
                  </pic:blipFill>
                  <pic:spPr>
                    <a:xfrm>
                      <a:off x="0" y="0"/>
                      <a:ext cx="3523325" cy="592219"/>
                    </a:xfrm>
                    <a:prstGeom prst="rect">
                      <a:avLst/>
                    </a:prstGeom>
                  </pic:spPr>
                </pic:pic>
              </a:graphicData>
            </a:graphic>
          </wp:inline>
        </w:drawing>
      </w:r>
    </w:p>
    <w:p w14:paraId="4FB46136" w14:textId="6F382AC8" w:rsidR="004B35FF" w:rsidRDefault="004B35FF" w:rsidP="004B35FF">
      <w:pPr>
        <w:pStyle w:val="0"/>
        <w:spacing w:line="240" w:lineRule="auto"/>
        <w:ind w:firstLine="480"/>
      </w:pPr>
      <w:r>
        <w:rPr>
          <w:rFonts w:ascii="宋体" w:eastAsia="宋体" w:hAnsi="宋体" w:cs="宋体" w:hint="eastAsia"/>
        </w:rPr>
        <w:t>④</w:t>
      </w:r>
      <w:r>
        <w:t>假如已知某刻</w:t>
      </w:r>
      <w:r>
        <w:t>T</w:t>
      </w:r>
      <w:r>
        <w:t>的在线视频概率变量</w:t>
      </w:r>
      <m:oMath>
        <m:sSub>
          <m:sSubPr>
            <m:ctrlPr>
              <w:rPr>
                <w:rFonts w:ascii="Cambria Math" w:hAnsi="Cambria Math"/>
              </w:rPr>
            </m:ctrlPr>
          </m:sSubPr>
          <m:e>
            <m:r>
              <m:rPr>
                <m:sty m:val="p"/>
              </m:rPr>
              <w:rPr>
                <w:rFonts w:ascii="Cambria Math" w:hAnsi="Cambria Math"/>
              </w:rPr>
              <m:t xml:space="preserve">σ </m:t>
            </m:r>
          </m:e>
          <m:sub>
            <m:r>
              <w:rPr>
                <w:rFonts w:ascii="Cambria Math" w:hAnsi="Cambria Math"/>
              </w:rPr>
              <m:t>T</m:t>
            </m:r>
          </m:sub>
        </m:sSub>
        <m:r>
          <w:rPr>
            <w:rFonts w:ascii="Cambria Math" w:hAnsi="Cambria Math"/>
          </w:rPr>
          <m:t>(i,j)</m:t>
        </m:r>
      </m:oMath>
      <w:r>
        <w:t>。代表在这一时刻</w:t>
      </w:r>
      <w:r>
        <w:t>T</w:t>
      </w:r>
      <w:r>
        <w:t>对在线视频内容的</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的评分是</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，在下一时刻</w:t>
      </w:r>
      <w:r>
        <w:t>T+1</w:t>
      </w:r>
      <w:r>
        <w:t>时刻对视频</w:t>
      </w:r>
      <w:r w:rsidR="00D94F2F">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的评分是</w:t>
      </w:r>
      <w:r w:rsidR="00D94F2F">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t>的</w:t>
      </w:r>
      <w:r>
        <w:t xml:space="preserve"> </w:t>
      </w:r>
      <w:r>
        <w:t>概率，其中（</w:t>
      </w:r>
      <w:r>
        <w:t>1≤I, j≤m, 1≤T≤t</w:t>
      </w:r>
      <w:r>
        <w:t>）。把式（</w:t>
      </w:r>
      <w:r>
        <w:t>3</w:t>
      </w:r>
      <w:r>
        <w:t>）～（</w:t>
      </w:r>
      <w:r>
        <w:t>5</w:t>
      </w:r>
      <w:r>
        <w:t>）带入</w:t>
      </w:r>
      <w:r>
        <w:t xml:space="preserve"> </w:t>
      </w:r>
      <w:r>
        <w:t>式（</w:t>
      </w:r>
      <w:r>
        <w:t>6</w:t>
      </w:r>
      <w:r>
        <w:t>）可得</w:t>
      </w:r>
    </w:p>
    <w:p w14:paraId="7C11E8BA" w14:textId="0AB08280" w:rsidR="004B35FF" w:rsidRDefault="00D94F2F" w:rsidP="00D94F2F">
      <w:pPr>
        <w:pStyle w:val="0"/>
        <w:spacing w:line="240" w:lineRule="auto"/>
        <w:ind w:firstLine="480"/>
        <w:jc w:val="center"/>
      </w:pPr>
      <w:r w:rsidRPr="00D94F2F">
        <w:drawing>
          <wp:inline distT="0" distB="0" distL="0" distR="0" wp14:anchorId="4FC3B112" wp14:editId="41846927">
            <wp:extent cx="3333750" cy="760207"/>
            <wp:effectExtent l="0" t="0" r="0" b="1905"/>
            <wp:docPr id="1012668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68544" name=""/>
                    <pic:cNvPicPr/>
                  </pic:nvPicPr>
                  <pic:blipFill>
                    <a:blip r:embed="rId23"/>
                    <a:stretch>
                      <a:fillRect/>
                    </a:stretch>
                  </pic:blipFill>
                  <pic:spPr>
                    <a:xfrm>
                      <a:off x="0" y="0"/>
                      <a:ext cx="3404167" cy="776264"/>
                    </a:xfrm>
                    <a:prstGeom prst="rect">
                      <a:avLst/>
                    </a:prstGeom>
                  </pic:spPr>
                </pic:pic>
              </a:graphicData>
            </a:graphic>
          </wp:inline>
        </w:drawing>
      </w:r>
    </w:p>
    <w:p w14:paraId="09D5A9C1" w14:textId="7F33C881" w:rsidR="00D94F2F" w:rsidRDefault="00D94F2F" w:rsidP="00D94F2F">
      <w:pPr>
        <w:pStyle w:val="0"/>
        <w:spacing w:line="240" w:lineRule="auto"/>
        <w:ind w:firstLine="480"/>
        <w:rPr>
          <w:rFonts w:hint="eastAsia"/>
        </w:rPr>
      </w:pPr>
      <w:r>
        <w:rPr>
          <w:rFonts w:ascii="宋体" w:eastAsia="宋体" w:hAnsi="宋体" w:cs="宋体" w:hint="eastAsia"/>
        </w:rPr>
        <w:t>⑤</w:t>
      </w:r>
      <w:r>
        <w:t>假如已知用户在</w:t>
      </w:r>
      <m:oMath>
        <m:r>
          <w:rPr>
            <w:rFonts w:ascii="Cambria Math" w:hAnsi="Cambria Math"/>
          </w:rPr>
          <m:t>T</m:t>
        </m:r>
      </m:oMath>
      <w:r>
        <w:t>时刻的在线视频概率变</w:t>
      </w:r>
      <w:r>
        <w:t xml:space="preserve"> </w:t>
      </w:r>
      <w:r>
        <w:t>量是</w:t>
      </w:r>
      <m:oMath>
        <m:sSub>
          <m:sSubPr>
            <m:ctrlPr>
              <w:rPr>
                <w:rFonts w:ascii="Cambria Math" w:hAnsi="Cambria Math"/>
                <w:i/>
              </w:rPr>
            </m:ctrlPr>
          </m:sSubPr>
          <m:e>
            <m:r>
              <m:rPr>
                <m:sty m:val="p"/>
              </m:rPr>
              <w:rPr>
                <w:rFonts w:ascii="Cambria Math" w:hAnsi="Cambria Math" w:hint="eastAsia"/>
              </w:rPr>
              <m:t>φ</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(1≤I,j≤m,1≤T≤t</m:t>
        </m:r>
      </m:oMath>
      <w:r>
        <w:t>，代表在</w:t>
      </w:r>
      <m:oMath>
        <m:r>
          <w:rPr>
            <w:rFonts w:ascii="Cambria Math" w:hAnsi="Cambria Math"/>
          </w:rPr>
          <m:t>T</m:t>
        </m:r>
      </m:oMath>
      <w:r>
        <w:t>时刻在</w:t>
      </w:r>
      <w:r>
        <w:t xml:space="preserve"> </w:t>
      </w:r>
      <w:r>
        <w:t>线视频</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的评分是</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的概率。把式（</w:t>
      </w:r>
      <w:r>
        <w:t>3</w:t>
      </w:r>
      <w:r>
        <w:t>）～（</w:t>
      </w:r>
      <w:r>
        <w:t>5</w:t>
      </w:r>
      <w:r>
        <w:rPr>
          <w:rFonts w:hint="eastAsia"/>
        </w:rPr>
        <w:t>）</w:t>
      </w:r>
      <w:r>
        <w:t>代入式（</w:t>
      </w:r>
      <w:r>
        <w:t>7</w:t>
      </w:r>
      <w:r>
        <w:t>）可得：</w:t>
      </w:r>
    </w:p>
    <w:p w14:paraId="4B9CFFFF" w14:textId="498BD2B7" w:rsidR="004B35FF" w:rsidRDefault="00D94F2F" w:rsidP="00D94F2F">
      <w:pPr>
        <w:pStyle w:val="0"/>
        <w:spacing w:line="240" w:lineRule="auto"/>
        <w:ind w:firstLine="480"/>
        <w:jc w:val="center"/>
      </w:pPr>
      <w:r w:rsidRPr="00D94F2F">
        <w:drawing>
          <wp:inline distT="0" distB="0" distL="0" distR="0" wp14:anchorId="4570F966" wp14:editId="0F2D76F1">
            <wp:extent cx="3413930" cy="685800"/>
            <wp:effectExtent l="0" t="0" r="0" b="0"/>
            <wp:docPr id="34507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76256" name=""/>
                    <pic:cNvPicPr/>
                  </pic:nvPicPr>
                  <pic:blipFill>
                    <a:blip r:embed="rId24"/>
                    <a:stretch>
                      <a:fillRect/>
                    </a:stretch>
                  </pic:blipFill>
                  <pic:spPr>
                    <a:xfrm>
                      <a:off x="0" y="0"/>
                      <a:ext cx="3455209" cy="694092"/>
                    </a:xfrm>
                    <a:prstGeom prst="rect">
                      <a:avLst/>
                    </a:prstGeom>
                  </pic:spPr>
                </pic:pic>
              </a:graphicData>
            </a:graphic>
          </wp:inline>
        </w:drawing>
      </w:r>
    </w:p>
    <w:p w14:paraId="37EF67FA" w14:textId="4FB6CF69" w:rsidR="00D94F2F" w:rsidRDefault="00D94F2F" w:rsidP="00D94F2F">
      <w:pPr>
        <w:pStyle w:val="0"/>
        <w:spacing w:line="240" w:lineRule="auto"/>
        <w:ind w:firstLine="480"/>
        <w:rPr>
          <w:rFonts w:hint="eastAsia"/>
        </w:rPr>
      </w:pPr>
      <w:r>
        <w:rPr>
          <w:rFonts w:ascii="宋体" w:eastAsia="宋体" w:hAnsi="宋体" w:cs="宋体" w:hint="eastAsia"/>
        </w:rPr>
        <w:t>⑥</w:t>
      </w:r>
      <w:r>
        <w:t>根据步骤</w:t>
      </w:r>
      <w:r>
        <w:rPr>
          <w:rFonts w:ascii="宋体" w:eastAsia="宋体" w:hAnsi="宋体" w:cs="宋体" w:hint="eastAsia"/>
        </w:rPr>
        <w:t>④</w:t>
      </w:r>
      <w:r>
        <w:t>和</w:t>
      </w:r>
      <w:r>
        <w:rPr>
          <w:rFonts w:ascii="宋体" w:eastAsia="宋体" w:hAnsi="宋体" w:cs="宋体" w:hint="eastAsia"/>
        </w:rPr>
        <w:t>⑤</w:t>
      </w:r>
      <w:r>
        <w:t>，得到</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转移得到</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状态的期望值。评分值期望如式（</w:t>
      </w:r>
      <w:r>
        <w:t>8</w:t>
      </w:r>
      <w:r>
        <w:t>）所示：</w:t>
      </w:r>
    </w:p>
    <w:p w14:paraId="1D021ED2" w14:textId="624342AE" w:rsidR="004B35FF" w:rsidRDefault="00D94F2F" w:rsidP="004B35FF">
      <w:pPr>
        <w:pStyle w:val="0"/>
        <w:spacing w:line="240" w:lineRule="auto"/>
        <w:ind w:firstLine="480"/>
        <w:jc w:val="center"/>
      </w:pPr>
      <w:r w:rsidRPr="00D94F2F">
        <w:drawing>
          <wp:inline distT="0" distB="0" distL="0" distR="0" wp14:anchorId="4961EB52" wp14:editId="15540D81">
            <wp:extent cx="3460750" cy="365058"/>
            <wp:effectExtent l="0" t="0" r="0" b="0"/>
            <wp:docPr id="1704438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8935" name=""/>
                    <pic:cNvPicPr/>
                  </pic:nvPicPr>
                  <pic:blipFill>
                    <a:blip r:embed="rId25"/>
                    <a:stretch>
                      <a:fillRect/>
                    </a:stretch>
                  </pic:blipFill>
                  <pic:spPr>
                    <a:xfrm>
                      <a:off x="0" y="0"/>
                      <a:ext cx="3528381" cy="372192"/>
                    </a:xfrm>
                    <a:prstGeom prst="rect">
                      <a:avLst/>
                    </a:prstGeom>
                  </pic:spPr>
                </pic:pic>
              </a:graphicData>
            </a:graphic>
          </wp:inline>
        </w:drawing>
      </w:r>
    </w:p>
    <w:p w14:paraId="61971677" w14:textId="48FEBCDD" w:rsidR="004B35FF" w:rsidRDefault="00D94F2F" w:rsidP="00D94F2F">
      <w:pPr>
        <w:pStyle w:val="0"/>
        <w:spacing w:line="240" w:lineRule="auto"/>
        <w:ind w:firstLine="480"/>
      </w:pPr>
      <w:r>
        <w:t>由于</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转移到</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状态的期望可以计算的出，那么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转移到其他状态的方法也可以得到，如式（</w:t>
      </w:r>
      <w:r>
        <w:t>9</w:t>
      </w:r>
      <w:r>
        <w:t>）所示：</w:t>
      </w:r>
    </w:p>
    <w:p w14:paraId="4ADE9DBE" w14:textId="63D1A27F" w:rsidR="004B35FF" w:rsidRDefault="00D94F2F" w:rsidP="004B35FF">
      <w:pPr>
        <w:pStyle w:val="0"/>
        <w:spacing w:line="240" w:lineRule="auto"/>
        <w:ind w:firstLine="480"/>
        <w:jc w:val="center"/>
      </w:pPr>
      <w:r>
        <w:rPr>
          <w:rFonts w:hint="eastAsia"/>
        </w:rPr>
        <w:t xml:space="preserve"> </w:t>
      </w:r>
      <w:r>
        <w:t xml:space="preserve">  </w:t>
      </w:r>
      <w:r w:rsidRPr="00D94F2F">
        <w:drawing>
          <wp:inline distT="0" distB="0" distL="0" distR="0" wp14:anchorId="69C0EF28" wp14:editId="77084791">
            <wp:extent cx="3181350" cy="323893"/>
            <wp:effectExtent l="0" t="0" r="0" b="0"/>
            <wp:docPr id="1866505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5754" name=""/>
                    <pic:cNvPicPr/>
                  </pic:nvPicPr>
                  <pic:blipFill>
                    <a:blip r:embed="rId26"/>
                    <a:stretch>
                      <a:fillRect/>
                    </a:stretch>
                  </pic:blipFill>
                  <pic:spPr>
                    <a:xfrm>
                      <a:off x="0" y="0"/>
                      <a:ext cx="3236539" cy="329512"/>
                    </a:xfrm>
                    <a:prstGeom prst="rect">
                      <a:avLst/>
                    </a:prstGeom>
                  </pic:spPr>
                </pic:pic>
              </a:graphicData>
            </a:graphic>
          </wp:inline>
        </w:drawing>
      </w:r>
    </w:p>
    <w:p w14:paraId="71F46CE3" w14:textId="402B7442" w:rsidR="00D94F2F" w:rsidRPr="00D94F2F" w:rsidRDefault="00D94F2F" w:rsidP="00D94F2F">
      <w:pPr>
        <w:pStyle w:val="0"/>
        <w:spacing w:line="240" w:lineRule="auto"/>
        <w:ind w:firstLine="480"/>
      </w:pPr>
      <w:r>
        <w:rPr>
          <w:rFonts w:ascii="宋体" w:eastAsia="宋体" w:hAnsi="宋体" w:cs="宋体" w:hint="eastAsia"/>
        </w:rPr>
        <w:t>⑦</w:t>
      </w:r>
      <w:r>
        <w:t>可以得到新的隐马尔科夫模型，各变量的计算公式如式（</w:t>
      </w:r>
      <w:r>
        <w:t>10</w:t>
      </w:r>
      <w:r>
        <w:t>）所示：</w:t>
      </w:r>
    </w:p>
    <w:p w14:paraId="4625123E" w14:textId="33E487A3" w:rsidR="004B35FF" w:rsidRDefault="00D94F2F" w:rsidP="004B35FF">
      <w:pPr>
        <w:pStyle w:val="0"/>
        <w:spacing w:line="240" w:lineRule="auto"/>
        <w:ind w:firstLine="480"/>
        <w:jc w:val="center"/>
      </w:pPr>
      <w:r w:rsidRPr="00D94F2F">
        <w:lastRenderedPageBreak/>
        <w:drawing>
          <wp:inline distT="0" distB="0" distL="0" distR="0" wp14:anchorId="61343954" wp14:editId="5200E3DE">
            <wp:extent cx="3581400" cy="1081881"/>
            <wp:effectExtent l="0" t="0" r="0" b="4445"/>
            <wp:docPr id="1000459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9419" name=""/>
                    <pic:cNvPicPr/>
                  </pic:nvPicPr>
                  <pic:blipFill>
                    <a:blip r:embed="rId27"/>
                    <a:stretch>
                      <a:fillRect/>
                    </a:stretch>
                  </pic:blipFill>
                  <pic:spPr>
                    <a:xfrm>
                      <a:off x="0" y="0"/>
                      <a:ext cx="3626593" cy="1095533"/>
                    </a:xfrm>
                    <a:prstGeom prst="rect">
                      <a:avLst/>
                    </a:prstGeom>
                  </pic:spPr>
                </pic:pic>
              </a:graphicData>
            </a:graphic>
          </wp:inline>
        </w:drawing>
      </w:r>
    </w:p>
    <w:p w14:paraId="7D41DBE9" w14:textId="5C83B446" w:rsidR="004B35FF" w:rsidRDefault="00D94F2F" w:rsidP="00D94F2F">
      <w:pPr>
        <w:pStyle w:val="0"/>
        <w:spacing w:line="240" w:lineRule="auto"/>
        <w:ind w:firstLine="480"/>
      </w:pPr>
      <w:r>
        <w:rPr>
          <w:rFonts w:ascii="宋体" w:eastAsia="宋体" w:hAnsi="宋体" w:cs="宋体" w:hint="eastAsia"/>
        </w:rPr>
        <w:t>⑧</w:t>
      </w:r>
      <w:r>
        <w:t>迭代</w:t>
      </w:r>
      <w:r>
        <w:rPr>
          <w:rFonts w:ascii="宋体" w:eastAsia="宋体" w:hAnsi="宋体" w:cs="宋体" w:hint="eastAsia"/>
        </w:rPr>
        <w:t>①</w:t>
      </w:r>
      <w:r>
        <w:t>～</w:t>
      </w:r>
      <w:r>
        <w:rPr>
          <w:rFonts w:ascii="宋体" w:eastAsia="宋体" w:hAnsi="宋体" w:cs="宋体" w:hint="eastAsia"/>
        </w:rPr>
        <w:t>⑦</w:t>
      </w:r>
      <w:r>
        <w:t>步，直至三个参数的数值</w:t>
      </w:r>
      <w:r>
        <w:t xml:space="preserve"> </w:t>
      </w:r>
      <w:r>
        <w:t>收敛为止，得到最大的</w:t>
      </w:r>
      <m:oMath>
        <m:r>
          <w:rPr>
            <w:rFonts w:ascii="Cambria Math" w:hAnsi="Cambria Math"/>
          </w:rPr>
          <m:t>P(Y|</m:t>
        </m:r>
        <m:acc>
          <m:accPr>
            <m:chr m:val="̅"/>
            <m:ctrlPr>
              <w:rPr>
                <w:rFonts w:ascii="Cambria Math" w:hAnsi="Cambria Math"/>
                <w:i/>
              </w:rPr>
            </m:ctrlPr>
          </m:accPr>
          <m:e>
            <m:r>
              <w:rPr>
                <w:rFonts w:ascii="Cambria Math" w:hAnsi="Cambria Math" w:hint="eastAsia"/>
              </w:rPr>
              <m:t>λ</m:t>
            </m:r>
          </m:e>
        </m:acc>
        <m:r>
          <w:rPr>
            <w:rFonts w:ascii="Cambria Math" w:hAnsi="Cambria Math"/>
          </w:rPr>
          <m:t>)</m:t>
        </m:r>
      </m:oMath>
      <w:r>
        <w:t>的概率值最大。</w:t>
      </w:r>
    </w:p>
    <w:p w14:paraId="3E0B37A0" w14:textId="634509AC" w:rsidR="00D94F2F" w:rsidRPr="00B23F09" w:rsidRDefault="00D94F2F" w:rsidP="00D94F2F">
      <w:pPr>
        <w:pStyle w:val="2"/>
      </w:pPr>
      <w:bookmarkStart w:id="16" w:name="_Toc151129659"/>
      <w:r>
        <w:rPr>
          <w:rFonts w:hint="eastAsia"/>
        </w:rPr>
        <w:t>获取观察值序列</w:t>
      </w:r>
      <w:bookmarkEnd w:id="16"/>
    </w:p>
    <w:p w14:paraId="46800D73" w14:textId="209C2092" w:rsidR="00D94F2F" w:rsidRDefault="00D94F2F" w:rsidP="00D94F2F">
      <w:pPr>
        <w:pStyle w:val="0"/>
        <w:spacing w:line="240" w:lineRule="auto"/>
        <w:ind w:firstLine="480"/>
      </w:pPr>
      <w:r>
        <w:t>用户在视频网站上观看视频和评分的信息通过观看时间戳的方式记录，通过观看评分记录可以从中提取一个在线视频评分路径转移序列。定义该序列为</w:t>
      </w:r>
      <m:oMath>
        <m:r>
          <w:rPr>
            <w:rFonts w:ascii="Cambria Math" w:hAnsi="Cambria Math" w:hint="eastAsia"/>
          </w:rPr>
          <m:t>A</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hint="eastAsia"/>
          </w:rPr>
          <m:t>}</m:t>
        </m:r>
      </m:oMath>
      <w:r>
        <w:t>。假如用户选择评分的在线视频资源都是用户喜欢的内容，那么用户选择评分的某在线视频中必然存在某些吸引用户的信息，而吸引用户选择观看并评分的信息就可以定义为该用户的兴趣点。通过一系列的用户浏览记录，就可以提取用户的兴趣集。这个兴趣集就是隐马尔可夫模型</w:t>
      </w:r>
      <w:r>
        <w:t>“</w:t>
      </w:r>
      <w:r>
        <w:t>隐</w:t>
      </w:r>
      <w:r>
        <w:t>”</w:t>
      </w:r>
      <w:r>
        <w:t>的内涵。通过挖掘用户的兴趣集当中兴趣点并进行加权，找出符合用户兴趣点权重的视频内容，推荐给该用户，那么就可以获得好的用户体验。</w:t>
      </w:r>
    </w:p>
    <w:p w14:paraId="191881A0" w14:textId="7C56DD3C" w:rsidR="004B35FF" w:rsidRDefault="00D94F2F" w:rsidP="00D94F2F">
      <w:pPr>
        <w:pStyle w:val="0"/>
        <w:spacing w:line="240" w:lineRule="auto"/>
        <w:ind w:firstLine="480"/>
        <w:rPr>
          <w:rFonts w:hint="eastAsia"/>
        </w:rPr>
      </w:pPr>
      <w:r>
        <w:t>用户在评分转移的过程中，每一个评分对应一个视频内容。而用户评分对应的在线视频内容就是隐马尔可夫模型的观察值，获得观察序列</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，观察序列示意如图</w:t>
      </w:r>
      <w:r>
        <w:t>2</w:t>
      </w:r>
      <w:r>
        <w:t>所示</w:t>
      </w:r>
      <w:r>
        <w:rPr>
          <w:rFonts w:hint="eastAsia"/>
        </w:rPr>
        <w:t>。</w:t>
      </w:r>
    </w:p>
    <w:p w14:paraId="11DA6FB1" w14:textId="3CFC3B65" w:rsidR="004B35FF" w:rsidRDefault="00D94F2F" w:rsidP="004B35FF">
      <w:pPr>
        <w:pStyle w:val="0"/>
        <w:spacing w:line="240" w:lineRule="auto"/>
        <w:ind w:firstLine="480"/>
        <w:jc w:val="center"/>
      </w:pPr>
      <w:r w:rsidRPr="00D94F2F">
        <w:drawing>
          <wp:inline distT="0" distB="0" distL="0" distR="0" wp14:anchorId="337F7605" wp14:editId="468F8CA8">
            <wp:extent cx="4769261" cy="1238250"/>
            <wp:effectExtent l="0" t="0" r="0" b="0"/>
            <wp:docPr id="832407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657" name=""/>
                    <pic:cNvPicPr/>
                  </pic:nvPicPr>
                  <pic:blipFill>
                    <a:blip r:embed="rId28"/>
                    <a:stretch>
                      <a:fillRect/>
                    </a:stretch>
                  </pic:blipFill>
                  <pic:spPr>
                    <a:xfrm>
                      <a:off x="0" y="0"/>
                      <a:ext cx="4793250" cy="1244478"/>
                    </a:xfrm>
                    <a:prstGeom prst="rect">
                      <a:avLst/>
                    </a:prstGeom>
                  </pic:spPr>
                </pic:pic>
              </a:graphicData>
            </a:graphic>
          </wp:inline>
        </w:drawing>
      </w:r>
    </w:p>
    <w:p w14:paraId="272669B0" w14:textId="14D04ABA" w:rsidR="004B35FF" w:rsidRDefault="00D94F2F" w:rsidP="004B35FF">
      <w:pPr>
        <w:pStyle w:val="0"/>
        <w:spacing w:line="240" w:lineRule="auto"/>
        <w:ind w:firstLine="480"/>
        <w:jc w:val="center"/>
      </w:pPr>
      <w:r>
        <w:rPr>
          <w:rFonts w:hint="eastAsia"/>
        </w:rPr>
        <w:t>图</w:t>
      </w:r>
      <w:r>
        <w:rPr>
          <w:rFonts w:hint="eastAsia"/>
        </w:rPr>
        <w:t>2</w:t>
      </w:r>
      <w:r>
        <w:t xml:space="preserve"> </w:t>
      </w:r>
      <w:r>
        <w:rPr>
          <w:rFonts w:hint="eastAsia"/>
        </w:rPr>
        <w:t>观察值序列</w:t>
      </w:r>
    </w:p>
    <w:p w14:paraId="24BF5F80" w14:textId="4BAECBB3" w:rsidR="00D94F2F" w:rsidRDefault="00D94F2F" w:rsidP="00D94F2F">
      <w:pPr>
        <w:pStyle w:val="2"/>
      </w:pPr>
      <w:bookmarkStart w:id="17" w:name="_Toc151129660"/>
      <w:r>
        <w:rPr>
          <w:rFonts w:hint="eastAsia"/>
        </w:rPr>
        <w:t>关键词提取</w:t>
      </w:r>
      <w:bookmarkEnd w:id="17"/>
    </w:p>
    <w:p w14:paraId="66D6917A" w14:textId="5BD75247" w:rsidR="004B35FF" w:rsidRDefault="00D94F2F" w:rsidP="00D94F2F">
      <w:pPr>
        <w:pStyle w:val="0"/>
        <w:spacing w:line="240" w:lineRule="auto"/>
        <w:ind w:firstLine="480"/>
        <w:rPr>
          <w:rFonts w:hint="eastAsia"/>
        </w:rPr>
      </w:pPr>
      <w:r>
        <w:t>在线视频网站上的某个视频内容简介，就是对该视频内容的简单概括，如图</w:t>
      </w:r>
      <w:r>
        <w:t>3</w:t>
      </w:r>
      <w:r>
        <w:t>所示。</w:t>
      </w:r>
    </w:p>
    <w:p w14:paraId="1A18A564" w14:textId="612E8B48" w:rsidR="004B35FF" w:rsidRDefault="00D94F2F" w:rsidP="004B35FF">
      <w:pPr>
        <w:pStyle w:val="0"/>
        <w:spacing w:line="240" w:lineRule="auto"/>
        <w:ind w:firstLine="480"/>
        <w:jc w:val="center"/>
      </w:pPr>
      <w:r w:rsidRPr="00D94F2F">
        <w:lastRenderedPageBreak/>
        <w:drawing>
          <wp:inline distT="0" distB="0" distL="0" distR="0" wp14:anchorId="51A24310" wp14:editId="1571C553">
            <wp:extent cx="5340350" cy="2362825"/>
            <wp:effectExtent l="0" t="0" r="0" b="0"/>
            <wp:docPr id="627319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19867" name=""/>
                    <pic:cNvPicPr/>
                  </pic:nvPicPr>
                  <pic:blipFill>
                    <a:blip r:embed="rId29"/>
                    <a:stretch>
                      <a:fillRect/>
                    </a:stretch>
                  </pic:blipFill>
                  <pic:spPr>
                    <a:xfrm>
                      <a:off x="0" y="0"/>
                      <a:ext cx="5351859" cy="2367917"/>
                    </a:xfrm>
                    <a:prstGeom prst="rect">
                      <a:avLst/>
                    </a:prstGeom>
                  </pic:spPr>
                </pic:pic>
              </a:graphicData>
            </a:graphic>
          </wp:inline>
        </w:drawing>
      </w:r>
    </w:p>
    <w:p w14:paraId="4E0C2F6B" w14:textId="58429BAA" w:rsidR="004B35FF" w:rsidRDefault="00D94F2F" w:rsidP="004B35FF">
      <w:pPr>
        <w:pStyle w:val="0"/>
        <w:spacing w:line="240" w:lineRule="auto"/>
        <w:ind w:firstLine="480"/>
        <w:jc w:val="center"/>
        <w:rPr>
          <w:rFonts w:hint="eastAsia"/>
        </w:rPr>
      </w:pPr>
      <w:r>
        <w:rPr>
          <w:rFonts w:hint="eastAsia"/>
        </w:rPr>
        <w:t>图</w:t>
      </w:r>
      <w:r>
        <w:rPr>
          <w:rFonts w:hint="eastAsia"/>
        </w:rPr>
        <w:t>3</w:t>
      </w:r>
      <w:r>
        <w:t xml:space="preserve"> </w:t>
      </w:r>
      <w:r>
        <w:rPr>
          <w:rFonts w:hint="eastAsia"/>
        </w:rPr>
        <w:t>豆瓣网站图片</w:t>
      </w:r>
    </w:p>
    <w:p w14:paraId="4CA213F0" w14:textId="4EF58A87" w:rsidR="004B35FF" w:rsidRDefault="00D94F2F" w:rsidP="004B35FF">
      <w:pPr>
        <w:pStyle w:val="0"/>
        <w:ind w:firstLine="480"/>
      </w:pPr>
      <w:r>
        <w:t>图</w:t>
      </w:r>
      <w:r>
        <w:t>3</w:t>
      </w:r>
      <w:r>
        <w:t>中展示的是豆瓣网站上电影《流浪地球》的页面截图，从图中可以发现每部电影的简介信息结构相同，但页面的关键字不同，用户选择观看电影会根据电影简介的关键字进行选择，喜欢科幻或灾难题材电影的用户可能会选择观看《流浪地球》。假设不同用户因为自己的喜好不同而选择不同，那么用户最终选择观看影片的出发点可能就是网页中不同的关键字。</w:t>
      </w:r>
    </w:p>
    <w:p w14:paraId="1C11CB9E" w14:textId="0E8A2578" w:rsidR="00D94F2F" w:rsidRDefault="00D94F2F" w:rsidP="004B35FF">
      <w:pPr>
        <w:pStyle w:val="0"/>
        <w:ind w:firstLine="480"/>
      </w:pPr>
      <w:r>
        <w:t>一部电影的简介页面中包含多个关键字，那么一部电影可以用一个关键字集合来表征，用户最终所选择观看的某部电影，决定因素可能就是因为被某个电影中的关键词吸引。为了找到用户的兴趣关键词，决定</w:t>
      </w:r>
      <w:r>
        <w:t xml:space="preserve"> </w:t>
      </w:r>
      <w:r>
        <w:t>采用</w:t>
      </w:r>
      <w:r>
        <w:t>Python</w:t>
      </w:r>
      <w:r>
        <w:t>定向爬取网站关键词信息的方式实现，具体步骤如下</w:t>
      </w:r>
      <w:r>
        <w:rPr>
          <w:rFonts w:hint="eastAsia"/>
        </w:rPr>
        <w:t>：</w:t>
      </w:r>
    </w:p>
    <w:p w14:paraId="62D609BF" w14:textId="3544767A" w:rsidR="00D94F2F" w:rsidRDefault="00D94F2F" w:rsidP="00D94F2F">
      <w:pPr>
        <w:pStyle w:val="0"/>
        <w:ind w:firstLineChars="0" w:firstLine="480"/>
      </w:pPr>
      <w:r w:rsidRPr="00D94F2F">
        <w:rPr>
          <w:rFonts w:ascii="宋体" w:eastAsia="宋体" w:hAnsi="宋体" w:cs="宋体" w:hint="eastAsia"/>
        </w:rPr>
        <w:t>①</w:t>
      </w:r>
      <w:r w:rsidRPr="00D94F2F">
        <w:t>确</w:t>
      </w:r>
      <w:r>
        <w:t>定爬取的目标信息。因电影简介页面的标准化程度较高，所以决定定向的爬取有用的特征词信息，建立兴趣关键词集。这里需要爬取的特征词主要包含：电影名，电影上映时间、评分、导演、演员、产地、语言、影片类型等信息。建立一个特征词集，</w:t>
      </w:r>
      <w:r>
        <w:t>F ={f 1,f 2,f 3,…,f n}</w:t>
      </w:r>
      <w:r>
        <w:t>，</w:t>
      </w:r>
      <w:r>
        <w:t>f i</w:t>
      </w:r>
      <w:r>
        <w:t>（</w:t>
      </w:r>
      <w:r>
        <w:t>i</w:t>
      </w:r>
      <w:r>
        <w:t>表示自然数</w:t>
      </w:r>
      <w:r>
        <w:t>1…n</w:t>
      </w:r>
      <w:r>
        <w:t>）则表示视频网站上爬取的一个特征词，</w:t>
      </w:r>
      <w:r>
        <w:t>n</w:t>
      </w:r>
      <w:r>
        <w:t>表示特征词的数量</w:t>
      </w:r>
      <w:r>
        <w:rPr>
          <w:rFonts w:hint="eastAsia"/>
        </w:rPr>
        <w:t>。</w:t>
      </w:r>
    </w:p>
    <w:p w14:paraId="368DD5D4" w14:textId="40A94EA6" w:rsidR="00D94F2F" w:rsidRDefault="00D94F2F" w:rsidP="00D94F2F">
      <w:pPr>
        <w:pStyle w:val="0"/>
        <w:spacing w:line="240" w:lineRule="auto"/>
        <w:ind w:firstLineChars="0" w:firstLine="482"/>
      </w:pPr>
      <w:r>
        <w:rPr>
          <w:rFonts w:ascii="宋体" w:eastAsia="宋体" w:hAnsi="宋体" w:cs="宋体" w:hint="eastAsia"/>
        </w:rPr>
        <w:t>②</w:t>
      </w:r>
      <w:r>
        <w:t>特征词出现的频率计算：采用爬取后的信息建立起的特征词集即为当前影片的表征形式。由于电影的结构化程度较高，关键词的使用频率较固定，所以用户如果只存在观看了一部影片记录，那么并不能发现该用户的关键词兴趣。所以需要用户的一系列的浏览记录集，建立一个多事务（观看的影片）的关键词集。通过观看记录关键词的提取计算，才能发现用户真正感兴趣的关键词。计算公式如下</w:t>
      </w:r>
      <w:r>
        <w:rPr>
          <w:rFonts w:hint="eastAsia"/>
        </w:rPr>
        <w:t>：</w:t>
      </w:r>
    </w:p>
    <w:p w14:paraId="2E98ED32" w14:textId="6192A191" w:rsidR="00D94F2F" w:rsidRDefault="00D94F2F" w:rsidP="00D94F2F">
      <w:pPr>
        <w:pStyle w:val="0"/>
        <w:spacing w:line="240" w:lineRule="auto"/>
        <w:ind w:firstLineChars="0" w:firstLine="482"/>
        <w:jc w:val="center"/>
      </w:pPr>
      <w:r w:rsidRPr="00D94F2F">
        <w:drawing>
          <wp:inline distT="0" distB="0" distL="0" distR="0" wp14:anchorId="5865B573" wp14:editId="2293C21C">
            <wp:extent cx="3549650" cy="576630"/>
            <wp:effectExtent l="0" t="0" r="0" b="0"/>
            <wp:docPr id="1824269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69654" name=""/>
                    <pic:cNvPicPr/>
                  </pic:nvPicPr>
                  <pic:blipFill>
                    <a:blip r:embed="rId30"/>
                    <a:stretch>
                      <a:fillRect/>
                    </a:stretch>
                  </pic:blipFill>
                  <pic:spPr>
                    <a:xfrm>
                      <a:off x="0" y="0"/>
                      <a:ext cx="3627590" cy="589291"/>
                    </a:xfrm>
                    <a:prstGeom prst="rect">
                      <a:avLst/>
                    </a:prstGeom>
                  </pic:spPr>
                </pic:pic>
              </a:graphicData>
            </a:graphic>
          </wp:inline>
        </w:drawing>
      </w:r>
    </w:p>
    <w:p w14:paraId="1D51101B" w14:textId="22A8EA51" w:rsidR="00D94F2F" w:rsidRDefault="00D94F2F" w:rsidP="00D94F2F">
      <w:pPr>
        <w:pStyle w:val="0"/>
        <w:spacing w:line="240" w:lineRule="auto"/>
        <w:ind w:firstLineChars="0" w:firstLine="482"/>
      </w:pPr>
      <w:r>
        <w:rPr>
          <w:rFonts w:hint="eastAsia"/>
        </w:rPr>
        <w:lastRenderedPageBreak/>
        <w:t>式中，</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6</m:t>
            </m:r>
          </m:sub>
        </m:sSub>
      </m:oMath>
      <w:r>
        <w:rPr>
          <w:rFonts w:hint="eastAsia"/>
        </w:rPr>
        <w:t>代表调整系数。</w:t>
      </w:r>
    </w:p>
    <w:p w14:paraId="24963536" w14:textId="66B6F9BC" w:rsidR="00D94F2F" w:rsidRDefault="00D94F2F" w:rsidP="00D94F2F">
      <w:pPr>
        <w:pStyle w:val="0"/>
        <w:spacing w:line="240" w:lineRule="auto"/>
        <w:ind w:firstLineChars="0" w:firstLine="482"/>
      </w:pPr>
      <w:r>
        <w:t>计算完特征词的出现频率，就可以算出每个特征词对该用户的权重值。计算公式如下：</w:t>
      </w:r>
    </w:p>
    <w:p w14:paraId="31A72601" w14:textId="65493FC6" w:rsidR="00D94F2F" w:rsidRDefault="00D94F2F" w:rsidP="00D94F2F">
      <w:pPr>
        <w:pStyle w:val="0"/>
        <w:spacing w:line="240" w:lineRule="auto"/>
        <w:ind w:firstLineChars="0" w:firstLine="482"/>
        <w:jc w:val="center"/>
        <w:rPr>
          <w:rFonts w:hint="eastAsia"/>
        </w:rPr>
      </w:pPr>
      <w:r w:rsidRPr="00D94F2F">
        <w:drawing>
          <wp:inline distT="0" distB="0" distL="0" distR="0" wp14:anchorId="12200BC7" wp14:editId="15102A41">
            <wp:extent cx="3225800" cy="701261"/>
            <wp:effectExtent l="0" t="0" r="0" b="3810"/>
            <wp:docPr id="1980419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9861" name=""/>
                    <pic:cNvPicPr/>
                  </pic:nvPicPr>
                  <pic:blipFill>
                    <a:blip r:embed="rId31"/>
                    <a:stretch>
                      <a:fillRect/>
                    </a:stretch>
                  </pic:blipFill>
                  <pic:spPr>
                    <a:xfrm>
                      <a:off x="0" y="0"/>
                      <a:ext cx="3319274" cy="721581"/>
                    </a:xfrm>
                    <a:prstGeom prst="rect">
                      <a:avLst/>
                    </a:prstGeom>
                  </pic:spPr>
                </pic:pic>
              </a:graphicData>
            </a:graphic>
          </wp:inline>
        </w:drawing>
      </w:r>
    </w:p>
    <w:p w14:paraId="4E9ECAB0" w14:textId="693CE9B4" w:rsidR="00D94F2F" w:rsidRDefault="00D94F2F" w:rsidP="00D94F2F">
      <w:pPr>
        <w:pStyle w:val="0"/>
        <w:ind w:firstLineChars="0" w:firstLine="480"/>
      </w:pPr>
      <w:r>
        <w:t>通过公式（</w:t>
      </w:r>
      <w:r>
        <w:t>4</w:t>
      </w:r>
      <w:r>
        <w:t>）～（</w:t>
      </w:r>
      <w:r>
        <w:t>10</w:t>
      </w:r>
      <w:r>
        <w:t>），可以计算出每个特征词对该用户的兴趣权重，根据该权重就可以计算出该用户的对任何一部电影的感兴趣的概率，根据概率值得大小既可以预测该用户最可能感兴趣的视频资源。</w:t>
      </w:r>
    </w:p>
    <w:p w14:paraId="6FCBF540" w14:textId="3A8630F3" w:rsidR="00D94F2F" w:rsidRDefault="00D94F2F" w:rsidP="00D94F2F">
      <w:pPr>
        <w:pStyle w:val="0"/>
        <w:ind w:firstLineChars="0" w:firstLine="480"/>
      </w:pPr>
      <w:r>
        <w:t>豆瓣电影网的结构化的数据可以利用</w:t>
      </w:r>
      <w:r>
        <w:t>Python</w:t>
      </w:r>
      <w:r>
        <w:t>进行爬取</w:t>
      </w:r>
      <w:r>
        <w:rPr>
          <w:rFonts w:hint="eastAsia"/>
        </w:rPr>
        <w:t>。</w:t>
      </w:r>
    </w:p>
    <w:p w14:paraId="04E75636" w14:textId="3B09DE95" w:rsidR="00D94F2F" w:rsidRPr="00D94F2F" w:rsidRDefault="00D94F2F" w:rsidP="00D94F2F">
      <w:pPr>
        <w:pStyle w:val="2"/>
        <w:rPr>
          <w:rFonts w:hint="eastAsia"/>
        </w:rPr>
      </w:pPr>
      <w:bookmarkStart w:id="18" w:name="_Toc151129661"/>
      <w:r>
        <w:rPr>
          <w:rFonts w:hint="eastAsia"/>
        </w:rPr>
        <w:t>三级推荐目标实现</w:t>
      </w:r>
      <w:bookmarkEnd w:id="18"/>
    </w:p>
    <w:p w14:paraId="3D11ABD5" w14:textId="60B734FE" w:rsidR="00D94F2F" w:rsidRDefault="00D94F2F" w:rsidP="00D94F2F">
      <w:pPr>
        <w:pStyle w:val="0"/>
        <w:ind w:firstLineChars="0" w:firstLine="480"/>
      </w:pPr>
      <w:r>
        <w:t>基于隐马尔可夫模型的在线视频个性化推荐的最终目标是满足不同类型用户的使用需要。第一层级的个性化推荐：非注册用户的个性化推荐，主要解决的问题是非注册用户的冷启动问题。第二层级的个性化推荐：注册新会员用户的个性化推荐，解决的问题是新用户的用户稀疏问题。第三层级的个性化推荐：针对网站的资深会员用户的在线视频个性化推荐服务，提升用户的使用满意度。</w:t>
      </w:r>
    </w:p>
    <w:p w14:paraId="31E2DB5F" w14:textId="5338A56C" w:rsidR="00D94F2F" w:rsidRPr="00D94F2F" w:rsidRDefault="00D94F2F" w:rsidP="00D94F2F">
      <w:pPr>
        <w:pStyle w:val="2"/>
        <w:rPr>
          <w:rFonts w:hint="eastAsia"/>
        </w:rPr>
      </w:pPr>
      <w:bookmarkStart w:id="19" w:name="_Toc151129662"/>
      <w:r>
        <w:rPr>
          <w:rFonts w:hint="eastAsia"/>
        </w:rPr>
        <w:t>模型实验结果</w:t>
      </w:r>
      <w:bookmarkEnd w:id="19"/>
    </w:p>
    <w:p w14:paraId="75FC119F" w14:textId="3DD3641B" w:rsidR="00D94F2F" w:rsidRDefault="00D94F2F" w:rsidP="00D94F2F">
      <w:pPr>
        <w:pStyle w:val="3"/>
      </w:pPr>
      <w:bookmarkStart w:id="20" w:name="_Toc151129663"/>
      <w:r>
        <w:t>第一层级的个性化推荐结果（表1）</w:t>
      </w:r>
      <w:bookmarkEnd w:id="20"/>
    </w:p>
    <w:p w14:paraId="41DE51E3" w14:textId="4EB997CB" w:rsidR="00D94F2F" w:rsidRDefault="00D94F2F" w:rsidP="00D94F2F">
      <w:pPr>
        <w:pStyle w:val="0"/>
        <w:ind w:firstLine="480"/>
        <w:jc w:val="center"/>
      </w:pPr>
      <w:r>
        <w:rPr>
          <w:rFonts w:hint="eastAsia"/>
        </w:rPr>
        <w:t>表</w:t>
      </w:r>
      <w:r w:rsidRPr="00D94F2F">
        <w:rPr>
          <w:rFonts w:hint="eastAsia"/>
        </w:rPr>
        <w:t xml:space="preserve">1 </w:t>
      </w:r>
      <w:r w:rsidRPr="00D94F2F">
        <w:rPr>
          <w:rFonts w:hint="eastAsia"/>
        </w:rPr>
        <w:t>第一层级的个性化推荐输出结果</w:t>
      </w:r>
    </w:p>
    <w:p w14:paraId="2426D42A" w14:textId="77777777" w:rsidR="00D94F2F" w:rsidRPr="00D94F2F" w:rsidRDefault="00D94F2F" w:rsidP="00D94F2F">
      <w:pPr>
        <w:pStyle w:val="0"/>
        <w:ind w:firstLine="480"/>
        <w:jc w:val="center"/>
        <w:rPr>
          <w:rFonts w:hint="eastAsia"/>
        </w:rPr>
      </w:pPr>
    </w:p>
    <w:tbl>
      <w:tblPr>
        <w:tblStyle w:val="af4"/>
        <w:tblW w:w="0" w:type="auto"/>
        <w:tblLook w:val="04A0" w:firstRow="1" w:lastRow="0" w:firstColumn="1" w:lastColumn="0" w:noHBand="0" w:noVBand="1"/>
      </w:tblPr>
      <w:tblGrid>
        <w:gridCol w:w="1511"/>
        <w:gridCol w:w="1511"/>
        <w:gridCol w:w="1512"/>
        <w:gridCol w:w="1512"/>
        <w:gridCol w:w="1512"/>
        <w:gridCol w:w="1512"/>
      </w:tblGrid>
      <w:tr w:rsidR="00D94F2F" w14:paraId="13F5D716" w14:textId="77777777" w:rsidTr="00D94F2F">
        <w:trPr>
          <w:cnfStyle w:val="100000000000" w:firstRow="1" w:lastRow="0" w:firstColumn="0" w:lastColumn="0" w:oddVBand="0" w:evenVBand="0" w:oddHBand="0" w:evenHBand="0" w:firstRowFirstColumn="0" w:firstRowLastColumn="0" w:lastRowFirstColumn="0" w:lastRowLastColumn="0"/>
        </w:trPr>
        <w:tc>
          <w:tcPr>
            <w:tcW w:w="1511" w:type="dxa"/>
          </w:tcPr>
          <w:p w14:paraId="190661DA" w14:textId="2BAC5B83" w:rsidR="00D94F2F" w:rsidRPr="00D94F2F" w:rsidRDefault="00D94F2F" w:rsidP="00D94F2F">
            <w:pPr>
              <w:pStyle w:val="0"/>
              <w:ind w:firstLineChars="0" w:firstLine="0"/>
              <w:rPr>
                <w:sz w:val="20"/>
                <w:szCs w:val="20"/>
              </w:rPr>
            </w:pPr>
            <w:r w:rsidRPr="00D94F2F">
              <w:rPr>
                <w:rFonts w:hint="eastAsia"/>
                <w:sz w:val="20"/>
                <w:szCs w:val="20"/>
              </w:rPr>
              <w:t>概率</w:t>
            </w:r>
            <w:r w:rsidRPr="00D94F2F">
              <w:rPr>
                <w:rFonts w:hint="eastAsia"/>
                <w:sz w:val="20"/>
                <w:szCs w:val="20"/>
              </w:rPr>
              <w:t>P(</w:t>
            </w:r>
            <w:r w:rsidRPr="00D94F2F">
              <w:rPr>
                <w:sz w:val="20"/>
                <w:szCs w:val="20"/>
              </w:rPr>
              <w:t>%)</w:t>
            </w:r>
          </w:p>
        </w:tc>
        <w:tc>
          <w:tcPr>
            <w:tcW w:w="1511" w:type="dxa"/>
          </w:tcPr>
          <w:p w14:paraId="24E49E25" w14:textId="6BBFCB3B" w:rsidR="00D94F2F" w:rsidRPr="00D94F2F" w:rsidRDefault="00D94F2F" w:rsidP="00D94F2F">
            <w:pPr>
              <w:pStyle w:val="0"/>
              <w:ind w:firstLineChars="0" w:firstLine="0"/>
              <w:rPr>
                <w:sz w:val="20"/>
                <w:szCs w:val="20"/>
              </w:rPr>
            </w:pPr>
            <w:r w:rsidRPr="00D94F2F">
              <w:rPr>
                <w:rFonts w:hint="eastAsia"/>
                <w:sz w:val="20"/>
                <w:szCs w:val="20"/>
              </w:rPr>
              <w:t>6</w:t>
            </w:r>
            <w:r w:rsidRPr="00D94F2F">
              <w:rPr>
                <w:sz w:val="20"/>
                <w:szCs w:val="20"/>
              </w:rPr>
              <w:t>3.9</w:t>
            </w:r>
          </w:p>
        </w:tc>
        <w:tc>
          <w:tcPr>
            <w:tcW w:w="1512" w:type="dxa"/>
          </w:tcPr>
          <w:p w14:paraId="7193C2E3" w14:textId="22ACAE7C" w:rsidR="00D94F2F" w:rsidRPr="00D94F2F" w:rsidRDefault="00D94F2F" w:rsidP="00D94F2F">
            <w:pPr>
              <w:pStyle w:val="0"/>
              <w:ind w:firstLineChars="0" w:firstLine="0"/>
              <w:rPr>
                <w:sz w:val="20"/>
                <w:szCs w:val="20"/>
              </w:rPr>
            </w:pPr>
            <w:r w:rsidRPr="00D94F2F">
              <w:rPr>
                <w:rFonts w:hint="eastAsia"/>
                <w:sz w:val="20"/>
                <w:szCs w:val="20"/>
              </w:rPr>
              <w:t>6</w:t>
            </w:r>
            <w:r w:rsidRPr="00D94F2F">
              <w:rPr>
                <w:sz w:val="20"/>
                <w:szCs w:val="20"/>
              </w:rPr>
              <w:t>1.7</w:t>
            </w:r>
          </w:p>
        </w:tc>
        <w:tc>
          <w:tcPr>
            <w:tcW w:w="1512" w:type="dxa"/>
          </w:tcPr>
          <w:p w14:paraId="4CA86950" w14:textId="65600311" w:rsidR="00D94F2F" w:rsidRPr="00D94F2F" w:rsidRDefault="00D94F2F" w:rsidP="00D94F2F">
            <w:pPr>
              <w:pStyle w:val="0"/>
              <w:ind w:firstLineChars="0" w:firstLine="0"/>
              <w:rPr>
                <w:sz w:val="20"/>
                <w:szCs w:val="20"/>
              </w:rPr>
            </w:pPr>
            <w:r w:rsidRPr="00D94F2F">
              <w:rPr>
                <w:rFonts w:hint="eastAsia"/>
                <w:sz w:val="20"/>
                <w:szCs w:val="20"/>
              </w:rPr>
              <w:t>6</w:t>
            </w:r>
            <w:r w:rsidRPr="00D94F2F">
              <w:rPr>
                <w:sz w:val="20"/>
                <w:szCs w:val="20"/>
              </w:rPr>
              <w:t>1.2</w:t>
            </w:r>
          </w:p>
        </w:tc>
        <w:tc>
          <w:tcPr>
            <w:tcW w:w="1512" w:type="dxa"/>
          </w:tcPr>
          <w:p w14:paraId="73DCFCCC" w14:textId="575F0637" w:rsidR="00D94F2F" w:rsidRPr="00D94F2F" w:rsidRDefault="00D94F2F" w:rsidP="00D94F2F">
            <w:pPr>
              <w:pStyle w:val="0"/>
              <w:ind w:firstLineChars="0" w:firstLine="0"/>
              <w:rPr>
                <w:sz w:val="20"/>
                <w:szCs w:val="20"/>
              </w:rPr>
            </w:pPr>
            <w:r w:rsidRPr="00D94F2F">
              <w:rPr>
                <w:rFonts w:hint="eastAsia"/>
                <w:sz w:val="20"/>
                <w:szCs w:val="20"/>
              </w:rPr>
              <w:t>6</w:t>
            </w:r>
            <w:r w:rsidRPr="00D94F2F">
              <w:rPr>
                <w:sz w:val="20"/>
                <w:szCs w:val="20"/>
              </w:rPr>
              <w:t>0.8</w:t>
            </w:r>
          </w:p>
        </w:tc>
        <w:tc>
          <w:tcPr>
            <w:tcW w:w="1512" w:type="dxa"/>
          </w:tcPr>
          <w:p w14:paraId="7FDB1D09" w14:textId="655FDFF5" w:rsidR="00D94F2F" w:rsidRPr="00D94F2F" w:rsidRDefault="00D94F2F" w:rsidP="00D94F2F">
            <w:pPr>
              <w:pStyle w:val="0"/>
              <w:ind w:firstLineChars="0" w:firstLine="0"/>
              <w:rPr>
                <w:sz w:val="20"/>
                <w:szCs w:val="20"/>
              </w:rPr>
            </w:pPr>
            <w:r w:rsidRPr="00D94F2F">
              <w:rPr>
                <w:rFonts w:hint="eastAsia"/>
                <w:sz w:val="20"/>
                <w:szCs w:val="20"/>
              </w:rPr>
              <w:t>5</w:t>
            </w:r>
            <w:r w:rsidRPr="00D94F2F">
              <w:rPr>
                <w:sz w:val="20"/>
                <w:szCs w:val="20"/>
              </w:rPr>
              <w:t>6.9</w:t>
            </w:r>
          </w:p>
        </w:tc>
      </w:tr>
      <w:tr w:rsidR="00D94F2F" w14:paraId="65452C2C" w14:textId="77777777" w:rsidTr="00D94F2F">
        <w:tc>
          <w:tcPr>
            <w:tcW w:w="1511" w:type="dxa"/>
          </w:tcPr>
          <w:p w14:paraId="5949215C" w14:textId="7CB611D7" w:rsidR="00D94F2F" w:rsidRPr="00D94F2F" w:rsidRDefault="00D94F2F" w:rsidP="00D94F2F">
            <w:pPr>
              <w:pStyle w:val="0"/>
              <w:ind w:firstLineChars="0" w:firstLine="0"/>
              <w:rPr>
                <w:sz w:val="20"/>
                <w:szCs w:val="20"/>
              </w:rPr>
            </w:pPr>
            <w:r w:rsidRPr="00D94F2F">
              <w:rPr>
                <w:rFonts w:hint="eastAsia"/>
                <w:sz w:val="20"/>
                <w:szCs w:val="20"/>
              </w:rPr>
              <w:t>电影</w:t>
            </w:r>
            <w:r w:rsidRPr="00D94F2F">
              <w:rPr>
                <w:rFonts w:hint="eastAsia"/>
                <w:sz w:val="20"/>
                <w:szCs w:val="20"/>
              </w:rPr>
              <w:t>id</w:t>
            </w:r>
          </w:p>
        </w:tc>
        <w:tc>
          <w:tcPr>
            <w:tcW w:w="1511" w:type="dxa"/>
          </w:tcPr>
          <w:p w14:paraId="6591B35E" w14:textId="03536BE4" w:rsidR="00D94F2F" w:rsidRPr="00D94F2F" w:rsidRDefault="00D94F2F" w:rsidP="00D94F2F">
            <w:pPr>
              <w:pStyle w:val="0"/>
              <w:ind w:firstLineChars="0" w:firstLine="0"/>
              <w:rPr>
                <w:sz w:val="20"/>
                <w:szCs w:val="20"/>
              </w:rPr>
            </w:pPr>
            <w:r w:rsidRPr="00D94F2F">
              <w:rPr>
                <w:rFonts w:hint="eastAsia"/>
                <w:sz w:val="20"/>
                <w:szCs w:val="20"/>
              </w:rPr>
              <w:t>3</w:t>
            </w:r>
            <w:r w:rsidRPr="00D94F2F">
              <w:rPr>
                <w:sz w:val="20"/>
                <w:szCs w:val="20"/>
              </w:rPr>
              <w:t>18</w:t>
            </w:r>
          </w:p>
        </w:tc>
        <w:tc>
          <w:tcPr>
            <w:tcW w:w="1512" w:type="dxa"/>
          </w:tcPr>
          <w:p w14:paraId="219AFB09" w14:textId="7FD060EE" w:rsidR="00D94F2F" w:rsidRPr="00D94F2F" w:rsidRDefault="00D94F2F" w:rsidP="00D94F2F">
            <w:pPr>
              <w:pStyle w:val="0"/>
              <w:ind w:firstLineChars="0" w:firstLine="0"/>
              <w:rPr>
                <w:sz w:val="20"/>
                <w:szCs w:val="20"/>
              </w:rPr>
            </w:pPr>
            <w:r w:rsidRPr="00D94F2F">
              <w:rPr>
                <w:rFonts w:hint="eastAsia"/>
                <w:sz w:val="20"/>
                <w:szCs w:val="20"/>
              </w:rPr>
              <w:t>8</w:t>
            </w:r>
            <w:r w:rsidRPr="00D94F2F">
              <w:rPr>
                <w:sz w:val="20"/>
                <w:szCs w:val="20"/>
              </w:rPr>
              <w:t>58</w:t>
            </w:r>
          </w:p>
        </w:tc>
        <w:tc>
          <w:tcPr>
            <w:tcW w:w="1512" w:type="dxa"/>
          </w:tcPr>
          <w:p w14:paraId="519D5299" w14:textId="6B3F699B" w:rsidR="00D94F2F" w:rsidRPr="00D94F2F" w:rsidRDefault="00D94F2F" w:rsidP="00D94F2F">
            <w:pPr>
              <w:pStyle w:val="0"/>
              <w:ind w:firstLineChars="0" w:firstLine="0"/>
              <w:rPr>
                <w:sz w:val="20"/>
                <w:szCs w:val="20"/>
              </w:rPr>
            </w:pPr>
            <w:r w:rsidRPr="00D94F2F">
              <w:rPr>
                <w:rFonts w:hint="eastAsia"/>
                <w:sz w:val="20"/>
                <w:szCs w:val="20"/>
              </w:rPr>
              <w:t>7</w:t>
            </w:r>
            <w:r w:rsidRPr="00D94F2F">
              <w:rPr>
                <w:sz w:val="20"/>
                <w:szCs w:val="20"/>
              </w:rPr>
              <w:t>502</w:t>
            </w:r>
          </w:p>
        </w:tc>
        <w:tc>
          <w:tcPr>
            <w:tcW w:w="1512" w:type="dxa"/>
          </w:tcPr>
          <w:p w14:paraId="1B76989E" w14:textId="662A61F9" w:rsidR="00D94F2F" w:rsidRPr="00D94F2F" w:rsidRDefault="00D94F2F" w:rsidP="00D94F2F">
            <w:pPr>
              <w:pStyle w:val="0"/>
              <w:ind w:firstLineChars="0" w:firstLine="0"/>
              <w:rPr>
                <w:sz w:val="20"/>
                <w:szCs w:val="20"/>
              </w:rPr>
            </w:pPr>
            <w:r w:rsidRPr="00D94F2F">
              <w:rPr>
                <w:rFonts w:hint="eastAsia"/>
                <w:sz w:val="20"/>
                <w:szCs w:val="20"/>
              </w:rPr>
              <w:t>7</w:t>
            </w:r>
            <w:r w:rsidRPr="00D94F2F">
              <w:rPr>
                <w:sz w:val="20"/>
                <w:szCs w:val="20"/>
              </w:rPr>
              <w:t>7658</w:t>
            </w:r>
          </w:p>
        </w:tc>
        <w:tc>
          <w:tcPr>
            <w:tcW w:w="1512" w:type="dxa"/>
          </w:tcPr>
          <w:p w14:paraId="2FC9A17E" w14:textId="48C51800" w:rsidR="00D94F2F" w:rsidRPr="00D94F2F" w:rsidRDefault="00D94F2F" w:rsidP="00D94F2F">
            <w:pPr>
              <w:pStyle w:val="0"/>
              <w:ind w:firstLineChars="0" w:firstLine="0"/>
              <w:rPr>
                <w:sz w:val="20"/>
                <w:szCs w:val="20"/>
              </w:rPr>
            </w:pPr>
            <w:r w:rsidRPr="00D94F2F">
              <w:rPr>
                <w:rFonts w:hint="eastAsia"/>
                <w:sz w:val="20"/>
                <w:szCs w:val="20"/>
              </w:rPr>
              <w:t>5</w:t>
            </w:r>
            <w:r w:rsidRPr="00D94F2F">
              <w:rPr>
                <w:sz w:val="20"/>
                <w:szCs w:val="20"/>
              </w:rPr>
              <w:t>0</w:t>
            </w:r>
          </w:p>
        </w:tc>
      </w:tr>
      <w:tr w:rsidR="00D94F2F" w14:paraId="4C6C240D" w14:textId="77777777" w:rsidTr="00D94F2F">
        <w:tc>
          <w:tcPr>
            <w:tcW w:w="1511" w:type="dxa"/>
          </w:tcPr>
          <w:p w14:paraId="29BC862D" w14:textId="31A50760" w:rsidR="00D94F2F" w:rsidRPr="00D94F2F" w:rsidRDefault="00D94F2F" w:rsidP="00D94F2F">
            <w:pPr>
              <w:pStyle w:val="0"/>
              <w:ind w:firstLineChars="0" w:firstLine="0"/>
              <w:rPr>
                <w:sz w:val="20"/>
                <w:szCs w:val="20"/>
              </w:rPr>
            </w:pPr>
            <w:r w:rsidRPr="00D94F2F">
              <w:rPr>
                <w:rFonts w:hint="eastAsia"/>
                <w:sz w:val="20"/>
                <w:szCs w:val="20"/>
              </w:rPr>
              <w:t>电影名</w:t>
            </w:r>
          </w:p>
        </w:tc>
        <w:tc>
          <w:tcPr>
            <w:tcW w:w="1511" w:type="dxa"/>
          </w:tcPr>
          <w:p w14:paraId="40743F4B" w14:textId="5C075D84" w:rsidR="00D94F2F" w:rsidRPr="00D94F2F" w:rsidRDefault="00D94F2F" w:rsidP="00D94F2F">
            <w:pPr>
              <w:pStyle w:val="0"/>
              <w:ind w:firstLineChars="0" w:firstLine="0"/>
              <w:rPr>
                <w:sz w:val="20"/>
                <w:szCs w:val="20"/>
              </w:rPr>
            </w:pPr>
            <w:r w:rsidRPr="00D94F2F">
              <w:rPr>
                <w:sz w:val="20"/>
                <w:szCs w:val="20"/>
              </w:rPr>
              <w:t>Shawshank Redemption</w:t>
            </w:r>
          </w:p>
        </w:tc>
        <w:tc>
          <w:tcPr>
            <w:tcW w:w="1512" w:type="dxa"/>
          </w:tcPr>
          <w:p w14:paraId="46ACFD02" w14:textId="2E2E22F1" w:rsidR="00D94F2F" w:rsidRPr="00D94F2F" w:rsidRDefault="00D94F2F" w:rsidP="00D94F2F">
            <w:pPr>
              <w:pStyle w:val="0"/>
              <w:ind w:firstLineChars="0" w:firstLine="0"/>
              <w:rPr>
                <w:sz w:val="20"/>
                <w:szCs w:val="20"/>
              </w:rPr>
            </w:pPr>
            <w:r w:rsidRPr="00D94F2F">
              <w:rPr>
                <w:sz w:val="20"/>
                <w:szCs w:val="20"/>
              </w:rPr>
              <w:t>Godfather</w:t>
            </w:r>
          </w:p>
        </w:tc>
        <w:tc>
          <w:tcPr>
            <w:tcW w:w="1512" w:type="dxa"/>
          </w:tcPr>
          <w:p w14:paraId="3F7EC8B8" w14:textId="77777777" w:rsidR="004763F3" w:rsidRDefault="00D94F2F" w:rsidP="00D94F2F">
            <w:pPr>
              <w:pStyle w:val="0"/>
              <w:ind w:firstLineChars="0" w:firstLine="0"/>
              <w:rPr>
                <w:sz w:val="20"/>
                <w:szCs w:val="20"/>
              </w:rPr>
            </w:pPr>
            <w:r w:rsidRPr="00D94F2F">
              <w:rPr>
                <w:sz w:val="20"/>
                <w:szCs w:val="20"/>
              </w:rPr>
              <w:t>Band</w:t>
            </w:r>
            <w:r>
              <w:rPr>
                <w:sz w:val="20"/>
                <w:szCs w:val="20"/>
              </w:rPr>
              <w:t xml:space="preserve"> </w:t>
            </w:r>
          </w:p>
          <w:p w14:paraId="75730A9E" w14:textId="37FABAFA" w:rsidR="00D94F2F" w:rsidRPr="00D94F2F" w:rsidRDefault="00D94F2F" w:rsidP="00D94F2F">
            <w:pPr>
              <w:pStyle w:val="0"/>
              <w:ind w:firstLineChars="0" w:firstLine="0"/>
              <w:rPr>
                <w:sz w:val="20"/>
                <w:szCs w:val="20"/>
              </w:rPr>
            </w:pPr>
            <w:r w:rsidRPr="00D94F2F">
              <w:rPr>
                <w:sz w:val="20"/>
                <w:szCs w:val="20"/>
              </w:rPr>
              <w:t xml:space="preserve">of </w:t>
            </w:r>
            <w:r w:rsidR="004763F3">
              <w:rPr>
                <w:sz w:val="20"/>
                <w:szCs w:val="20"/>
              </w:rPr>
              <w:t xml:space="preserve"> </w:t>
            </w:r>
            <w:r w:rsidRPr="00D94F2F">
              <w:rPr>
                <w:sz w:val="20"/>
                <w:szCs w:val="20"/>
              </w:rPr>
              <w:t>Brothers</w:t>
            </w:r>
          </w:p>
        </w:tc>
        <w:tc>
          <w:tcPr>
            <w:tcW w:w="1512" w:type="dxa"/>
          </w:tcPr>
          <w:p w14:paraId="596B47E2" w14:textId="03C1C695" w:rsidR="00D94F2F" w:rsidRPr="00D94F2F" w:rsidRDefault="00D94F2F" w:rsidP="00D94F2F">
            <w:pPr>
              <w:pStyle w:val="0"/>
              <w:ind w:firstLineChars="0" w:firstLine="0"/>
              <w:rPr>
                <w:sz w:val="20"/>
                <w:szCs w:val="20"/>
              </w:rPr>
            </w:pPr>
            <w:r w:rsidRPr="00D94F2F">
              <w:rPr>
                <w:sz w:val="20"/>
                <w:szCs w:val="20"/>
              </w:rPr>
              <w:t>Cosmos</w:t>
            </w:r>
          </w:p>
        </w:tc>
        <w:tc>
          <w:tcPr>
            <w:tcW w:w="1512" w:type="dxa"/>
          </w:tcPr>
          <w:p w14:paraId="03B185F1" w14:textId="65DA9F31" w:rsidR="00D94F2F" w:rsidRPr="00D94F2F" w:rsidRDefault="00D94F2F" w:rsidP="00D94F2F">
            <w:pPr>
              <w:pStyle w:val="0"/>
              <w:ind w:firstLineChars="0" w:firstLine="0"/>
              <w:rPr>
                <w:sz w:val="20"/>
                <w:szCs w:val="20"/>
              </w:rPr>
            </w:pPr>
            <w:r w:rsidRPr="00D94F2F">
              <w:rPr>
                <w:sz w:val="20"/>
                <w:szCs w:val="20"/>
              </w:rPr>
              <w:t>Usual Suspects</w:t>
            </w:r>
          </w:p>
        </w:tc>
      </w:tr>
    </w:tbl>
    <w:p w14:paraId="01799A5E" w14:textId="2CD2AFED" w:rsidR="00D94F2F" w:rsidRDefault="00D94F2F" w:rsidP="00D94F2F">
      <w:pPr>
        <w:pStyle w:val="0"/>
        <w:ind w:firstLineChars="0" w:firstLine="0"/>
        <w:rPr>
          <w:rFonts w:hint="eastAsia"/>
        </w:rPr>
      </w:pPr>
    </w:p>
    <w:p w14:paraId="488A9B80" w14:textId="30B60C19" w:rsidR="00D94F2F" w:rsidRDefault="00D94F2F" w:rsidP="00D94F2F">
      <w:pPr>
        <w:pStyle w:val="3"/>
      </w:pPr>
      <w:bookmarkStart w:id="21" w:name="_Toc151129664"/>
      <w:r>
        <w:rPr>
          <w:rFonts w:hint="eastAsia"/>
        </w:rPr>
        <w:lastRenderedPageBreak/>
        <w:t>第二</w:t>
      </w:r>
      <w:r w:rsidRPr="00D94F2F">
        <w:rPr>
          <w:rFonts w:hint="eastAsia"/>
        </w:rPr>
        <w:t>层级的个性化推荐结果（表2）</w:t>
      </w:r>
      <w:bookmarkEnd w:id="21"/>
    </w:p>
    <w:tbl>
      <w:tblPr>
        <w:tblStyle w:val="af4"/>
        <w:tblW w:w="0" w:type="auto"/>
        <w:tblLook w:val="04A0" w:firstRow="1" w:lastRow="0" w:firstColumn="1" w:lastColumn="0" w:noHBand="0" w:noVBand="1"/>
      </w:tblPr>
      <w:tblGrid>
        <w:gridCol w:w="1511"/>
        <w:gridCol w:w="1511"/>
        <w:gridCol w:w="1512"/>
        <w:gridCol w:w="1512"/>
        <w:gridCol w:w="1512"/>
        <w:gridCol w:w="1512"/>
      </w:tblGrid>
      <w:tr w:rsidR="00D94F2F" w14:paraId="5171189C" w14:textId="77777777" w:rsidTr="00FD7ACC">
        <w:trPr>
          <w:cnfStyle w:val="100000000000" w:firstRow="1" w:lastRow="0" w:firstColumn="0" w:lastColumn="0" w:oddVBand="0" w:evenVBand="0" w:oddHBand="0" w:evenHBand="0" w:firstRowFirstColumn="0" w:firstRowLastColumn="0" w:lastRowFirstColumn="0" w:lastRowLastColumn="0"/>
        </w:trPr>
        <w:tc>
          <w:tcPr>
            <w:tcW w:w="1511" w:type="dxa"/>
          </w:tcPr>
          <w:p w14:paraId="49509724" w14:textId="77777777" w:rsidR="00D94F2F" w:rsidRPr="00D94F2F" w:rsidRDefault="00D94F2F" w:rsidP="00FD7ACC">
            <w:pPr>
              <w:pStyle w:val="0"/>
              <w:ind w:firstLineChars="0" w:firstLine="0"/>
              <w:rPr>
                <w:sz w:val="20"/>
                <w:szCs w:val="20"/>
              </w:rPr>
            </w:pPr>
            <w:r w:rsidRPr="00D94F2F">
              <w:rPr>
                <w:rFonts w:hint="eastAsia"/>
                <w:sz w:val="20"/>
                <w:szCs w:val="20"/>
              </w:rPr>
              <w:t>概率</w:t>
            </w:r>
            <w:r w:rsidRPr="00D94F2F">
              <w:rPr>
                <w:rFonts w:hint="eastAsia"/>
                <w:sz w:val="20"/>
                <w:szCs w:val="20"/>
              </w:rPr>
              <w:t>P(</w:t>
            </w:r>
            <w:r w:rsidRPr="00D94F2F">
              <w:rPr>
                <w:sz w:val="20"/>
                <w:szCs w:val="20"/>
              </w:rPr>
              <w:t>%)</w:t>
            </w:r>
          </w:p>
        </w:tc>
        <w:tc>
          <w:tcPr>
            <w:tcW w:w="1511" w:type="dxa"/>
          </w:tcPr>
          <w:p w14:paraId="33C3278E" w14:textId="18411778" w:rsidR="00D94F2F" w:rsidRPr="00D94F2F" w:rsidRDefault="00D94F2F" w:rsidP="00FD7ACC">
            <w:pPr>
              <w:pStyle w:val="0"/>
              <w:ind w:firstLineChars="0" w:firstLine="0"/>
              <w:rPr>
                <w:sz w:val="20"/>
                <w:szCs w:val="20"/>
              </w:rPr>
            </w:pPr>
            <w:r w:rsidRPr="00D94F2F">
              <w:rPr>
                <w:rFonts w:hint="eastAsia"/>
                <w:sz w:val="20"/>
                <w:szCs w:val="20"/>
              </w:rPr>
              <w:t>6</w:t>
            </w:r>
            <w:r w:rsidRPr="00D94F2F">
              <w:rPr>
                <w:sz w:val="20"/>
                <w:szCs w:val="20"/>
              </w:rPr>
              <w:t>4.6</w:t>
            </w:r>
          </w:p>
        </w:tc>
        <w:tc>
          <w:tcPr>
            <w:tcW w:w="1512" w:type="dxa"/>
          </w:tcPr>
          <w:p w14:paraId="60D14681" w14:textId="720ED11A" w:rsidR="00D94F2F" w:rsidRPr="00D94F2F" w:rsidRDefault="00D94F2F" w:rsidP="00FD7ACC">
            <w:pPr>
              <w:pStyle w:val="0"/>
              <w:ind w:firstLineChars="0" w:firstLine="0"/>
              <w:rPr>
                <w:sz w:val="20"/>
                <w:szCs w:val="20"/>
              </w:rPr>
            </w:pPr>
            <w:r w:rsidRPr="00D94F2F">
              <w:rPr>
                <w:rFonts w:hint="eastAsia"/>
                <w:sz w:val="20"/>
                <w:szCs w:val="20"/>
              </w:rPr>
              <w:t>6</w:t>
            </w:r>
            <w:r w:rsidRPr="00D94F2F">
              <w:rPr>
                <w:sz w:val="20"/>
                <w:szCs w:val="20"/>
              </w:rPr>
              <w:t>1.</w:t>
            </w:r>
            <w:r w:rsidRPr="00D94F2F">
              <w:rPr>
                <w:sz w:val="20"/>
                <w:szCs w:val="20"/>
              </w:rPr>
              <w:t>6</w:t>
            </w:r>
          </w:p>
        </w:tc>
        <w:tc>
          <w:tcPr>
            <w:tcW w:w="1512" w:type="dxa"/>
          </w:tcPr>
          <w:p w14:paraId="578AAD7C" w14:textId="350DD858" w:rsidR="00D94F2F" w:rsidRPr="00D94F2F" w:rsidRDefault="00D94F2F" w:rsidP="00FD7ACC">
            <w:pPr>
              <w:pStyle w:val="0"/>
              <w:ind w:firstLineChars="0" w:firstLine="0"/>
              <w:rPr>
                <w:sz w:val="20"/>
                <w:szCs w:val="20"/>
              </w:rPr>
            </w:pPr>
            <w:r w:rsidRPr="00D94F2F">
              <w:rPr>
                <w:sz w:val="20"/>
                <w:szCs w:val="20"/>
              </w:rPr>
              <w:t>56</w:t>
            </w:r>
            <w:r w:rsidRPr="00D94F2F">
              <w:rPr>
                <w:sz w:val="20"/>
                <w:szCs w:val="20"/>
              </w:rPr>
              <w:t>.</w:t>
            </w:r>
            <w:r w:rsidRPr="00D94F2F">
              <w:rPr>
                <w:sz w:val="20"/>
                <w:szCs w:val="20"/>
              </w:rPr>
              <w:t>7</w:t>
            </w:r>
          </w:p>
        </w:tc>
        <w:tc>
          <w:tcPr>
            <w:tcW w:w="1512" w:type="dxa"/>
          </w:tcPr>
          <w:p w14:paraId="7E2E5A17" w14:textId="178FBB1E" w:rsidR="00D94F2F" w:rsidRPr="00D94F2F" w:rsidRDefault="00D94F2F" w:rsidP="00FD7ACC">
            <w:pPr>
              <w:pStyle w:val="0"/>
              <w:ind w:firstLineChars="0" w:firstLine="0"/>
              <w:rPr>
                <w:sz w:val="20"/>
                <w:szCs w:val="20"/>
              </w:rPr>
            </w:pPr>
            <w:r w:rsidRPr="00D94F2F">
              <w:rPr>
                <w:rFonts w:hint="eastAsia"/>
                <w:sz w:val="20"/>
                <w:szCs w:val="20"/>
              </w:rPr>
              <w:t>5</w:t>
            </w:r>
            <w:r w:rsidRPr="00D94F2F">
              <w:rPr>
                <w:sz w:val="20"/>
                <w:szCs w:val="20"/>
              </w:rPr>
              <w:t>6</w:t>
            </w:r>
          </w:p>
        </w:tc>
        <w:tc>
          <w:tcPr>
            <w:tcW w:w="1512" w:type="dxa"/>
          </w:tcPr>
          <w:p w14:paraId="534321B6" w14:textId="300CF70E" w:rsidR="00D94F2F" w:rsidRPr="00D94F2F" w:rsidRDefault="00D94F2F" w:rsidP="00FD7ACC">
            <w:pPr>
              <w:pStyle w:val="0"/>
              <w:ind w:firstLineChars="0" w:firstLine="0"/>
              <w:rPr>
                <w:sz w:val="20"/>
                <w:szCs w:val="20"/>
              </w:rPr>
            </w:pPr>
            <w:r w:rsidRPr="00D94F2F">
              <w:rPr>
                <w:rFonts w:hint="eastAsia"/>
                <w:sz w:val="20"/>
                <w:szCs w:val="20"/>
              </w:rPr>
              <w:t>5</w:t>
            </w:r>
            <w:r w:rsidRPr="00D94F2F">
              <w:rPr>
                <w:sz w:val="20"/>
                <w:szCs w:val="20"/>
              </w:rPr>
              <w:t>5</w:t>
            </w:r>
            <w:r w:rsidRPr="00D94F2F">
              <w:rPr>
                <w:sz w:val="20"/>
                <w:szCs w:val="20"/>
              </w:rPr>
              <w:t>.9</w:t>
            </w:r>
          </w:p>
        </w:tc>
      </w:tr>
      <w:tr w:rsidR="00D94F2F" w14:paraId="2CBAD256" w14:textId="77777777" w:rsidTr="00FD7ACC">
        <w:tc>
          <w:tcPr>
            <w:tcW w:w="1511" w:type="dxa"/>
          </w:tcPr>
          <w:p w14:paraId="7AC9FC2C" w14:textId="77777777" w:rsidR="00D94F2F" w:rsidRPr="00D94F2F" w:rsidRDefault="00D94F2F" w:rsidP="00FD7ACC">
            <w:pPr>
              <w:pStyle w:val="0"/>
              <w:ind w:firstLineChars="0" w:firstLine="0"/>
              <w:rPr>
                <w:sz w:val="20"/>
                <w:szCs w:val="20"/>
              </w:rPr>
            </w:pPr>
            <w:r w:rsidRPr="00D94F2F">
              <w:rPr>
                <w:rFonts w:hint="eastAsia"/>
                <w:sz w:val="20"/>
                <w:szCs w:val="20"/>
              </w:rPr>
              <w:t>电影</w:t>
            </w:r>
            <w:r w:rsidRPr="00D94F2F">
              <w:rPr>
                <w:rFonts w:hint="eastAsia"/>
                <w:sz w:val="20"/>
                <w:szCs w:val="20"/>
              </w:rPr>
              <w:t>id</w:t>
            </w:r>
          </w:p>
        </w:tc>
        <w:tc>
          <w:tcPr>
            <w:tcW w:w="1511" w:type="dxa"/>
          </w:tcPr>
          <w:p w14:paraId="31DC2C94" w14:textId="77777777" w:rsidR="00D94F2F" w:rsidRPr="00D94F2F" w:rsidRDefault="00D94F2F" w:rsidP="00FD7ACC">
            <w:pPr>
              <w:pStyle w:val="0"/>
              <w:ind w:firstLineChars="0" w:firstLine="0"/>
              <w:rPr>
                <w:sz w:val="20"/>
                <w:szCs w:val="20"/>
              </w:rPr>
            </w:pPr>
            <w:r w:rsidRPr="00D94F2F">
              <w:rPr>
                <w:rFonts w:hint="eastAsia"/>
                <w:sz w:val="20"/>
                <w:szCs w:val="20"/>
              </w:rPr>
              <w:t>3</w:t>
            </w:r>
            <w:r w:rsidRPr="00D94F2F">
              <w:rPr>
                <w:sz w:val="20"/>
                <w:szCs w:val="20"/>
              </w:rPr>
              <w:t>18</w:t>
            </w:r>
          </w:p>
        </w:tc>
        <w:tc>
          <w:tcPr>
            <w:tcW w:w="1512" w:type="dxa"/>
          </w:tcPr>
          <w:p w14:paraId="66A708B3" w14:textId="77777777" w:rsidR="00D94F2F" w:rsidRPr="00D94F2F" w:rsidRDefault="00D94F2F" w:rsidP="00FD7ACC">
            <w:pPr>
              <w:pStyle w:val="0"/>
              <w:ind w:firstLineChars="0" w:firstLine="0"/>
              <w:rPr>
                <w:sz w:val="20"/>
                <w:szCs w:val="20"/>
              </w:rPr>
            </w:pPr>
            <w:r w:rsidRPr="00D94F2F">
              <w:rPr>
                <w:rFonts w:hint="eastAsia"/>
                <w:sz w:val="20"/>
                <w:szCs w:val="20"/>
              </w:rPr>
              <w:t>8</w:t>
            </w:r>
            <w:r w:rsidRPr="00D94F2F">
              <w:rPr>
                <w:sz w:val="20"/>
                <w:szCs w:val="20"/>
              </w:rPr>
              <w:t>58</w:t>
            </w:r>
          </w:p>
        </w:tc>
        <w:tc>
          <w:tcPr>
            <w:tcW w:w="1512" w:type="dxa"/>
          </w:tcPr>
          <w:p w14:paraId="31059A30" w14:textId="03FD39F2" w:rsidR="00D94F2F" w:rsidRPr="00D94F2F" w:rsidRDefault="00D94F2F" w:rsidP="00FD7ACC">
            <w:pPr>
              <w:pStyle w:val="0"/>
              <w:ind w:firstLineChars="0" w:firstLine="0"/>
              <w:rPr>
                <w:sz w:val="20"/>
                <w:szCs w:val="20"/>
              </w:rPr>
            </w:pPr>
            <w:r w:rsidRPr="00D94F2F">
              <w:rPr>
                <w:sz w:val="20"/>
                <w:szCs w:val="20"/>
              </w:rPr>
              <w:t>527</w:t>
            </w:r>
          </w:p>
        </w:tc>
        <w:tc>
          <w:tcPr>
            <w:tcW w:w="1512" w:type="dxa"/>
          </w:tcPr>
          <w:p w14:paraId="3EF8F123" w14:textId="1ADAC8A7" w:rsidR="00D94F2F" w:rsidRPr="00D94F2F" w:rsidRDefault="00D94F2F" w:rsidP="00FD7ACC">
            <w:pPr>
              <w:pStyle w:val="0"/>
              <w:ind w:firstLineChars="0" w:firstLine="0"/>
              <w:rPr>
                <w:sz w:val="20"/>
                <w:szCs w:val="20"/>
              </w:rPr>
            </w:pPr>
            <w:r w:rsidRPr="00D94F2F">
              <w:rPr>
                <w:sz w:val="20"/>
                <w:szCs w:val="20"/>
              </w:rPr>
              <w:t>2959</w:t>
            </w:r>
          </w:p>
        </w:tc>
        <w:tc>
          <w:tcPr>
            <w:tcW w:w="1512" w:type="dxa"/>
          </w:tcPr>
          <w:p w14:paraId="6F47B36A" w14:textId="1088ACF6" w:rsidR="00D94F2F" w:rsidRPr="00D94F2F" w:rsidRDefault="00D94F2F" w:rsidP="00FD7ACC">
            <w:pPr>
              <w:pStyle w:val="0"/>
              <w:ind w:firstLineChars="0" w:firstLine="0"/>
              <w:rPr>
                <w:sz w:val="20"/>
                <w:szCs w:val="20"/>
              </w:rPr>
            </w:pPr>
            <w:r w:rsidRPr="00D94F2F">
              <w:rPr>
                <w:sz w:val="20"/>
                <w:szCs w:val="20"/>
              </w:rPr>
              <w:t>1221</w:t>
            </w:r>
          </w:p>
        </w:tc>
      </w:tr>
      <w:tr w:rsidR="00D94F2F" w14:paraId="37AAD3AF" w14:textId="77777777" w:rsidTr="00FD7ACC">
        <w:tc>
          <w:tcPr>
            <w:tcW w:w="1511" w:type="dxa"/>
          </w:tcPr>
          <w:p w14:paraId="1623E537" w14:textId="77777777" w:rsidR="00D94F2F" w:rsidRPr="00D94F2F" w:rsidRDefault="00D94F2F" w:rsidP="00FD7ACC">
            <w:pPr>
              <w:pStyle w:val="0"/>
              <w:ind w:firstLineChars="0" w:firstLine="0"/>
              <w:rPr>
                <w:sz w:val="20"/>
                <w:szCs w:val="20"/>
              </w:rPr>
            </w:pPr>
            <w:r w:rsidRPr="00D94F2F">
              <w:rPr>
                <w:rFonts w:hint="eastAsia"/>
                <w:sz w:val="20"/>
                <w:szCs w:val="20"/>
              </w:rPr>
              <w:t>电影名</w:t>
            </w:r>
          </w:p>
        </w:tc>
        <w:tc>
          <w:tcPr>
            <w:tcW w:w="1511" w:type="dxa"/>
          </w:tcPr>
          <w:p w14:paraId="7A1D3CC1" w14:textId="77777777" w:rsidR="00D94F2F" w:rsidRPr="00D94F2F" w:rsidRDefault="00D94F2F" w:rsidP="00FD7ACC">
            <w:pPr>
              <w:pStyle w:val="0"/>
              <w:ind w:firstLineChars="0" w:firstLine="0"/>
              <w:rPr>
                <w:sz w:val="20"/>
                <w:szCs w:val="20"/>
              </w:rPr>
            </w:pPr>
            <w:r w:rsidRPr="00D94F2F">
              <w:rPr>
                <w:sz w:val="20"/>
                <w:szCs w:val="20"/>
              </w:rPr>
              <w:t>Shawshank Redemption</w:t>
            </w:r>
          </w:p>
        </w:tc>
        <w:tc>
          <w:tcPr>
            <w:tcW w:w="1512" w:type="dxa"/>
          </w:tcPr>
          <w:p w14:paraId="4EB0A6C8" w14:textId="77777777" w:rsidR="00D94F2F" w:rsidRPr="00D94F2F" w:rsidRDefault="00D94F2F" w:rsidP="00FD7ACC">
            <w:pPr>
              <w:pStyle w:val="0"/>
              <w:ind w:firstLineChars="0" w:firstLine="0"/>
              <w:rPr>
                <w:sz w:val="20"/>
                <w:szCs w:val="20"/>
              </w:rPr>
            </w:pPr>
            <w:r w:rsidRPr="00D94F2F">
              <w:rPr>
                <w:sz w:val="20"/>
                <w:szCs w:val="20"/>
              </w:rPr>
              <w:t>Godfather</w:t>
            </w:r>
          </w:p>
        </w:tc>
        <w:tc>
          <w:tcPr>
            <w:tcW w:w="1512" w:type="dxa"/>
          </w:tcPr>
          <w:p w14:paraId="69FB2B6F" w14:textId="75F99EA9" w:rsidR="00D94F2F" w:rsidRPr="00D94F2F" w:rsidRDefault="00D94F2F" w:rsidP="00FD7ACC">
            <w:pPr>
              <w:pStyle w:val="0"/>
              <w:ind w:firstLineChars="0" w:firstLine="0"/>
              <w:rPr>
                <w:sz w:val="20"/>
                <w:szCs w:val="20"/>
              </w:rPr>
            </w:pPr>
            <w:r w:rsidRPr="00D94F2F">
              <w:rPr>
                <w:sz w:val="20"/>
                <w:szCs w:val="20"/>
              </w:rPr>
              <w:t>Schindler's List</w:t>
            </w:r>
          </w:p>
        </w:tc>
        <w:tc>
          <w:tcPr>
            <w:tcW w:w="1512" w:type="dxa"/>
          </w:tcPr>
          <w:p w14:paraId="63BE26ED" w14:textId="488CE758" w:rsidR="00D94F2F" w:rsidRPr="00D94F2F" w:rsidRDefault="00D94F2F" w:rsidP="00FD7ACC">
            <w:pPr>
              <w:pStyle w:val="0"/>
              <w:ind w:firstLineChars="0" w:firstLine="0"/>
              <w:rPr>
                <w:sz w:val="20"/>
                <w:szCs w:val="20"/>
              </w:rPr>
            </w:pPr>
            <w:r w:rsidRPr="00D94F2F">
              <w:rPr>
                <w:sz w:val="20"/>
                <w:szCs w:val="20"/>
              </w:rPr>
              <w:t>Fight Club</w:t>
            </w:r>
          </w:p>
        </w:tc>
        <w:tc>
          <w:tcPr>
            <w:tcW w:w="1512" w:type="dxa"/>
          </w:tcPr>
          <w:p w14:paraId="54F8DCDB" w14:textId="77777777" w:rsidR="00D94F2F" w:rsidRPr="00D94F2F" w:rsidRDefault="00D94F2F" w:rsidP="00FD7ACC">
            <w:pPr>
              <w:pStyle w:val="0"/>
              <w:ind w:firstLineChars="0" w:firstLine="0"/>
              <w:rPr>
                <w:sz w:val="20"/>
                <w:szCs w:val="20"/>
              </w:rPr>
            </w:pPr>
            <w:r w:rsidRPr="00D94F2F">
              <w:rPr>
                <w:rFonts w:hint="eastAsia"/>
                <w:sz w:val="20"/>
                <w:szCs w:val="20"/>
              </w:rPr>
              <w:t>G</w:t>
            </w:r>
            <w:r w:rsidRPr="00D94F2F">
              <w:rPr>
                <w:sz w:val="20"/>
                <w:szCs w:val="20"/>
              </w:rPr>
              <w:t>odfather</w:t>
            </w:r>
          </w:p>
          <w:p w14:paraId="10E837A1" w14:textId="787A4F06" w:rsidR="00D94F2F" w:rsidRPr="00D94F2F" w:rsidRDefault="00D94F2F" w:rsidP="00FD7ACC">
            <w:pPr>
              <w:pStyle w:val="0"/>
              <w:ind w:firstLineChars="0" w:firstLine="0"/>
              <w:rPr>
                <w:sz w:val="20"/>
                <w:szCs w:val="20"/>
              </w:rPr>
            </w:pPr>
            <w:r w:rsidRPr="00D94F2F">
              <w:rPr>
                <w:rFonts w:hint="eastAsia"/>
                <w:sz w:val="20"/>
                <w:szCs w:val="20"/>
              </w:rPr>
              <w:t>P</w:t>
            </w:r>
            <w:r w:rsidRPr="00D94F2F">
              <w:rPr>
                <w:sz w:val="20"/>
                <w:szCs w:val="20"/>
              </w:rPr>
              <w:t xml:space="preserve">art </w:t>
            </w:r>
            <w:r w:rsidRPr="00D94F2F">
              <w:rPr>
                <w:rFonts w:hint="eastAsia"/>
                <w:sz w:val="20"/>
                <w:szCs w:val="20"/>
              </w:rPr>
              <w:t>II</w:t>
            </w:r>
            <w:r w:rsidRPr="00D94F2F">
              <w:rPr>
                <w:rFonts w:ascii="宋体" w:eastAsia="宋体" w:hAnsi="宋体" w:hint="eastAsia"/>
                <w:sz w:val="20"/>
                <w:szCs w:val="20"/>
              </w:rPr>
              <w:t xml:space="preserve"> </w:t>
            </w:r>
          </w:p>
        </w:tc>
      </w:tr>
    </w:tbl>
    <w:p w14:paraId="4CD01382" w14:textId="3FD147A1" w:rsidR="00D94F2F" w:rsidRPr="00D94F2F" w:rsidRDefault="00D94F2F" w:rsidP="00D94F2F">
      <w:pPr>
        <w:pStyle w:val="0"/>
        <w:ind w:firstLineChars="0" w:firstLine="480"/>
      </w:pPr>
      <w:r>
        <w:t>本层的数据结果本应是</w:t>
      </w:r>
      <w:r>
        <w:t>6</w:t>
      </w:r>
      <w:r>
        <w:t>个不同年龄段的输出结果，但由于数据集中的年龄数据是随机生成的，而随机生成的数据对于各年龄段的输出结果几乎没有差别，所以本输出结果只对其中一个输出结果进行展示</w:t>
      </w:r>
      <w:r>
        <w:rPr>
          <w:rFonts w:hint="eastAsia"/>
        </w:rPr>
        <w:t>。</w:t>
      </w:r>
    </w:p>
    <w:p w14:paraId="3E5ACAFD" w14:textId="4DE59528" w:rsidR="00D94F2F" w:rsidRDefault="00D94F2F" w:rsidP="00D94F2F">
      <w:pPr>
        <w:pStyle w:val="3"/>
      </w:pPr>
      <w:bookmarkStart w:id="22" w:name="_Toc151129665"/>
      <w:r>
        <w:t>第三层级的个性化推荐结果</w:t>
      </w:r>
      <w:r w:rsidRPr="00D94F2F">
        <w:rPr>
          <w:rFonts w:hint="eastAsia"/>
        </w:rPr>
        <w:t>（表</w:t>
      </w:r>
      <w:r>
        <w:t>3</w:t>
      </w:r>
      <w:r w:rsidRPr="00D94F2F">
        <w:rPr>
          <w:rFonts w:hint="eastAsia"/>
        </w:rPr>
        <w:t>）</w:t>
      </w:r>
      <w:bookmarkEnd w:id="22"/>
    </w:p>
    <w:p w14:paraId="0268AC6D" w14:textId="47EFEEE7" w:rsidR="00D94F2F" w:rsidRPr="00D94F2F" w:rsidRDefault="00D94F2F" w:rsidP="00D94F2F">
      <w:pPr>
        <w:pStyle w:val="0"/>
        <w:ind w:firstLineChars="0" w:firstLine="480"/>
      </w:pPr>
      <w:r>
        <w:t>表</w:t>
      </w:r>
      <w:r>
        <w:t>3</w:t>
      </w:r>
      <w:r>
        <w:t>是基于隐马尔可夫模型的个性化推荐结果展示，模型输出</w:t>
      </w:r>
      <w:r>
        <w:t>7120</w:t>
      </w:r>
      <w:r>
        <w:t>个结果，本文只截取前</w:t>
      </w:r>
      <w:r>
        <w:t>5</w:t>
      </w:r>
      <w:r>
        <w:t>个结果作为展示。由表</w:t>
      </w:r>
      <w:r>
        <w:t>3</w:t>
      </w:r>
      <w:r>
        <w:t>可以发现，前</w:t>
      </w:r>
      <w:r>
        <w:t>5</w:t>
      </w:r>
      <w:r>
        <w:t>个用户的兴趣关键词各不相同，所得到的推荐电影也各不相同，得到相应预测评分的概率也相差较大。但各自获得相应预测评分的概率都是在各自兴趣关键词集中概率最高的结果。第三级个性化推荐完成</w:t>
      </w:r>
      <w:r>
        <w:rPr>
          <w:rFonts w:hint="eastAsia"/>
        </w:rPr>
        <w:t>。</w:t>
      </w:r>
    </w:p>
    <w:tbl>
      <w:tblPr>
        <w:tblStyle w:val="af4"/>
        <w:tblW w:w="0" w:type="auto"/>
        <w:tblLook w:val="04A0" w:firstRow="1" w:lastRow="0" w:firstColumn="1" w:lastColumn="0" w:noHBand="0" w:noVBand="1"/>
      </w:tblPr>
      <w:tblGrid>
        <w:gridCol w:w="1511"/>
        <w:gridCol w:w="1511"/>
        <w:gridCol w:w="1512"/>
        <w:gridCol w:w="1512"/>
        <w:gridCol w:w="1512"/>
        <w:gridCol w:w="1512"/>
      </w:tblGrid>
      <w:tr w:rsidR="00D94F2F" w14:paraId="690E59D7" w14:textId="77777777" w:rsidTr="00D94F2F">
        <w:trPr>
          <w:cnfStyle w:val="100000000000" w:firstRow="1" w:lastRow="0" w:firstColumn="0" w:lastColumn="0" w:oddVBand="0" w:evenVBand="0" w:oddHBand="0" w:evenHBand="0" w:firstRowFirstColumn="0" w:firstRowLastColumn="0" w:lastRowFirstColumn="0" w:lastRowLastColumn="0"/>
        </w:trPr>
        <w:tc>
          <w:tcPr>
            <w:tcW w:w="1511" w:type="dxa"/>
          </w:tcPr>
          <w:p w14:paraId="7AFB0379" w14:textId="1AE2D9B3" w:rsidR="00D94F2F" w:rsidRPr="00D94F2F" w:rsidRDefault="00D94F2F" w:rsidP="00D94F2F">
            <w:pPr>
              <w:pStyle w:val="0"/>
              <w:ind w:firstLineChars="0" w:firstLine="0"/>
              <w:rPr>
                <w:rFonts w:hint="eastAsia"/>
                <w:sz w:val="20"/>
                <w:szCs w:val="16"/>
              </w:rPr>
            </w:pPr>
            <w:r w:rsidRPr="00D94F2F">
              <w:rPr>
                <w:rFonts w:hint="eastAsia"/>
                <w:sz w:val="20"/>
                <w:szCs w:val="16"/>
              </w:rPr>
              <w:t>用户</w:t>
            </w:r>
            <w:r w:rsidRPr="00D94F2F">
              <w:rPr>
                <w:rFonts w:hint="eastAsia"/>
                <w:sz w:val="20"/>
                <w:szCs w:val="16"/>
              </w:rPr>
              <w:t>ID</w:t>
            </w:r>
          </w:p>
        </w:tc>
        <w:tc>
          <w:tcPr>
            <w:tcW w:w="1511" w:type="dxa"/>
          </w:tcPr>
          <w:p w14:paraId="0AC12588" w14:textId="5EA6A59F" w:rsidR="00D94F2F" w:rsidRPr="00D94F2F" w:rsidRDefault="00D94F2F" w:rsidP="00D94F2F">
            <w:pPr>
              <w:pStyle w:val="0"/>
              <w:ind w:firstLineChars="0" w:firstLine="0"/>
              <w:rPr>
                <w:sz w:val="20"/>
                <w:szCs w:val="16"/>
              </w:rPr>
            </w:pPr>
            <w:r w:rsidRPr="00D94F2F">
              <w:rPr>
                <w:rFonts w:hint="eastAsia"/>
                <w:sz w:val="20"/>
                <w:szCs w:val="16"/>
              </w:rPr>
              <w:t>预测评分</w:t>
            </w:r>
          </w:p>
        </w:tc>
        <w:tc>
          <w:tcPr>
            <w:tcW w:w="1512" w:type="dxa"/>
          </w:tcPr>
          <w:p w14:paraId="2EC98D87" w14:textId="3EC91424" w:rsidR="00D94F2F" w:rsidRPr="00D94F2F" w:rsidRDefault="00D94F2F" w:rsidP="00D94F2F">
            <w:pPr>
              <w:pStyle w:val="0"/>
              <w:ind w:firstLineChars="0" w:firstLine="0"/>
              <w:rPr>
                <w:sz w:val="20"/>
                <w:szCs w:val="16"/>
              </w:rPr>
            </w:pPr>
            <w:r w:rsidRPr="00D94F2F">
              <w:rPr>
                <w:rFonts w:hint="eastAsia"/>
                <w:sz w:val="20"/>
                <w:szCs w:val="16"/>
              </w:rPr>
              <w:t>电影</w:t>
            </w:r>
            <w:r w:rsidRPr="00D94F2F">
              <w:rPr>
                <w:rFonts w:hint="eastAsia"/>
                <w:sz w:val="20"/>
                <w:szCs w:val="16"/>
              </w:rPr>
              <w:t>ID</w:t>
            </w:r>
          </w:p>
        </w:tc>
        <w:tc>
          <w:tcPr>
            <w:tcW w:w="1512" w:type="dxa"/>
          </w:tcPr>
          <w:p w14:paraId="05473396" w14:textId="1EF3B139" w:rsidR="00D94F2F" w:rsidRPr="00D94F2F" w:rsidRDefault="00D94F2F" w:rsidP="00D94F2F">
            <w:pPr>
              <w:pStyle w:val="0"/>
              <w:ind w:firstLineChars="0" w:firstLine="0"/>
              <w:rPr>
                <w:sz w:val="20"/>
                <w:szCs w:val="16"/>
              </w:rPr>
            </w:pPr>
            <w:r w:rsidRPr="00D94F2F">
              <w:rPr>
                <w:rFonts w:hint="eastAsia"/>
                <w:sz w:val="20"/>
                <w:szCs w:val="16"/>
              </w:rPr>
              <w:t>电影类型</w:t>
            </w:r>
          </w:p>
        </w:tc>
        <w:tc>
          <w:tcPr>
            <w:tcW w:w="1512" w:type="dxa"/>
          </w:tcPr>
          <w:p w14:paraId="1792B62B" w14:textId="57BC46C4" w:rsidR="00D94F2F" w:rsidRPr="00D94F2F" w:rsidRDefault="00D94F2F" w:rsidP="00D94F2F">
            <w:pPr>
              <w:pStyle w:val="0"/>
              <w:ind w:firstLineChars="0" w:firstLine="0"/>
              <w:rPr>
                <w:sz w:val="20"/>
                <w:szCs w:val="16"/>
              </w:rPr>
            </w:pPr>
            <w:r w:rsidRPr="00D94F2F">
              <w:rPr>
                <w:rFonts w:hint="eastAsia"/>
                <w:sz w:val="20"/>
                <w:szCs w:val="16"/>
              </w:rPr>
              <w:t>电影名</w:t>
            </w:r>
          </w:p>
        </w:tc>
        <w:tc>
          <w:tcPr>
            <w:tcW w:w="1512" w:type="dxa"/>
          </w:tcPr>
          <w:p w14:paraId="72635DB2" w14:textId="64C05F78" w:rsidR="00D94F2F" w:rsidRPr="00D94F2F" w:rsidRDefault="00D94F2F" w:rsidP="00D94F2F">
            <w:pPr>
              <w:pStyle w:val="0"/>
              <w:ind w:firstLineChars="0" w:firstLine="0"/>
              <w:rPr>
                <w:sz w:val="20"/>
                <w:szCs w:val="16"/>
              </w:rPr>
            </w:pPr>
            <w:r w:rsidRPr="00D94F2F">
              <w:rPr>
                <w:rFonts w:hint="eastAsia"/>
                <w:sz w:val="20"/>
                <w:szCs w:val="16"/>
              </w:rPr>
              <w:t>概率</w:t>
            </w:r>
            <w:r w:rsidRPr="00D94F2F">
              <w:rPr>
                <w:rFonts w:hint="eastAsia"/>
                <w:sz w:val="20"/>
                <w:szCs w:val="16"/>
              </w:rPr>
              <w:t>P</w:t>
            </w:r>
            <w:r w:rsidRPr="00D94F2F">
              <w:rPr>
                <w:rFonts w:hint="eastAsia"/>
                <w:sz w:val="20"/>
                <w:szCs w:val="16"/>
              </w:rPr>
              <w:t>（</w:t>
            </w:r>
            <w:r w:rsidRPr="00D94F2F">
              <w:rPr>
                <w:rFonts w:hint="eastAsia"/>
                <w:sz w:val="20"/>
                <w:szCs w:val="16"/>
              </w:rPr>
              <w:t>%</w:t>
            </w:r>
            <w:r w:rsidRPr="00D94F2F">
              <w:rPr>
                <w:rFonts w:hint="eastAsia"/>
                <w:sz w:val="20"/>
                <w:szCs w:val="16"/>
              </w:rPr>
              <w:t>）</w:t>
            </w:r>
          </w:p>
        </w:tc>
      </w:tr>
      <w:tr w:rsidR="00D94F2F" w14:paraId="3DAD7988" w14:textId="77777777" w:rsidTr="00D94F2F">
        <w:tc>
          <w:tcPr>
            <w:tcW w:w="1511" w:type="dxa"/>
          </w:tcPr>
          <w:p w14:paraId="669987C3" w14:textId="5521FE85" w:rsidR="00D94F2F" w:rsidRPr="00D94F2F" w:rsidRDefault="00D94F2F" w:rsidP="00D94F2F">
            <w:pPr>
              <w:pStyle w:val="0"/>
              <w:ind w:firstLineChars="0" w:firstLine="0"/>
              <w:rPr>
                <w:sz w:val="20"/>
                <w:szCs w:val="16"/>
              </w:rPr>
            </w:pPr>
            <w:r w:rsidRPr="00D94F2F">
              <w:rPr>
                <w:rFonts w:hint="eastAsia"/>
                <w:sz w:val="20"/>
                <w:szCs w:val="16"/>
              </w:rPr>
              <w:t>1</w:t>
            </w:r>
          </w:p>
        </w:tc>
        <w:tc>
          <w:tcPr>
            <w:tcW w:w="1511" w:type="dxa"/>
          </w:tcPr>
          <w:p w14:paraId="2AFA2AF1" w14:textId="7D64074C" w:rsidR="00D94F2F" w:rsidRPr="00D94F2F" w:rsidRDefault="00D94F2F" w:rsidP="00D94F2F">
            <w:pPr>
              <w:pStyle w:val="0"/>
              <w:ind w:firstLineChars="0" w:firstLine="0"/>
              <w:rPr>
                <w:sz w:val="20"/>
                <w:szCs w:val="16"/>
              </w:rPr>
            </w:pPr>
            <w:r w:rsidRPr="00D94F2F">
              <w:rPr>
                <w:rFonts w:hint="eastAsia"/>
                <w:sz w:val="20"/>
                <w:szCs w:val="16"/>
              </w:rPr>
              <w:t>4</w:t>
            </w:r>
          </w:p>
        </w:tc>
        <w:tc>
          <w:tcPr>
            <w:tcW w:w="1512" w:type="dxa"/>
          </w:tcPr>
          <w:p w14:paraId="5A4E36FE" w14:textId="673D4D06" w:rsidR="00D94F2F" w:rsidRPr="00D94F2F" w:rsidRDefault="00D94F2F" w:rsidP="00D94F2F">
            <w:pPr>
              <w:pStyle w:val="0"/>
              <w:ind w:firstLineChars="0" w:firstLine="0"/>
              <w:rPr>
                <w:sz w:val="20"/>
                <w:szCs w:val="16"/>
              </w:rPr>
            </w:pPr>
            <w:r w:rsidRPr="00D94F2F">
              <w:rPr>
                <w:rFonts w:hint="eastAsia"/>
                <w:sz w:val="20"/>
                <w:szCs w:val="16"/>
              </w:rPr>
              <w:t>3</w:t>
            </w:r>
            <w:r w:rsidRPr="00D94F2F">
              <w:rPr>
                <w:sz w:val="20"/>
                <w:szCs w:val="16"/>
              </w:rPr>
              <w:t>56</w:t>
            </w:r>
          </w:p>
        </w:tc>
        <w:tc>
          <w:tcPr>
            <w:tcW w:w="1512" w:type="dxa"/>
          </w:tcPr>
          <w:p w14:paraId="05A08724" w14:textId="3A7E0DB3" w:rsidR="00D94F2F" w:rsidRPr="00D94F2F" w:rsidRDefault="00D94F2F" w:rsidP="00D94F2F">
            <w:pPr>
              <w:pStyle w:val="0"/>
              <w:ind w:firstLineChars="0" w:firstLine="0"/>
              <w:rPr>
                <w:sz w:val="20"/>
                <w:szCs w:val="16"/>
              </w:rPr>
            </w:pPr>
            <w:r w:rsidRPr="00D94F2F">
              <w:rPr>
                <w:rFonts w:hint="eastAsia"/>
                <w:sz w:val="20"/>
                <w:szCs w:val="16"/>
              </w:rPr>
              <w:t>Drama</w:t>
            </w:r>
          </w:p>
        </w:tc>
        <w:tc>
          <w:tcPr>
            <w:tcW w:w="1512" w:type="dxa"/>
          </w:tcPr>
          <w:p w14:paraId="7A6D33E3" w14:textId="652F7DEB" w:rsidR="00D94F2F" w:rsidRPr="00D94F2F" w:rsidRDefault="00D94F2F" w:rsidP="00D94F2F">
            <w:pPr>
              <w:pStyle w:val="0"/>
              <w:ind w:firstLineChars="0" w:firstLine="0"/>
              <w:rPr>
                <w:rFonts w:hint="eastAsia"/>
                <w:sz w:val="20"/>
                <w:szCs w:val="16"/>
              </w:rPr>
            </w:pPr>
            <w:r w:rsidRPr="00D94F2F">
              <w:rPr>
                <w:sz w:val="20"/>
                <w:szCs w:val="16"/>
              </w:rPr>
              <w:t>F</w:t>
            </w:r>
            <w:r w:rsidRPr="00D94F2F">
              <w:rPr>
                <w:rFonts w:hint="eastAsia"/>
                <w:sz w:val="20"/>
                <w:szCs w:val="16"/>
              </w:rPr>
              <w:t>orest</w:t>
            </w:r>
            <w:r w:rsidRPr="00D94F2F">
              <w:rPr>
                <w:sz w:val="20"/>
                <w:szCs w:val="16"/>
              </w:rPr>
              <w:t xml:space="preserve"> </w:t>
            </w:r>
            <w:r w:rsidRPr="00D94F2F">
              <w:rPr>
                <w:rFonts w:hint="eastAsia"/>
                <w:sz w:val="20"/>
                <w:szCs w:val="16"/>
              </w:rPr>
              <w:t>Gump</w:t>
            </w:r>
          </w:p>
        </w:tc>
        <w:tc>
          <w:tcPr>
            <w:tcW w:w="1512" w:type="dxa"/>
          </w:tcPr>
          <w:p w14:paraId="4A6C7410" w14:textId="3D2FD74A" w:rsidR="00D94F2F" w:rsidRPr="00D94F2F" w:rsidRDefault="00D94F2F" w:rsidP="00D94F2F">
            <w:pPr>
              <w:pStyle w:val="0"/>
              <w:ind w:firstLineChars="0" w:firstLine="0"/>
              <w:rPr>
                <w:sz w:val="20"/>
                <w:szCs w:val="16"/>
              </w:rPr>
            </w:pPr>
            <w:r w:rsidRPr="00D94F2F">
              <w:rPr>
                <w:rFonts w:hint="eastAsia"/>
                <w:sz w:val="20"/>
                <w:szCs w:val="16"/>
              </w:rPr>
              <w:t>3</w:t>
            </w:r>
            <w:r w:rsidRPr="00D94F2F">
              <w:rPr>
                <w:sz w:val="20"/>
                <w:szCs w:val="16"/>
              </w:rPr>
              <w:t>2.2</w:t>
            </w:r>
          </w:p>
        </w:tc>
      </w:tr>
      <w:tr w:rsidR="00D94F2F" w14:paraId="1B4B20A8" w14:textId="77777777" w:rsidTr="004763F3">
        <w:tc>
          <w:tcPr>
            <w:tcW w:w="1511" w:type="dxa"/>
          </w:tcPr>
          <w:p w14:paraId="431C2994" w14:textId="51C6C57D" w:rsidR="00D94F2F" w:rsidRPr="00D94F2F" w:rsidRDefault="00D94F2F" w:rsidP="00D94F2F">
            <w:pPr>
              <w:pStyle w:val="0"/>
              <w:ind w:firstLineChars="0" w:firstLine="0"/>
              <w:rPr>
                <w:sz w:val="20"/>
                <w:szCs w:val="16"/>
              </w:rPr>
            </w:pPr>
            <w:r w:rsidRPr="00D94F2F">
              <w:rPr>
                <w:rFonts w:hint="eastAsia"/>
                <w:sz w:val="20"/>
                <w:szCs w:val="16"/>
              </w:rPr>
              <w:t>2</w:t>
            </w:r>
          </w:p>
        </w:tc>
        <w:tc>
          <w:tcPr>
            <w:tcW w:w="1511" w:type="dxa"/>
          </w:tcPr>
          <w:p w14:paraId="2A73DE12" w14:textId="361C90C4" w:rsidR="00D94F2F" w:rsidRPr="00D94F2F" w:rsidRDefault="00D94F2F" w:rsidP="00D94F2F">
            <w:pPr>
              <w:pStyle w:val="0"/>
              <w:ind w:firstLineChars="0" w:firstLine="0"/>
              <w:rPr>
                <w:sz w:val="20"/>
                <w:szCs w:val="16"/>
              </w:rPr>
            </w:pPr>
            <w:r w:rsidRPr="00D94F2F">
              <w:rPr>
                <w:rFonts w:hint="eastAsia"/>
                <w:sz w:val="20"/>
                <w:szCs w:val="16"/>
              </w:rPr>
              <w:t>5</w:t>
            </w:r>
          </w:p>
        </w:tc>
        <w:tc>
          <w:tcPr>
            <w:tcW w:w="1512" w:type="dxa"/>
          </w:tcPr>
          <w:p w14:paraId="3A1B2112" w14:textId="2B576238" w:rsidR="00D94F2F" w:rsidRPr="00D94F2F" w:rsidRDefault="00D94F2F" w:rsidP="00D94F2F">
            <w:pPr>
              <w:pStyle w:val="0"/>
              <w:ind w:firstLineChars="0" w:firstLine="0"/>
              <w:rPr>
                <w:sz w:val="20"/>
                <w:szCs w:val="16"/>
              </w:rPr>
            </w:pPr>
            <w:r w:rsidRPr="00D94F2F">
              <w:rPr>
                <w:rFonts w:hint="eastAsia"/>
                <w:sz w:val="20"/>
                <w:szCs w:val="16"/>
              </w:rPr>
              <w:t>7</w:t>
            </w:r>
            <w:r w:rsidRPr="00D94F2F">
              <w:rPr>
                <w:sz w:val="20"/>
                <w:szCs w:val="16"/>
              </w:rPr>
              <w:t>80</w:t>
            </w:r>
          </w:p>
        </w:tc>
        <w:tc>
          <w:tcPr>
            <w:tcW w:w="1512" w:type="dxa"/>
          </w:tcPr>
          <w:p w14:paraId="3DD082C9" w14:textId="4F7BEB90" w:rsidR="00D94F2F" w:rsidRPr="00D94F2F" w:rsidRDefault="00D94F2F" w:rsidP="00D94F2F">
            <w:pPr>
              <w:pStyle w:val="0"/>
              <w:ind w:firstLineChars="0" w:firstLine="0"/>
              <w:rPr>
                <w:sz w:val="20"/>
                <w:szCs w:val="16"/>
              </w:rPr>
            </w:pPr>
            <w:r w:rsidRPr="00D94F2F">
              <w:rPr>
                <w:rFonts w:hint="eastAsia"/>
                <w:sz w:val="20"/>
                <w:szCs w:val="16"/>
              </w:rPr>
              <w:t>S</w:t>
            </w:r>
            <w:r w:rsidRPr="00D94F2F">
              <w:rPr>
                <w:sz w:val="20"/>
                <w:szCs w:val="16"/>
              </w:rPr>
              <w:t>ci-Fi</w:t>
            </w:r>
          </w:p>
        </w:tc>
        <w:tc>
          <w:tcPr>
            <w:tcW w:w="1512" w:type="dxa"/>
            <w:vAlign w:val="center"/>
          </w:tcPr>
          <w:p w14:paraId="03362B4B" w14:textId="4AF084CD" w:rsidR="00D94F2F" w:rsidRPr="00D94F2F" w:rsidRDefault="00D94F2F" w:rsidP="004763F3">
            <w:pPr>
              <w:pStyle w:val="0"/>
              <w:ind w:firstLineChars="0" w:firstLine="0"/>
              <w:jc w:val="center"/>
              <w:rPr>
                <w:sz w:val="20"/>
                <w:szCs w:val="16"/>
              </w:rPr>
            </w:pPr>
            <w:r w:rsidRPr="00D94F2F">
              <w:rPr>
                <w:rFonts w:hint="eastAsia"/>
                <w:sz w:val="20"/>
                <w:szCs w:val="16"/>
              </w:rPr>
              <w:t>I</w:t>
            </w:r>
            <w:r w:rsidRPr="00D94F2F">
              <w:rPr>
                <w:sz w:val="20"/>
                <w:szCs w:val="16"/>
              </w:rPr>
              <w:t>ndependence Day</w:t>
            </w:r>
          </w:p>
        </w:tc>
        <w:tc>
          <w:tcPr>
            <w:tcW w:w="1512" w:type="dxa"/>
          </w:tcPr>
          <w:p w14:paraId="5027A0A8" w14:textId="3F05281C" w:rsidR="00D94F2F" w:rsidRPr="00D94F2F" w:rsidRDefault="00D94F2F" w:rsidP="00D94F2F">
            <w:pPr>
              <w:pStyle w:val="0"/>
              <w:ind w:firstLineChars="0" w:firstLine="0"/>
              <w:rPr>
                <w:sz w:val="20"/>
                <w:szCs w:val="16"/>
              </w:rPr>
            </w:pPr>
            <w:r w:rsidRPr="00D94F2F">
              <w:rPr>
                <w:rFonts w:hint="eastAsia"/>
                <w:sz w:val="20"/>
                <w:szCs w:val="16"/>
              </w:rPr>
              <w:t>1</w:t>
            </w:r>
            <w:r w:rsidRPr="00D94F2F">
              <w:rPr>
                <w:sz w:val="20"/>
                <w:szCs w:val="16"/>
              </w:rPr>
              <w:t>6.7</w:t>
            </w:r>
          </w:p>
        </w:tc>
      </w:tr>
      <w:tr w:rsidR="00D94F2F" w14:paraId="32668D80" w14:textId="77777777" w:rsidTr="00D94F2F">
        <w:tc>
          <w:tcPr>
            <w:tcW w:w="1511" w:type="dxa"/>
          </w:tcPr>
          <w:p w14:paraId="2C308C6C" w14:textId="5E746F74" w:rsidR="00D94F2F" w:rsidRPr="00D94F2F" w:rsidRDefault="00D94F2F" w:rsidP="00D94F2F">
            <w:pPr>
              <w:pStyle w:val="0"/>
              <w:ind w:firstLineChars="0" w:firstLine="0"/>
              <w:rPr>
                <w:sz w:val="20"/>
                <w:szCs w:val="16"/>
              </w:rPr>
            </w:pPr>
            <w:r w:rsidRPr="00D94F2F">
              <w:rPr>
                <w:rFonts w:hint="eastAsia"/>
                <w:sz w:val="20"/>
                <w:szCs w:val="16"/>
              </w:rPr>
              <w:t>3</w:t>
            </w:r>
          </w:p>
        </w:tc>
        <w:tc>
          <w:tcPr>
            <w:tcW w:w="1511" w:type="dxa"/>
          </w:tcPr>
          <w:p w14:paraId="5D87D856" w14:textId="727E4080" w:rsidR="00D94F2F" w:rsidRPr="00D94F2F" w:rsidRDefault="00D94F2F" w:rsidP="00D94F2F">
            <w:pPr>
              <w:pStyle w:val="0"/>
              <w:ind w:firstLineChars="0" w:firstLine="0"/>
              <w:rPr>
                <w:sz w:val="20"/>
                <w:szCs w:val="16"/>
              </w:rPr>
            </w:pPr>
            <w:r w:rsidRPr="00D94F2F">
              <w:rPr>
                <w:rFonts w:hint="eastAsia"/>
                <w:sz w:val="20"/>
                <w:szCs w:val="16"/>
              </w:rPr>
              <w:t>5</w:t>
            </w:r>
          </w:p>
        </w:tc>
        <w:tc>
          <w:tcPr>
            <w:tcW w:w="1512" w:type="dxa"/>
          </w:tcPr>
          <w:p w14:paraId="3F83318F" w14:textId="389695EA" w:rsidR="00D94F2F" w:rsidRPr="00D94F2F" w:rsidRDefault="00D94F2F" w:rsidP="00D94F2F">
            <w:pPr>
              <w:pStyle w:val="0"/>
              <w:ind w:firstLineChars="0" w:firstLine="0"/>
              <w:rPr>
                <w:sz w:val="20"/>
                <w:szCs w:val="16"/>
              </w:rPr>
            </w:pPr>
            <w:r w:rsidRPr="00D94F2F">
              <w:rPr>
                <w:rFonts w:hint="eastAsia"/>
                <w:sz w:val="20"/>
                <w:szCs w:val="16"/>
              </w:rPr>
              <w:t>1</w:t>
            </w:r>
            <w:r w:rsidRPr="00D94F2F">
              <w:rPr>
                <w:sz w:val="20"/>
                <w:szCs w:val="16"/>
              </w:rPr>
              <w:t>10</w:t>
            </w:r>
          </w:p>
        </w:tc>
        <w:tc>
          <w:tcPr>
            <w:tcW w:w="1512" w:type="dxa"/>
          </w:tcPr>
          <w:p w14:paraId="27111E62" w14:textId="3F8464A5" w:rsidR="00D94F2F" w:rsidRPr="00D94F2F" w:rsidRDefault="00D94F2F" w:rsidP="00D94F2F">
            <w:pPr>
              <w:pStyle w:val="0"/>
              <w:ind w:firstLineChars="0" w:firstLine="0"/>
              <w:rPr>
                <w:sz w:val="20"/>
                <w:szCs w:val="16"/>
              </w:rPr>
            </w:pPr>
            <w:r w:rsidRPr="00D94F2F">
              <w:rPr>
                <w:rFonts w:hint="eastAsia"/>
                <w:sz w:val="20"/>
                <w:szCs w:val="16"/>
              </w:rPr>
              <w:t>A</w:t>
            </w:r>
            <w:r w:rsidRPr="00D94F2F">
              <w:rPr>
                <w:sz w:val="20"/>
                <w:szCs w:val="16"/>
              </w:rPr>
              <w:t>ction</w:t>
            </w:r>
          </w:p>
        </w:tc>
        <w:tc>
          <w:tcPr>
            <w:tcW w:w="1512" w:type="dxa"/>
          </w:tcPr>
          <w:p w14:paraId="56C74A80" w14:textId="4376B757" w:rsidR="00D94F2F" w:rsidRPr="00D94F2F" w:rsidRDefault="00D94F2F" w:rsidP="00D94F2F">
            <w:pPr>
              <w:pStyle w:val="0"/>
              <w:ind w:firstLineChars="0" w:firstLine="0"/>
              <w:rPr>
                <w:sz w:val="20"/>
                <w:szCs w:val="16"/>
              </w:rPr>
            </w:pPr>
            <w:r w:rsidRPr="00D94F2F">
              <w:rPr>
                <w:rFonts w:hint="eastAsia"/>
                <w:sz w:val="20"/>
                <w:szCs w:val="16"/>
              </w:rPr>
              <w:t>B</w:t>
            </w:r>
            <w:r w:rsidRPr="00D94F2F">
              <w:rPr>
                <w:sz w:val="20"/>
                <w:szCs w:val="16"/>
              </w:rPr>
              <w:t>raveheart</w:t>
            </w:r>
          </w:p>
        </w:tc>
        <w:tc>
          <w:tcPr>
            <w:tcW w:w="1512" w:type="dxa"/>
          </w:tcPr>
          <w:p w14:paraId="3681F37B" w14:textId="45B53804" w:rsidR="00D94F2F" w:rsidRPr="00D94F2F" w:rsidRDefault="00D94F2F" w:rsidP="00D94F2F">
            <w:pPr>
              <w:pStyle w:val="0"/>
              <w:ind w:firstLineChars="0" w:firstLine="0"/>
              <w:rPr>
                <w:sz w:val="20"/>
                <w:szCs w:val="16"/>
              </w:rPr>
            </w:pPr>
            <w:r w:rsidRPr="00D94F2F">
              <w:rPr>
                <w:rFonts w:hint="eastAsia"/>
                <w:sz w:val="20"/>
                <w:szCs w:val="16"/>
              </w:rPr>
              <w:t>4</w:t>
            </w:r>
            <w:r w:rsidRPr="00D94F2F">
              <w:rPr>
                <w:sz w:val="20"/>
                <w:szCs w:val="16"/>
              </w:rPr>
              <w:t>2.4</w:t>
            </w:r>
          </w:p>
        </w:tc>
      </w:tr>
      <w:tr w:rsidR="00D94F2F" w14:paraId="70FD1079" w14:textId="77777777" w:rsidTr="00D94F2F">
        <w:tc>
          <w:tcPr>
            <w:tcW w:w="1511" w:type="dxa"/>
          </w:tcPr>
          <w:p w14:paraId="234F3CD8" w14:textId="3ABE29F8" w:rsidR="00D94F2F" w:rsidRPr="00D94F2F" w:rsidRDefault="00D94F2F" w:rsidP="00D94F2F">
            <w:pPr>
              <w:pStyle w:val="0"/>
              <w:ind w:firstLineChars="0" w:firstLine="0"/>
              <w:rPr>
                <w:sz w:val="20"/>
                <w:szCs w:val="16"/>
              </w:rPr>
            </w:pPr>
            <w:r w:rsidRPr="00D94F2F">
              <w:rPr>
                <w:rFonts w:hint="eastAsia"/>
                <w:sz w:val="20"/>
                <w:szCs w:val="16"/>
              </w:rPr>
              <w:t>4</w:t>
            </w:r>
          </w:p>
        </w:tc>
        <w:tc>
          <w:tcPr>
            <w:tcW w:w="1511" w:type="dxa"/>
          </w:tcPr>
          <w:p w14:paraId="31DE000A" w14:textId="7D143F38" w:rsidR="00D94F2F" w:rsidRPr="00D94F2F" w:rsidRDefault="00D94F2F" w:rsidP="00D94F2F">
            <w:pPr>
              <w:pStyle w:val="0"/>
              <w:ind w:firstLineChars="0" w:firstLine="0"/>
              <w:rPr>
                <w:sz w:val="20"/>
                <w:szCs w:val="16"/>
              </w:rPr>
            </w:pPr>
            <w:r w:rsidRPr="00D94F2F">
              <w:rPr>
                <w:rFonts w:hint="eastAsia"/>
                <w:sz w:val="20"/>
                <w:szCs w:val="16"/>
              </w:rPr>
              <w:t>4</w:t>
            </w:r>
          </w:p>
        </w:tc>
        <w:tc>
          <w:tcPr>
            <w:tcW w:w="1512" w:type="dxa"/>
          </w:tcPr>
          <w:p w14:paraId="2CB443BE" w14:textId="337C11F5" w:rsidR="00D94F2F" w:rsidRPr="00D94F2F" w:rsidRDefault="00D94F2F" w:rsidP="00D94F2F">
            <w:pPr>
              <w:pStyle w:val="0"/>
              <w:ind w:firstLineChars="0" w:firstLine="0"/>
              <w:rPr>
                <w:sz w:val="20"/>
                <w:szCs w:val="16"/>
              </w:rPr>
            </w:pPr>
            <w:r w:rsidRPr="00D94F2F">
              <w:rPr>
                <w:rFonts w:hint="eastAsia"/>
                <w:sz w:val="20"/>
                <w:szCs w:val="16"/>
              </w:rPr>
              <w:t>2</w:t>
            </w:r>
            <w:r w:rsidRPr="00D94F2F">
              <w:rPr>
                <w:sz w:val="20"/>
                <w:szCs w:val="16"/>
              </w:rPr>
              <w:t>96</w:t>
            </w:r>
          </w:p>
        </w:tc>
        <w:tc>
          <w:tcPr>
            <w:tcW w:w="1512" w:type="dxa"/>
          </w:tcPr>
          <w:p w14:paraId="1A97AE23" w14:textId="171E95B2" w:rsidR="00D94F2F" w:rsidRPr="00D94F2F" w:rsidRDefault="00D94F2F" w:rsidP="00D94F2F">
            <w:pPr>
              <w:pStyle w:val="0"/>
              <w:ind w:firstLineChars="0" w:firstLine="0"/>
              <w:rPr>
                <w:sz w:val="20"/>
                <w:szCs w:val="16"/>
              </w:rPr>
            </w:pPr>
            <w:r w:rsidRPr="00D94F2F">
              <w:rPr>
                <w:rFonts w:hint="eastAsia"/>
                <w:sz w:val="20"/>
                <w:szCs w:val="16"/>
              </w:rPr>
              <w:t>C</w:t>
            </w:r>
            <w:r w:rsidRPr="00D94F2F">
              <w:rPr>
                <w:sz w:val="20"/>
                <w:szCs w:val="16"/>
              </w:rPr>
              <w:t>omedy</w:t>
            </w:r>
          </w:p>
        </w:tc>
        <w:tc>
          <w:tcPr>
            <w:tcW w:w="1512" w:type="dxa"/>
          </w:tcPr>
          <w:p w14:paraId="48002D96" w14:textId="4B287F9C" w:rsidR="00D94F2F" w:rsidRPr="00D94F2F" w:rsidRDefault="00D94F2F" w:rsidP="00D94F2F">
            <w:pPr>
              <w:pStyle w:val="0"/>
              <w:ind w:firstLineChars="0" w:firstLine="0"/>
              <w:rPr>
                <w:sz w:val="20"/>
                <w:szCs w:val="16"/>
              </w:rPr>
            </w:pPr>
            <w:r w:rsidRPr="00D94F2F">
              <w:rPr>
                <w:rFonts w:hint="eastAsia"/>
                <w:sz w:val="20"/>
                <w:szCs w:val="16"/>
              </w:rPr>
              <w:t>P</w:t>
            </w:r>
            <w:r w:rsidRPr="00D94F2F">
              <w:rPr>
                <w:sz w:val="20"/>
                <w:szCs w:val="16"/>
              </w:rPr>
              <w:t>ulp fiction</w:t>
            </w:r>
          </w:p>
        </w:tc>
        <w:tc>
          <w:tcPr>
            <w:tcW w:w="1512" w:type="dxa"/>
          </w:tcPr>
          <w:p w14:paraId="49E1A829" w14:textId="35EF5151" w:rsidR="00D94F2F" w:rsidRPr="00D94F2F" w:rsidRDefault="00D94F2F" w:rsidP="00D94F2F">
            <w:pPr>
              <w:pStyle w:val="0"/>
              <w:ind w:firstLineChars="0" w:firstLine="0"/>
              <w:rPr>
                <w:sz w:val="20"/>
                <w:szCs w:val="16"/>
              </w:rPr>
            </w:pPr>
            <w:r w:rsidRPr="00D94F2F">
              <w:rPr>
                <w:rFonts w:hint="eastAsia"/>
                <w:sz w:val="20"/>
                <w:szCs w:val="16"/>
              </w:rPr>
              <w:t>5</w:t>
            </w:r>
            <w:r w:rsidRPr="00D94F2F">
              <w:rPr>
                <w:sz w:val="20"/>
                <w:szCs w:val="16"/>
              </w:rPr>
              <w:t>2.9</w:t>
            </w:r>
          </w:p>
        </w:tc>
      </w:tr>
      <w:tr w:rsidR="00D94F2F" w14:paraId="4BBB8ED5" w14:textId="77777777" w:rsidTr="00D94F2F">
        <w:tc>
          <w:tcPr>
            <w:tcW w:w="1511" w:type="dxa"/>
          </w:tcPr>
          <w:p w14:paraId="376DDB28" w14:textId="404F4BF2" w:rsidR="00D94F2F" w:rsidRPr="00D94F2F" w:rsidRDefault="00D94F2F" w:rsidP="00D94F2F">
            <w:pPr>
              <w:pStyle w:val="0"/>
              <w:ind w:firstLineChars="0" w:firstLine="0"/>
              <w:rPr>
                <w:sz w:val="20"/>
                <w:szCs w:val="16"/>
              </w:rPr>
            </w:pPr>
            <w:r w:rsidRPr="00D94F2F">
              <w:rPr>
                <w:rFonts w:hint="eastAsia"/>
                <w:sz w:val="20"/>
                <w:szCs w:val="16"/>
              </w:rPr>
              <w:t>5</w:t>
            </w:r>
          </w:p>
        </w:tc>
        <w:tc>
          <w:tcPr>
            <w:tcW w:w="1511" w:type="dxa"/>
          </w:tcPr>
          <w:p w14:paraId="0C7D6846" w14:textId="21ACF746" w:rsidR="00D94F2F" w:rsidRPr="00D94F2F" w:rsidRDefault="00D94F2F" w:rsidP="00D94F2F">
            <w:pPr>
              <w:pStyle w:val="0"/>
              <w:ind w:firstLineChars="0" w:firstLine="0"/>
              <w:rPr>
                <w:sz w:val="20"/>
                <w:szCs w:val="16"/>
              </w:rPr>
            </w:pPr>
            <w:r w:rsidRPr="00D94F2F">
              <w:rPr>
                <w:rFonts w:hint="eastAsia"/>
                <w:sz w:val="20"/>
                <w:szCs w:val="16"/>
              </w:rPr>
              <w:t>5</w:t>
            </w:r>
          </w:p>
        </w:tc>
        <w:tc>
          <w:tcPr>
            <w:tcW w:w="1512" w:type="dxa"/>
          </w:tcPr>
          <w:p w14:paraId="4215F7A2" w14:textId="53448B46" w:rsidR="00D94F2F" w:rsidRPr="00D94F2F" w:rsidRDefault="00D94F2F" w:rsidP="00D94F2F">
            <w:pPr>
              <w:pStyle w:val="0"/>
              <w:ind w:firstLineChars="0" w:firstLine="0"/>
              <w:rPr>
                <w:sz w:val="20"/>
                <w:szCs w:val="16"/>
              </w:rPr>
            </w:pPr>
            <w:r w:rsidRPr="00D94F2F">
              <w:rPr>
                <w:rFonts w:hint="eastAsia"/>
                <w:sz w:val="20"/>
                <w:szCs w:val="16"/>
              </w:rPr>
              <w:t>4</w:t>
            </w:r>
            <w:r w:rsidRPr="00D94F2F">
              <w:rPr>
                <w:sz w:val="20"/>
                <w:szCs w:val="16"/>
              </w:rPr>
              <w:t>80</w:t>
            </w:r>
          </w:p>
        </w:tc>
        <w:tc>
          <w:tcPr>
            <w:tcW w:w="1512" w:type="dxa"/>
          </w:tcPr>
          <w:p w14:paraId="5FC9D026" w14:textId="6105051B" w:rsidR="00D94F2F" w:rsidRPr="00D94F2F" w:rsidRDefault="00D94F2F" w:rsidP="00D94F2F">
            <w:pPr>
              <w:pStyle w:val="0"/>
              <w:ind w:firstLineChars="0" w:firstLine="0"/>
              <w:rPr>
                <w:sz w:val="20"/>
                <w:szCs w:val="16"/>
              </w:rPr>
            </w:pPr>
            <w:r w:rsidRPr="00D94F2F">
              <w:rPr>
                <w:rFonts w:hint="eastAsia"/>
                <w:sz w:val="20"/>
                <w:szCs w:val="16"/>
              </w:rPr>
              <w:t>A</w:t>
            </w:r>
            <w:r w:rsidRPr="00D94F2F">
              <w:rPr>
                <w:sz w:val="20"/>
                <w:szCs w:val="16"/>
              </w:rPr>
              <w:t>dventure</w:t>
            </w:r>
          </w:p>
        </w:tc>
        <w:tc>
          <w:tcPr>
            <w:tcW w:w="1512" w:type="dxa"/>
          </w:tcPr>
          <w:p w14:paraId="5C433AE3" w14:textId="16B06A5E" w:rsidR="00D94F2F" w:rsidRPr="00D94F2F" w:rsidRDefault="00D94F2F" w:rsidP="00D94F2F">
            <w:pPr>
              <w:pStyle w:val="0"/>
              <w:ind w:firstLineChars="0" w:firstLine="0"/>
              <w:rPr>
                <w:sz w:val="20"/>
                <w:szCs w:val="16"/>
              </w:rPr>
            </w:pPr>
            <w:r w:rsidRPr="00D94F2F">
              <w:rPr>
                <w:rFonts w:hint="eastAsia"/>
                <w:sz w:val="20"/>
                <w:szCs w:val="16"/>
              </w:rPr>
              <w:t>J</w:t>
            </w:r>
            <w:r w:rsidRPr="00D94F2F">
              <w:rPr>
                <w:sz w:val="20"/>
                <w:szCs w:val="16"/>
              </w:rPr>
              <w:t>urassic Park</w:t>
            </w:r>
          </w:p>
        </w:tc>
        <w:tc>
          <w:tcPr>
            <w:tcW w:w="1512" w:type="dxa"/>
          </w:tcPr>
          <w:p w14:paraId="1A3704B0" w14:textId="074CB145" w:rsidR="00D94F2F" w:rsidRPr="00D94F2F" w:rsidRDefault="00D94F2F" w:rsidP="00D94F2F">
            <w:pPr>
              <w:pStyle w:val="0"/>
              <w:ind w:firstLineChars="0" w:firstLine="0"/>
              <w:rPr>
                <w:sz w:val="20"/>
                <w:szCs w:val="16"/>
              </w:rPr>
            </w:pPr>
            <w:r w:rsidRPr="00D94F2F">
              <w:rPr>
                <w:rFonts w:hint="eastAsia"/>
                <w:sz w:val="20"/>
                <w:szCs w:val="16"/>
              </w:rPr>
              <w:t>4</w:t>
            </w:r>
            <w:r w:rsidRPr="00D94F2F">
              <w:rPr>
                <w:sz w:val="20"/>
                <w:szCs w:val="16"/>
              </w:rPr>
              <w:t>1.1</w:t>
            </w:r>
          </w:p>
        </w:tc>
      </w:tr>
    </w:tbl>
    <w:p w14:paraId="7E1E15E0" w14:textId="77777777" w:rsidR="00D94F2F" w:rsidRDefault="00D94F2F" w:rsidP="00D94F2F">
      <w:pPr>
        <w:pStyle w:val="0"/>
        <w:ind w:firstLineChars="0" w:firstLine="480"/>
      </w:pPr>
    </w:p>
    <w:p w14:paraId="342009F2" w14:textId="3A051E84" w:rsidR="00D94F2F" w:rsidRDefault="004763F3" w:rsidP="00D94F2F">
      <w:pPr>
        <w:pStyle w:val="0"/>
        <w:ind w:firstLineChars="0" w:firstLine="480"/>
      </w:pPr>
      <w:r>
        <w:t>基于对大型视频网站用户的观看记录数据的采集，建立基于隐马尔可夫模型的个性化推荐系统。推荐分成三个推荐层级，分别针对不同的用户类型，解决了不同用户的实际需求，并提出用户兴趣时间阈值观念，适时地满足用户的个性化需求，为在线视频网站的发展奠定基础。</w:t>
      </w:r>
    </w:p>
    <w:p w14:paraId="416E6423" w14:textId="77777777" w:rsidR="00D94F2F" w:rsidRPr="004763F3" w:rsidRDefault="00D94F2F" w:rsidP="00D94F2F">
      <w:pPr>
        <w:pStyle w:val="0"/>
        <w:ind w:firstLineChars="0" w:firstLine="480"/>
        <w:rPr>
          <w:rFonts w:hint="eastAsia"/>
        </w:rPr>
      </w:pPr>
    </w:p>
    <w:p w14:paraId="01FD5176" w14:textId="225095CE" w:rsidR="00AD2E9E" w:rsidRDefault="00621E7F" w:rsidP="00343A89">
      <w:pPr>
        <w:pStyle w:val="af0"/>
      </w:pPr>
      <w:bookmarkStart w:id="23" w:name="_Toc151129666"/>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24" w:name="_Ref105578645"/>
      <w:bookmarkEnd w:id="23"/>
    </w:p>
    <w:p w14:paraId="41B709ED" w14:textId="03BD1DC4" w:rsidR="00D70334" w:rsidRDefault="00D70334" w:rsidP="00DA48EB">
      <w:pPr>
        <w:ind w:firstLineChars="200" w:firstLine="420"/>
        <w:jc w:val="left"/>
      </w:pPr>
      <w:r w:rsidRPr="00D70334">
        <w:rPr>
          <w:rFonts w:hint="eastAsia"/>
        </w:rPr>
        <w:t>[1]</w:t>
      </w:r>
      <w:r w:rsidRPr="00D70334">
        <w:rPr>
          <w:rFonts w:hint="eastAsia"/>
        </w:rPr>
        <w:t>王新武</w:t>
      </w:r>
      <w:r w:rsidRPr="00D70334">
        <w:rPr>
          <w:rFonts w:hint="eastAsia"/>
        </w:rPr>
        <w:t>.</w:t>
      </w:r>
      <w:r w:rsidRPr="00D70334">
        <w:rPr>
          <w:rFonts w:hint="eastAsia"/>
        </w:rPr>
        <w:t>基于隐马尔可夫模型的在线视频个性化推荐研究</w:t>
      </w:r>
      <w:r w:rsidRPr="00D70334">
        <w:rPr>
          <w:rFonts w:hint="eastAsia"/>
        </w:rPr>
        <w:t>[J].</w:t>
      </w:r>
      <w:r w:rsidRPr="00D70334">
        <w:rPr>
          <w:rFonts w:hint="eastAsia"/>
        </w:rPr>
        <w:t>数字通信世界</w:t>
      </w:r>
      <w:r w:rsidRPr="00D70334">
        <w:rPr>
          <w:rFonts w:hint="eastAsia"/>
        </w:rPr>
        <w:t>,2023(09):1-4.</w:t>
      </w:r>
    </w:p>
    <w:p w14:paraId="3B56AE92" w14:textId="2605FF54" w:rsidR="00DA48EB" w:rsidRDefault="00DA48EB" w:rsidP="00DA48EB">
      <w:pPr>
        <w:ind w:firstLineChars="200" w:firstLine="420"/>
        <w:jc w:val="left"/>
      </w:pPr>
      <w:r>
        <w:lastRenderedPageBreak/>
        <w:t>[</w:t>
      </w:r>
      <w:r>
        <w:t>2</w:t>
      </w:r>
      <w:r>
        <w:t xml:space="preserve">] Baum L E , Petrie T .Statistical Inference for Probabilistic Functions of Finite State Markov Chains[J].Annals of Mathematical Statistics, 1966, 37(6):1554-1563. </w:t>
      </w:r>
    </w:p>
    <w:p w14:paraId="1B54112F" w14:textId="725BC673" w:rsidR="00DA48EB" w:rsidRDefault="00DA48EB" w:rsidP="00DA48EB">
      <w:pPr>
        <w:ind w:firstLineChars="200" w:firstLine="420"/>
        <w:jc w:val="left"/>
      </w:pPr>
      <w:r>
        <w:t>[</w:t>
      </w:r>
      <w:r>
        <w:t>3</w:t>
      </w:r>
      <w:r>
        <w:t xml:space="preserve">] </w:t>
      </w:r>
      <w:r>
        <w:t>朱志国．基于隐马尔可夫链模型的电子商务用户兴趣导航模式发现</w:t>
      </w:r>
      <w:r>
        <w:t>[J]</w:t>
      </w:r>
      <w:r>
        <w:t>．</w:t>
      </w:r>
      <w:r>
        <w:t xml:space="preserve"> </w:t>
      </w:r>
      <w:r>
        <w:t>中国管理科学，</w:t>
      </w:r>
      <w:r>
        <w:t xml:space="preserve">2014,22(4):67-73. </w:t>
      </w:r>
    </w:p>
    <w:p w14:paraId="34313CF8" w14:textId="59DD2A3C" w:rsidR="00DA48EB" w:rsidRDefault="00DA48EB" w:rsidP="00DA48EB">
      <w:pPr>
        <w:ind w:firstLineChars="200" w:firstLine="420"/>
        <w:jc w:val="left"/>
      </w:pPr>
      <w:r>
        <w:t>[</w:t>
      </w:r>
      <w:r>
        <w:t>4</w:t>
      </w:r>
      <w:r>
        <w:t xml:space="preserve">] </w:t>
      </w:r>
      <w:r>
        <w:t>张浩，何杰，李慧宗，等．基于隐马尔科夫模型</w:t>
      </w:r>
      <w:r>
        <w:t>(HMM)</w:t>
      </w:r>
      <w:r>
        <w:t>与张量分解的</w:t>
      </w:r>
      <w:r>
        <w:t xml:space="preserve"> </w:t>
      </w:r>
      <w:r>
        <w:t>两阶段个性化推荐模型与应用</w:t>
      </w:r>
      <w:r>
        <w:t>[J]</w:t>
      </w:r>
      <w:r>
        <w:t>．科学技术与工程，</w:t>
      </w:r>
      <w:r>
        <w:t xml:space="preserve">2016,16(19):84- 90+115. </w:t>
      </w:r>
    </w:p>
    <w:p w14:paraId="375EF1B1" w14:textId="5856B005" w:rsidR="00DA48EB" w:rsidRDefault="00DA48EB" w:rsidP="00DA48EB">
      <w:pPr>
        <w:ind w:firstLineChars="200" w:firstLine="420"/>
        <w:jc w:val="left"/>
      </w:pPr>
      <w:r>
        <w:t>[</w:t>
      </w:r>
      <w:r>
        <w:t>5</w:t>
      </w:r>
      <w:r>
        <w:t xml:space="preserve">] </w:t>
      </w:r>
      <w:r>
        <w:t>高知新，徐林会．基于隐马尔科夫模型与语义融合的文本分类</w:t>
      </w:r>
      <w:r>
        <w:t>[J]</w:t>
      </w:r>
      <w:r>
        <w:t>．计算</w:t>
      </w:r>
      <w:r>
        <w:t xml:space="preserve"> </w:t>
      </w:r>
      <w:r>
        <w:t>机应用与软件，</w:t>
      </w:r>
      <w:r>
        <w:t xml:space="preserve">2017,34(07):303-307. </w:t>
      </w:r>
    </w:p>
    <w:p w14:paraId="1AA51610" w14:textId="0D4C4CFB" w:rsidR="00DA48EB" w:rsidRDefault="00DA48EB" w:rsidP="00DA48EB">
      <w:pPr>
        <w:ind w:firstLineChars="200" w:firstLine="420"/>
        <w:jc w:val="left"/>
      </w:pPr>
      <w:r>
        <w:t>[</w:t>
      </w:r>
      <w:r>
        <w:t>6</w:t>
      </w:r>
      <w:r>
        <w:t xml:space="preserve">] </w:t>
      </w:r>
      <w:r>
        <w:t>何建民，李雪．面向微博舆情演化分析的隐马尔科夫模型研究</w:t>
      </w:r>
      <w:r>
        <w:t>[J]</w:t>
      </w:r>
      <w:r>
        <w:t>．情报</w:t>
      </w:r>
      <w:r>
        <w:t xml:space="preserve"> </w:t>
      </w:r>
      <w:r>
        <w:t>科学，</w:t>
      </w:r>
      <w:r>
        <w:t xml:space="preserve">2016,34(04):7-12. </w:t>
      </w:r>
    </w:p>
    <w:p w14:paraId="0CB20BE4" w14:textId="7D535014" w:rsidR="00DA48EB" w:rsidRDefault="00DA48EB" w:rsidP="00DA48EB">
      <w:pPr>
        <w:ind w:firstLineChars="200" w:firstLine="420"/>
        <w:jc w:val="left"/>
      </w:pPr>
      <w:r>
        <w:t>[</w:t>
      </w:r>
      <w:r>
        <w:t>7</w:t>
      </w:r>
      <w:r>
        <w:t xml:space="preserve">] </w:t>
      </w:r>
      <w:r>
        <w:t>翟琳琳，陈仪香．隐马尔科夫模型在智能学习系统中的应用</w:t>
      </w:r>
      <w:r>
        <w:t>[J]</w:t>
      </w:r>
      <w:r>
        <w:t>．计算机</w:t>
      </w:r>
      <w:r>
        <w:t xml:space="preserve"> </w:t>
      </w:r>
      <w:r>
        <w:t>工程与应用，</w:t>
      </w:r>
      <w:r>
        <w:t xml:space="preserve">2007(06):178-180. </w:t>
      </w:r>
    </w:p>
    <w:p w14:paraId="54D4001F" w14:textId="653EBDFD" w:rsidR="00DA48EB" w:rsidRDefault="00DA48EB" w:rsidP="00DA48EB">
      <w:pPr>
        <w:ind w:firstLineChars="200" w:firstLine="420"/>
        <w:jc w:val="left"/>
      </w:pPr>
      <w:r>
        <w:t>[</w:t>
      </w:r>
      <w:r>
        <w:t>8</w:t>
      </w:r>
      <w:r>
        <w:t xml:space="preserve">] </w:t>
      </w:r>
      <w:r>
        <w:t>杨安驹，杨云，周嫒嫒，等．基于隐马尔科夫模型的融合推荐算法</w:t>
      </w:r>
      <w:r>
        <w:t>[J]</w:t>
      </w:r>
      <w:r>
        <w:t>．</w:t>
      </w:r>
      <w:r>
        <w:t xml:space="preserve"> </w:t>
      </w:r>
      <w:r>
        <w:t>计算机与现代化，</w:t>
      </w:r>
      <w:r>
        <w:t xml:space="preserve">2015(09):60-65. </w:t>
      </w:r>
    </w:p>
    <w:p w14:paraId="2184411B" w14:textId="3D430AE0" w:rsidR="00F41447" w:rsidRPr="00DA48EB" w:rsidRDefault="00DA48EB" w:rsidP="00DA48EB">
      <w:pPr>
        <w:ind w:firstLineChars="200" w:firstLine="420"/>
        <w:jc w:val="left"/>
        <w:rPr>
          <w:rFonts w:hint="eastAsia"/>
        </w:rPr>
      </w:pPr>
      <w:r>
        <w:t>[</w:t>
      </w:r>
      <w:r>
        <w:t>9</w:t>
      </w:r>
      <w:r>
        <w:t xml:space="preserve">] </w:t>
      </w:r>
      <w:r>
        <w:t>金敏，鲁华祥．一种遗传算法与粒子群优化的多子群分层混合算法</w:t>
      </w:r>
      <w:r>
        <w:t>[J]</w:t>
      </w:r>
      <w:r>
        <w:t>．</w:t>
      </w:r>
      <w:r>
        <w:t xml:space="preserve"> </w:t>
      </w:r>
      <w:r>
        <w:t>控制理论与应用，</w:t>
      </w:r>
      <w:r>
        <w:t>2013,30(10):1231-1238</w:t>
      </w:r>
      <w:bookmarkEnd w:id="24"/>
    </w:p>
    <w:sectPr w:rsidR="00F41447" w:rsidRPr="00DA48EB" w:rsidSect="00914708">
      <w:headerReference w:type="default" r:id="rId32"/>
      <w:footerReference w:type="default" r:id="rId33"/>
      <w:type w:val="oddPage"/>
      <w:pgSz w:w="11906" w:h="16838" w:code="9"/>
      <w:pgMar w:top="2211" w:right="1418" w:bottom="2155"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13CE" w14:textId="77777777" w:rsidR="00D95678" w:rsidRDefault="00D95678" w:rsidP="00A62454">
      <w:r>
        <w:separator/>
      </w:r>
    </w:p>
  </w:endnote>
  <w:endnote w:type="continuationSeparator" w:id="0">
    <w:p w14:paraId="363F7617" w14:textId="77777777" w:rsidR="00D95678" w:rsidRDefault="00D95678" w:rsidP="00A6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739101"/>
      <w:docPartObj>
        <w:docPartGallery w:val="Page Numbers (Bottom of Page)"/>
        <w:docPartUnique/>
      </w:docPartObj>
    </w:sdtPr>
    <w:sdtContent>
      <w:p w14:paraId="7A8DE7AD" w14:textId="77777777" w:rsidR="00DE185D" w:rsidRDefault="00DE185D" w:rsidP="00113CEF">
        <w:pPr>
          <w:pStyle w:val="aa"/>
          <w:jc w:val="center"/>
        </w:pPr>
        <w:r>
          <w:fldChar w:fldCharType="begin"/>
        </w:r>
        <w:r>
          <w:instrText>PAGE   \* MERGEFORMAT</w:instrText>
        </w:r>
        <w:r>
          <w:fldChar w:fldCharType="separate"/>
        </w:r>
        <w:r>
          <w:rPr>
            <w:lang w:val="zh-CN"/>
          </w:rPr>
          <w:t>2</w:t>
        </w:r>
        <w:r>
          <w:fldChar w:fldCharType="end"/>
        </w:r>
      </w:p>
    </w:sdtContent>
  </w:sdt>
  <w:p w14:paraId="30FDCBD7" w14:textId="77777777" w:rsidR="00DE185D" w:rsidRDefault="00DE185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504581"/>
      <w:docPartObj>
        <w:docPartGallery w:val="Page Numbers (Bottom of Page)"/>
        <w:docPartUnique/>
      </w:docPartObj>
    </w:sdtPr>
    <w:sdtContent>
      <w:p w14:paraId="71825BE6" w14:textId="77777777" w:rsidR="00D53036" w:rsidRDefault="00D53036" w:rsidP="00113CEF">
        <w:pPr>
          <w:pStyle w:val="aa"/>
          <w:jc w:val="center"/>
        </w:pPr>
        <w:r>
          <w:fldChar w:fldCharType="begin"/>
        </w:r>
        <w:r>
          <w:instrText>PAGE   \* MERGEFORMAT</w:instrText>
        </w:r>
        <w:r>
          <w:fldChar w:fldCharType="separate"/>
        </w:r>
        <w:r>
          <w:rPr>
            <w:lang w:val="zh-CN"/>
          </w:rPr>
          <w:t>2</w:t>
        </w:r>
        <w:r>
          <w:fldChar w:fldCharType="end"/>
        </w:r>
      </w:p>
    </w:sdtContent>
  </w:sdt>
  <w:p w14:paraId="310C8ACE" w14:textId="77777777" w:rsidR="00D53036" w:rsidRDefault="00D5303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863629"/>
      <w:docPartObj>
        <w:docPartGallery w:val="Page Numbers (Bottom of Page)"/>
        <w:docPartUnique/>
      </w:docPartObj>
    </w:sdtPr>
    <w:sdtContent>
      <w:p w14:paraId="08401F36" w14:textId="77777777" w:rsidR="00D53036" w:rsidRDefault="00D53036" w:rsidP="00113CEF">
        <w:pPr>
          <w:pStyle w:val="aa"/>
          <w:jc w:val="center"/>
        </w:pPr>
        <w:r>
          <w:fldChar w:fldCharType="begin"/>
        </w:r>
        <w:r>
          <w:instrText>PAGE   \* MERGEFORMAT</w:instrText>
        </w:r>
        <w:r>
          <w:fldChar w:fldCharType="separate"/>
        </w:r>
        <w:r>
          <w:rPr>
            <w:lang w:val="zh-CN"/>
          </w:rPr>
          <w:t>2</w:t>
        </w:r>
        <w:r>
          <w:fldChar w:fldCharType="end"/>
        </w:r>
      </w:p>
    </w:sdtContent>
  </w:sdt>
  <w:p w14:paraId="1EFA22ED" w14:textId="77777777" w:rsidR="00D53036" w:rsidRDefault="00D53036">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229512"/>
      <w:docPartObj>
        <w:docPartGallery w:val="Page Numbers (Bottom of Page)"/>
        <w:docPartUnique/>
      </w:docPartObj>
    </w:sdtPr>
    <w:sdtContent>
      <w:p w14:paraId="7DB81FEA" w14:textId="77777777" w:rsidR="001E181F" w:rsidRDefault="001E181F" w:rsidP="00113CEF">
        <w:pPr>
          <w:pStyle w:val="aa"/>
          <w:jc w:val="center"/>
        </w:pPr>
        <w:r>
          <w:fldChar w:fldCharType="begin"/>
        </w:r>
        <w:r>
          <w:instrText>PAGE   \* MERGEFORMAT</w:instrText>
        </w:r>
        <w:r>
          <w:fldChar w:fldCharType="separate"/>
        </w:r>
        <w:r>
          <w:rPr>
            <w:lang w:val="zh-CN"/>
          </w:rPr>
          <w:t>2</w:t>
        </w:r>
        <w:r>
          <w:fldChar w:fldCharType="end"/>
        </w:r>
      </w:p>
    </w:sdtContent>
  </w:sdt>
  <w:p w14:paraId="1BAD4B85" w14:textId="77777777" w:rsidR="001E181F" w:rsidRDefault="001E18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AE07" w14:textId="77777777" w:rsidR="00D95678" w:rsidRDefault="00D95678" w:rsidP="00A62454">
      <w:r>
        <w:separator/>
      </w:r>
    </w:p>
  </w:footnote>
  <w:footnote w:type="continuationSeparator" w:id="0">
    <w:p w14:paraId="7D60AE31" w14:textId="77777777" w:rsidR="00D95678" w:rsidRDefault="00D95678" w:rsidP="00A62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67AC" w14:textId="789CBF3E" w:rsidR="00A80803" w:rsidRPr="002944BB" w:rsidRDefault="00511738" w:rsidP="00286E4D">
    <w:pPr>
      <w:pStyle w:val="a8"/>
      <w:pBdr>
        <w:bottom w:val="thinThickSmallGap" w:sz="24" w:space="1" w:color="auto"/>
      </w:pBdr>
      <w:tabs>
        <w:tab w:val="clear" w:pos="4153"/>
        <w:tab w:val="clear" w:pos="8306"/>
        <w:tab w:val="right" w:pos="8786"/>
      </w:tabs>
      <w:jc w:val="both"/>
    </w:pPr>
    <w:r>
      <w:rPr>
        <w:rFonts w:hint="eastAsia"/>
        <w:sz w:val="21"/>
        <w:szCs w:val="21"/>
      </w:rPr>
      <w:t>河北农业</w:t>
    </w:r>
    <w:r w:rsidR="00A80803" w:rsidRPr="002944BB">
      <w:rPr>
        <w:rFonts w:hint="eastAsia"/>
        <w:sz w:val="21"/>
        <w:szCs w:val="21"/>
      </w:rPr>
      <w:t>大学学位论文</w:t>
    </w:r>
    <w:r w:rsidR="0098246B">
      <w:rPr>
        <w:sz w:val="21"/>
        <w:szCs w:val="21"/>
      </w:rPr>
      <w:ptab w:relativeTo="margin" w:alignment="right" w:leader="none"/>
    </w:r>
    <w:r w:rsidR="00711FB3" w:rsidRPr="002944BB">
      <w:rPr>
        <w:sz w:val="21"/>
        <w:szCs w:val="21"/>
      </w:rPr>
      <w:fldChar w:fldCharType="begin"/>
    </w:r>
    <w:r w:rsidR="00711FB3" w:rsidRPr="002944BB">
      <w:rPr>
        <w:sz w:val="21"/>
        <w:szCs w:val="21"/>
      </w:rPr>
      <w:instrText xml:space="preserve"> STYLEREF  "</w:instrText>
    </w:r>
    <w:r w:rsidR="00596573" w:rsidRPr="002944BB">
      <w:rPr>
        <w:rFonts w:hint="eastAsia"/>
        <w:sz w:val="21"/>
        <w:szCs w:val="21"/>
      </w:rPr>
      <w:instrText>三号</w:instrText>
    </w:r>
    <w:r w:rsidR="00711FB3" w:rsidRPr="002944BB">
      <w:rPr>
        <w:sz w:val="21"/>
        <w:szCs w:val="21"/>
      </w:rPr>
      <w:instrText>标题</w:instrText>
    </w:r>
    <w:r w:rsidR="00711FB3" w:rsidRPr="002944BB">
      <w:rPr>
        <w:sz w:val="21"/>
        <w:szCs w:val="21"/>
      </w:rPr>
      <w:instrText xml:space="preserve">"  \* MERGEFORMAT </w:instrText>
    </w:r>
    <w:r w:rsidR="00711FB3" w:rsidRPr="002944BB">
      <w:rPr>
        <w:sz w:val="21"/>
        <w:szCs w:val="21"/>
      </w:rPr>
      <w:fldChar w:fldCharType="separate"/>
    </w:r>
    <w:r w:rsidR="00DA48EB">
      <w:rPr>
        <w:rFonts w:hint="eastAsia"/>
        <w:noProof/>
        <w:sz w:val="21"/>
        <w:szCs w:val="21"/>
      </w:rPr>
      <w:t>摘</w:t>
    </w:r>
    <w:r w:rsidR="00DA48EB">
      <w:rPr>
        <w:rFonts w:hint="eastAsia"/>
        <w:noProof/>
        <w:sz w:val="21"/>
        <w:szCs w:val="21"/>
      </w:rPr>
      <w:t xml:space="preserve">  </w:t>
    </w:r>
    <w:r w:rsidR="00DA48EB">
      <w:rPr>
        <w:rFonts w:hint="eastAsia"/>
        <w:noProof/>
        <w:sz w:val="21"/>
        <w:szCs w:val="21"/>
      </w:rPr>
      <w:t>要</w:t>
    </w:r>
    <w:r w:rsidR="00711FB3" w:rsidRPr="002944BB">
      <w:rPr>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CB29" w14:textId="2E0A2ACF" w:rsidR="00711FB3" w:rsidRPr="006A7595" w:rsidRDefault="00511738" w:rsidP="00286E4D">
    <w:pPr>
      <w:pStyle w:val="a8"/>
      <w:pBdr>
        <w:bottom w:val="thinThickSmallGap" w:sz="24" w:space="1" w:color="auto"/>
      </w:pBdr>
      <w:tabs>
        <w:tab w:val="clear" w:pos="4153"/>
        <w:tab w:val="clear" w:pos="8306"/>
        <w:tab w:val="right" w:pos="8786"/>
      </w:tabs>
      <w:jc w:val="both"/>
    </w:pPr>
    <w:r>
      <w:rPr>
        <w:rFonts w:hint="eastAsia"/>
        <w:sz w:val="21"/>
        <w:szCs w:val="21"/>
      </w:rPr>
      <w:t>河北农业</w:t>
    </w:r>
    <w:r w:rsidR="00711FB3" w:rsidRPr="006A7595">
      <w:rPr>
        <w:rFonts w:hint="eastAsia"/>
        <w:sz w:val="21"/>
        <w:szCs w:val="21"/>
      </w:rPr>
      <w:t>大学学位论文</w:t>
    </w:r>
    <w:r w:rsidR="007C7F90">
      <w:rPr>
        <w:sz w:val="21"/>
        <w:szCs w:val="21"/>
      </w:rPr>
      <w:ptab w:relativeTo="margin" w:alignment="right" w:leader="none"/>
    </w:r>
    <w:bookmarkStart w:id="15" w:name="_Toc116239164"/>
    <w:bookmarkEnd w:id="15"/>
    <w:r w:rsidR="008E2705">
      <w:rPr>
        <w:sz w:val="21"/>
        <w:szCs w:val="21"/>
      </w:rPr>
      <w:fldChar w:fldCharType="begin"/>
    </w:r>
    <w:r w:rsidR="008E2705">
      <w:rPr>
        <w:sz w:val="21"/>
        <w:szCs w:val="21"/>
      </w:rPr>
      <w:instrText xml:space="preserve"> STYLEREF  "</w:instrText>
    </w:r>
    <w:r w:rsidR="008E2705">
      <w:rPr>
        <w:sz w:val="21"/>
        <w:szCs w:val="21"/>
      </w:rPr>
      <w:instrText>标题</w:instrText>
    </w:r>
    <w:r w:rsidR="008E2705">
      <w:rPr>
        <w:sz w:val="21"/>
        <w:szCs w:val="21"/>
      </w:rPr>
      <w:instrText xml:space="preserve"> 1" \n  \* MERGEFORMAT </w:instrText>
    </w:r>
    <w:r w:rsidR="008E2705">
      <w:rPr>
        <w:sz w:val="21"/>
        <w:szCs w:val="21"/>
      </w:rPr>
      <w:fldChar w:fldCharType="separate"/>
    </w:r>
    <w:r w:rsidR="00DA48EB">
      <w:rPr>
        <w:rFonts w:hint="eastAsia"/>
        <w:noProof/>
        <w:sz w:val="21"/>
        <w:szCs w:val="21"/>
      </w:rPr>
      <w:t>第三章</w:t>
    </w:r>
    <w:r w:rsidR="008E2705">
      <w:rPr>
        <w:sz w:val="21"/>
        <w:szCs w:val="21"/>
      </w:rPr>
      <w:fldChar w:fldCharType="end"/>
    </w:r>
    <w:r w:rsidR="008E2705">
      <w:rPr>
        <w:sz w:val="21"/>
        <w:szCs w:val="21"/>
      </w:rPr>
      <w:t xml:space="preserve"> </w:t>
    </w:r>
    <w:r w:rsidR="008E2705">
      <w:rPr>
        <w:sz w:val="21"/>
        <w:szCs w:val="21"/>
      </w:rPr>
      <w:fldChar w:fldCharType="begin"/>
    </w:r>
    <w:r w:rsidR="008E2705">
      <w:rPr>
        <w:sz w:val="21"/>
        <w:szCs w:val="21"/>
      </w:rPr>
      <w:instrText xml:space="preserve"> STYLEREF  "</w:instrText>
    </w:r>
    <w:r w:rsidR="008E2705">
      <w:rPr>
        <w:sz w:val="21"/>
        <w:szCs w:val="21"/>
      </w:rPr>
      <w:instrText>标题</w:instrText>
    </w:r>
    <w:r w:rsidR="008E2705">
      <w:rPr>
        <w:sz w:val="21"/>
        <w:szCs w:val="21"/>
      </w:rPr>
      <w:instrText xml:space="preserve"> 1"  \* MERGEFORMAT </w:instrText>
    </w:r>
    <w:r w:rsidR="004B35FF">
      <w:rPr>
        <w:sz w:val="21"/>
        <w:szCs w:val="21"/>
      </w:rPr>
      <w:fldChar w:fldCharType="separate"/>
    </w:r>
    <w:r w:rsidR="00DA48EB">
      <w:rPr>
        <w:rFonts w:hint="eastAsia"/>
        <w:noProof/>
        <w:sz w:val="21"/>
        <w:szCs w:val="21"/>
      </w:rPr>
      <w:t>仿真实验及分析</w:t>
    </w:r>
    <w:r w:rsidR="008E2705">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38BE" w14:textId="221A6EF7" w:rsidR="00A56F24" w:rsidRPr="006A7595" w:rsidRDefault="00511738" w:rsidP="00286E4D">
    <w:pPr>
      <w:pStyle w:val="a8"/>
      <w:pBdr>
        <w:bottom w:val="thinThickSmallGap" w:sz="24" w:space="1" w:color="auto"/>
      </w:pBdr>
      <w:tabs>
        <w:tab w:val="clear" w:pos="4153"/>
        <w:tab w:val="clear" w:pos="8306"/>
        <w:tab w:val="right" w:pos="8786"/>
      </w:tabs>
      <w:jc w:val="both"/>
    </w:pPr>
    <w:r>
      <w:rPr>
        <w:rFonts w:hint="eastAsia"/>
        <w:sz w:val="21"/>
        <w:szCs w:val="21"/>
      </w:rPr>
      <w:t>河北农业</w:t>
    </w:r>
    <w:r w:rsidR="00A56F24" w:rsidRPr="006A7595">
      <w:rPr>
        <w:rFonts w:hint="eastAsia"/>
        <w:sz w:val="21"/>
        <w:szCs w:val="21"/>
      </w:rPr>
      <w:t>大学学位论文</w:t>
    </w:r>
    <w:r w:rsidR="00A56F24">
      <w:rPr>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304C"/>
    <w:multiLevelType w:val="multilevel"/>
    <w:tmpl w:val="68AAC5B6"/>
    <w:numStyleLink w:val="a"/>
  </w:abstractNum>
  <w:abstractNum w:abstractNumId="1" w15:restartNumberingAfterBreak="0">
    <w:nsid w:val="0C374B88"/>
    <w:multiLevelType w:val="multilevel"/>
    <w:tmpl w:val="68AAC5B6"/>
    <w:numStyleLink w:val="a"/>
  </w:abstractNum>
  <w:abstractNum w:abstractNumId="2" w15:restartNumberingAfterBreak="0">
    <w:nsid w:val="0EEA498C"/>
    <w:multiLevelType w:val="multilevel"/>
    <w:tmpl w:val="68AAC5B6"/>
    <w:numStyleLink w:val="a"/>
  </w:abstractNum>
  <w:abstractNum w:abstractNumId="3" w15:restartNumberingAfterBreak="0">
    <w:nsid w:val="11F77260"/>
    <w:multiLevelType w:val="multilevel"/>
    <w:tmpl w:val="68AAC5B6"/>
    <w:numStyleLink w:val="a"/>
  </w:abstractNum>
  <w:abstractNum w:abstractNumId="4" w15:restartNumberingAfterBreak="0">
    <w:nsid w:val="1580039A"/>
    <w:multiLevelType w:val="multilevel"/>
    <w:tmpl w:val="68AAC5B6"/>
    <w:numStyleLink w:val="a"/>
  </w:abstractNum>
  <w:abstractNum w:abstractNumId="5" w15:restartNumberingAfterBreak="0">
    <w:nsid w:val="18842E09"/>
    <w:multiLevelType w:val="hybridMultilevel"/>
    <w:tmpl w:val="529EC6B4"/>
    <w:lvl w:ilvl="0" w:tplc="CAB86D1C">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B787EF5"/>
    <w:multiLevelType w:val="hybridMultilevel"/>
    <w:tmpl w:val="A52864C6"/>
    <w:lvl w:ilvl="0" w:tplc="F2D0BF70">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20482F89"/>
    <w:multiLevelType w:val="multilevel"/>
    <w:tmpl w:val="CC625E0E"/>
    <w:lvl w:ilvl="0">
      <w:start w:val="1"/>
      <w:numFmt w:val="decimal"/>
      <w:suff w:val="space"/>
      <w:lvlText w:val="表%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117170C"/>
    <w:multiLevelType w:val="multilevel"/>
    <w:tmpl w:val="BD0AD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822173"/>
    <w:multiLevelType w:val="multilevel"/>
    <w:tmpl w:val="4ACCEC0C"/>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0" w15:restartNumberingAfterBreak="0">
    <w:nsid w:val="39343571"/>
    <w:multiLevelType w:val="multilevel"/>
    <w:tmpl w:val="68AAC5B6"/>
    <w:numStyleLink w:val="a"/>
  </w:abstractNum>
  <w:abstractNum w:abstractNumId="11" w15:restartNumberingAfterBreak="0">
    <w:nsid w:val="3CD45F38"/>
    <w:multiLevelType w:val="hybridMultilevel"/>
    <w:tmpl w:val="045C9450"/>
    <w:lvl w:ilvl="0" w:tplc="0EF06DCE">
      <w:start w:val="1"/>
      <w:numFmt w:val="decimal"/>
      <w:suff w:val="space"/>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FB481B"/>
    <w:multiLevelType w:val="multilevel"/>
    <w:tmpl w:val="E46C9554"/>
    <w:lvl w:ilvl="0">
      <w:start w:val="1"/>
      <w:numFmt w:val="decimal"/>
      <w:suff w:val="space"/>
      <w:lvlText w:val="图%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3A25080"/>
    <w:multiLevelType w:val="hybridMultilevel"/>
    <w:tmpl w:val="7338A358"/>
    <w:lvl w:ilvl="0" w:tplc="38EACB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7B283A"/>
    <w:multiLevelType w:val="multilevel"/>
    <w:tmpl w:val="68AAC5B6"/>
    <w:numStyleLink w:val="a"/>
  </w:abstractNum>
  <w:abstractNum w:abstractNumId="15" w15:restartNumberingAfterBreak="0">
    <w:nsid w:val="4B9F5B75"/>
    <w:multiLevelType w:val="multilevel"/>
    <w:tmpl w:val="68AAC5B6"/>
    <w:numStyleLink w:val="a"/>
  </w:abstractNum>
  <w:abstractNum w:abstractNumId="16" w15:restartNumberingAfterBreak="0">
    <w:nsid w:val="4C7D0A6E"/>
    <w:multiLevelType w:val="multilevel"/>
    <w:tmpl w:val="68AAC5B6"/>
    <w:name w:val="（eq）"/>
    <w:styleLink w:val="a"/>
    <w:lvl w:ilvl="0">
      <w:start w:val="1"/>
      <w:numFmt w:val="chineseCountingThousand"/>
      <w:pStyle w:val="1"/>
      <w:suff w:val="space"/>
      <w:lvlText w:val="第%1章"/>
      <w:lvlJc w:val="left"/>
      <w:pPr>
        <w:ind w:left="0" w:firstLine="0"/>
      </w:pPr>
      <w:rPr>
        <w:rFonts w:ascii="黑体" w:eastAsia="黑体" w:hAnsi="黑体" w:hint="eastAsia"/>
      </w:rPr>
    </w:lvl>
    <w:lvl w:ilvl="1">
      <w:start w:val="1"/>
      <w:numFmt w:val="decimal"/>
      <w:pStyle w:val="2"/>
      <w:isLgl/>
      <w:suff w:val="space"/>
      <w:lvlText w:val="%1.%2"/>
      <w:lvlJc w:val="left"/>
      <w:pPr>
        <w:ind w:left="0" w:firstLine="0"/>
      </w:pPr>
      <w:rPr>
        <w:rFonts w:ascii="黑体" w:eastAsia="黑体" w:hAnsi="黑体" w:hint="eastAsia"/>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Theme="minorHAnsi" w:eastAsia="宋体" w:hAnsiTheme="minorHAnsi" w:hint="eastAsia"/>
        <w:sz w:val="24"/>
      </w:rPr>
    </w:lvl>
    <w:lvl w:ilvl="4">
      <w:start w:val="1"/>
      <w:numFmt w:val="decimal"/>
      <w:lvlRestart w:val="1"/>
      <w:pStyle w:val="11-1"/>
      <w:isLgl/>
      <w:suff w:val="space"/>
      <w:lvlText w:val="图%1-%5"/>
      <w:lvlJc w:val="left"/>
      <w:pPr>
        <w:ind w:left="0" w:firstLine="0"/>
      </w:pPr>
      <w:rPr>
        <w:rFonts w:asciiTheme="minorHAnsi" w:eastAsia="宋体" w:hAnsiTheme="minorHAnsi" w:hint="default"/>
      </w:rPr>
    </w:lvl>
    <w:lvl w:ilvl="5">
      <w:start w:val="1"/>
      <w:numFmt w:val="decimal"/>
      <w:lvlRestart w:val="1"/>
      <w:pStyle w:val="21-1"/>
      <w:isLgl/>
      <w:suff w:val="space"/>
      <w:lvlText w:val="表%1-%6"/>
      <w:lvlJc w:val="left"/>
      <w:pPr>
        <w:ind w:left="3261" w:firstLine="0"/>
      </w:pPr>
      <w:rPr>
        <w:rFonts w:asciiTheme="minorHAnsi" w:eastAsia="宋体" w:hAnsiTheme="minorHAnsi" w:hint="default"/>
        <w:sz w:val="21"/>
      </w:rPr>
    </w:lvl>
    <w:lvl w:ilvl="6">
      <w:start w:val="1"/>
      <w:numFmt w:val="decimal"/>
      <w:lvlRestart w:val="1"/>
      <w:isLgl/>
      <w:suff w:val="space"/>
      <w:lvlText w:val="%1.%2.%3.%4.%5.%6.%7"/>
      <w:lvlJc w:val="left"/>
      <w:pPr>
        <w:ind w:left="0" w:firstLine="0"/>
      </w:pPr>
      <w:rPr>
        <w:rFonts w:asciiTheme="minorHAnsi" w:eastAsia="宋体" w:hAnsiTheme="minorHAnsi" w:hint="eastAsia"/>
      </w:rPr>
    </w:lvl>
    <w:lvl w:ilvl="7">
      <w:start w:val="1"/>
      <w:numFmt w:val="decimal"/>
      <w:lvlRestart w:val="1"/>
      <w:isLgl/>
      <w:suff w:val="space"/>
      <w:lvlText w:val="（%1-%8）"/>
      <w:lvlJc w:val="left"/>
      <w:pPr>
        <w:ind w:left="0" w:firstLine="0"/>
      </w:pPr>
      <w:rPr>
        <w:rFonts w:asciiTheme="minorHAnsi" w:eastAsia="宋体" w:hAnsiTheme="minorHAnsi" w:hint="eastAsia"/>
      </w:rPr>
    </w:lvl>
    <w:lvl w:ilvl="8">
      <w:start w:val="1"/>
      <w:numFmt w:val="decimal"/>
      <w:lvlRestart w:val="1"/>
      <w:pStyle w:val="a0"/>
      <w:lvlText w:val="[%9]"/>
      <w:lvlJc w:val="left"/>
      <w:pPr>
        <w:ind w:left="0" w:firstLine="0"/>
      </w:pPr>
      <w:rPr>
        <w:rFonts w:asciiTheme="minorHAnsi" w:eastAsia="宋体" w:hAnsiTheme="minorHAnsi" w:hint="eastAsia"/>
      </w:rPr>
    </w:lvl>
  </w:abstractNum>
  <w:abstractNum w:abstractNumId="17" w15:restartNumberingAfterBreak="0">
    <w:nsid w:val="528C0938"/>
    <w:multiLevelType w:val="hybridMultilevel"/>
    <w:tmpl w:val="D2F4864E"/>
    <w:lvl w:ilvl="0" w:tplc="2ED86B9C">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52E26D40"/>
    <w:multiLevelType w:val="multilevel"/>
    <w:tmpl w:val="68AAC5B6"/>
    <w:numStyleLink w:val="a"/>
  </w:abstractNum>
  <w:abstractNum w:abstractNumId="19" w15:restartNumberingAfterBreak="0">
    <w:nsid w:val="53885A5F"/>
    <w:multiLevelType w:val="multilevel"/>
    <w:tmpl w:val="89D2E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FB20D65"/>
    <w:multiLevelType w:val="hybridMultilevel"/>
    <w:tmpl w:val="8DC8B206"/>
    <w:lvl w:ilvl="0" w:tplc="96EC5E24">
      <w:start w:val="1"/>
      <w:numFmt w:val="decimal"/>
      <w:suff w:val="space"/>
      <w:lvlText w:val="（%1）"/>
      <w:lvlJc w:val="left"/>
      <w:pPr>
        <w:ind w:left="0" w:firstLine="0"/>
      </w:pPr>
      <w:rPr>
        <w:rFonts w:asciiTheme="minorHAnsi" w:eastAsia="宋体"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1EE3D98"/>
    <w:multiLevelType w:val="hybridMultilevel"/>
    <w:tmpl w:val="6E761AB4"/>
    <w:lvl w:ilvl="0" w:tplc="E0FEFDCA">
      <w:start w:val="1"/>
      <w:numFmt w:val="decimal"/>
      <w:lvlText w:val="（%1）"/>
      <w:lvlJc w:val="left"/>
      <w:pPr>
        <w:ind w:left="91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1" w:tplc="D80CD88E">
      <w:start w:val="1"/>
      <w:numFmt w:val="lowerLetter"/>
      <w:lvlText w:val="%2"/>
      <w:lvlJc w:val="left"/>
      <w:pPr>
        <w:ind w:left="151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2" w:tplc="480EBA20">
      <w:start w:val="1"/>
      <w:numFmt w:val="lowerRoman"/>
      <w:lvlText w:val="%3"/>
      <w:lvlJc w:val="left"/>
      <w:pPr>
        <w:ind w:left="223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3" w:tplc="0218C65A">
      <w:start w:val="1"/>
      <w:numFmt w:val="decimal"/>
      <w:lvlText w:val="%4"/>
      <w:lvlJc w:val="left"/>
      <w:pPr>
        <w:ind w:left="295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4" w:tplc="24949B18">
      <w:start w:val="1"/>
      <w:numFmt w:val="lowerLetter"/>
      <w:lvlText w:val="%5"/>
      <w:lvlJc w:val="left"/>
      <w:pPr>
        <w:ind w:left="367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5" w:tplc="762251EA">
      <w:start w:val="1"/>
      <w:numFmt w:val="lowerRoman"/>
      <w:lvlText w:val="%6"/>
      <w:lvlJc w:val="left"/>
      <w:pPr>
        <w:ind w:left="439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6" w:tplc="E398E914">
      <w:start w:val="1"/>
      <w:numFmt w:val="decimal"/>
      <w:lvlText w:val="%7"/>
      <w:lvlJc w:val="left"/>
      <w:pPr>
        <w:ind w:left="511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7" w:tplc="57EEAE70">
      <w:start w:val="1"/>
      <w:numFmt w:val="lowerLetter"/>
      <w:lvlText w:val="%8"/>
      <w:lvlJc w:val="left"/>
      <w:pPr>
        <w:ind w:left="583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lvl w:ilvl="8" w:tplc="965CDC5E">
      <w:start w:val="1"/>
      <w:numFmt w:val="lowerRoman"/>
      <w:lvlText w:val="%9"/>
      <w:lvlJc w:val="left"/>
      <w:pPr>
        <w:ind w:left="6554"/>
      </w:pPr>
      <w:rPr>
        <w:rFonts w:ascii="宋体" w:eastAsia="宋体" w:hAnsi="宋体" w:cs="宋体"/>
        <w:b w:val="0"/>
        <w:i w:val="0"/>
        <w:strike w:val="0"/>
        <w:dstrike w:val="0"/>
        <w:color w:val="181717"/>
        <w:sz w:val="20"/>
        <w:szCs w:val="20"/>
        <w:u w:val="none" w:color="000000"/>
        <w:bdr w:val="none" w:sz="0" w:space="0" w:color="auto"/>
        <w:shd w:val="clear" w:color="auto" w:fill="auto"/>
        <w:vertAlign w:val="baseline"/>
      </w:rPr>
    </w:lvl>
  </w:abstractNum>
  <w:abstractNum w:abstractNumId="22" w15:restartNumberingAfterBreak="0">
    <w:nsid w:val="62B74D4A"/>
    <w:multiLevelType w:val="multilevel"/>
    <w:tmpl w:val="68AAC5B6"/>
    <w:numStyleLink w:val="a"/>
  </w:abstractNum>
  <w:abstractNum w:abstractNumId="23" w15:restartNumberingAfterBreak="0">
    <w:nsid w:val="690E1CA1"/>
    <w:multiLevelType w:val="hybridMultilevel"/>
    <w:tmpl w:val="E1AE7EEE"/>
    <w:lvl w:ilvl="0" w:tplc="0C9049AC">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BA1875"/>
    <w:multiLevelType w:val="multilevel"/>
    <w:tmpl w:val="68AAC5B6"/>
    <w:numStyleLink w:val="a"/>
  </w:abstractNum>
  <w:abstractNum w:abstractNumId="25" w15:restartNumberingAfterBreak="0">
    <w:nsid w:val="77820AB7"/>
    <w:multiLevelType w:val="hybridMultilevel"/>
    <w:tmpl w:val="827E7EAC"/>
    <w:lvl w:ilvl="0" w:tplc="2FD0A0C6">
      <w:start w:val="1"/>
      <w:numFmt w:val="decimal"/>
      <w:lvlText w:val="（%1）"/>
      <w:lvlJc w:val="left"/>
      <w:pPr>
        <w:ind w:left="900" w:hanging="420"/>
      </w:pPr>
      <w:rPr>
        <w:rFonts w:asciiTheme="minorHAnsi" w:eastAsiaTheme="minorEastAsia" w:hAnsiTheme="minorHAnsi" w:hint="default"/>
      </w:rPr>
    </w:lvl>
    <w:lvl w:ilvl="1" w:tplc="1C4E407A">
      <w:start w:val="1"/>
      <w:numFmt w:val="decimal"/>
      <w:suff w:val="nothing"/>
      <w:lvlText w:val="（%2）"/>
      <w:lvlJc w:val="left"/>
      <w:pPr>
        <w:ind w:left="400" w:hanging="400"/>
      </w:pPr>
      <w:rPr>
        <w:rFonts w:asciiTheme="minorHAnsi" w:eastAsia="宋体" w:hAnsiTheme="minorHAns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274449"/>
    <w:multiLevelType w:val="hybridMultilevel"/>
    <w:tmpl w:val="A0BE088C"/>
    <w:lvl w:ilvl="0" w:tplc="6A9EC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C603209"/>
    <w:multiLevelType w:val="hybridMultilevel"/>
    <w:tmpl w:val="F7484144"/>
    <w:lvl w:ilvl="0" w:tplc="7E889BB4">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565339937">
    <w:abstractNumId w:val="9"/>
  </w:num>
  <w:num w:numId="2" w16cid:durableId="1735541725">
    <w:abstractNumId w:val="9"/>
  </w:num>
  <w:num w:numId="3" w16cid:durableId="1949924199">
    <w:abstractNumId w:val="9"/>
  </w:num>
  <w:num w:numId="4" w16cid:durableId="810749110">
    <w:abstractNumId w:val="19"/>
  </w:num>
  <w:num w:numId="5" w16cid:durableId="2081294213">
    <w:abstractNumId w:val="9"/>
  </w:num>
  <w:num w:numId="6" w16cid:durableId="897057176">
    <w:abstractNumId w:val="9"/>
  </w:num>
  <w:num w:numId="7" w16cid:durableId="1055157924">
    <w:abstractNumId w:val="7"/>
  </w:num>
  <w:num w:numId="8" w16cid:durableId="801768240">
    <w:abstractNumId w:val="12"/>
  </w:num>
  <w:num w:numId="9" w16cid:durableId="1651405536">
    <w:abstractNumId w:val="7"/>
  </w:num>
  <w:num w:numId="10" w16cid:durableId="1813327948">
    <w:abstractNumId w:val="8"/>
  </w:num>
  <w:num w:numId="11" w16cid:durableId="56979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6754886">
    <w:abstractNumId w:val="9"/>
  </w:num>
  <w:num w:numId="13" w16cid:durableId="1595556738">
    <w:abstractNumId w:val="9"/>
  </w:num>
  <w:num w:numId="14" w16cid:durableId="1919435845">
    <w:abstractNumId w:val="9"/>
  </w:num>
  <w:num w:numId="15" w16cid:durableId="1564217010">
    <w:abstractNumId w:val="16"/>
  </w:num>
  <w:num w:numId="16" w16cid:durableId="759177629">
    <w:abstractNumId w:val="14"/>
  </w:num>
  <w:num w:numId="17" w16cid:durableId="1492981690">
    <w:abstractNumId w:val="1"/>
  </w:num>
  <w:num w:numId="18" w16cid:durableId="1378893050">
    <w:abstractNumId w:val="23"/>
  </w:num>
  <w:num w:numId="19" w16cid:durableId="1063018471">
    <w:abstractNumId w:val="15"/>
  </w:num>
  <w:num w:numId="20" w16cid:durableId="260914814">
    <w:abstractNumId w:val="4"/>
  </w:num>
  <w:num w:numId="21" w16cid:durableId="163018041">
    <w:abstractNumId w:val="11"/>
  </w:num>
  <w:num w:numId="22" w16cid:durableId="1632247656">
    <w:abstractNumId w:val="3"/>
  </w:num>
  <w:num w:numId="23" w16cid:durableId="1544823738">
    <w:abstractNumId w:val="18"/>
  </w:num>
  <w:num w:numId="24" w16cid:durableId="1047870690">
    <w:abstractNumId w:val="25"/>
  </w:num>
  <w:num w:numId="25" w16cid:durableId="746079567">
    <w:abstractNumId w:val="26"/>
  </w:num>
  <w:num w:numId="26" w16cid:durableId="820735335">
    <w:abstractNumId w:val="22"/>
  </w:num>
  <w:num w:numId="27" w16cid:durableId="1525704538">
    <w:abstractNumId w:val="10"/>
  </w:num>
  <w:num w:numId="28" w16cid:durableId="2002544826">
    <w:abstractNumId w:val="24"/>
  </w:num>
  <w:num w:numId="29" w16cid:durableId="506597096">
    <w:abstractNumId w:val="0"/>
  </w:num>
  <w:num w:numId="30" w16cid:durableId="288709167">
    <w:abstractNumId w:val="2"/>
  </w:num>
  <w:num w:numId="31" w16cid:durableId="1119957043">
    <w:abstractNumId w:val="20"/>
  </w:num>
  <w:num w:numId="32" w16cid:durableId="1956980765">
    <w:abstractNumId w:val="13"/>
  </w:num>
  <w:num w:numId="33" w16cid:durableId="1927880969">
    <w:abstractNumId w:val="21"/>
  </w:num>
  <w:num w:numId="34" w16cid:durableId="741371435">
    <w:abstractNumId w:val="27"/>
  </w:num>
  <w:num w:numId="35" w16cid:durableId="1615747611">
    <w:abstractNumId w:val="16"/>
    <w:lvlOverride w:ilvl="0"/>
    <w:lvlOverride w:ilvl="1"/>
    <w:lvlOverride w:ilvl="2"/>
    <w:lvlOverride w:ilvl="3"/>
    <w:lvlOverride w:ilvl="4"/>
    <w:lvlOverride w:ilvl="5"/>
    <w:lvlOverride w:ilvl="6"/>
    <w:lvlOverride w:ilvl="7"/>
    <w:lvlOverride w:ilvl="8"/>
  </w:num>
  <w:num w:numId="36" w16cid:durableId="1000891171">
    <w:abstractNumId w:val="6"/>
  </w:num>
  <w:num w:numId="37" w16cid:durableId="518667193">
    <w:abstractNumId w:val="5"/>
  </w:num>
  <w:num w:numId="38" w16cid:durableId="3242084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mirrorMargins/>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31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38"/>
    <w:rsid w:val="00003E19"/>
    <w:rsid w:val="00005600"/>
    <w:rsid w:val="00005D9B"/>
    <w:rsid w:val="00006D2A"/>
    <w:rsid w:val="0001174F"/>
    <w:rsid w:val="000118C2"/>
    <w:rsid w:val="00013A23"/>
    <w:rsid w:val="00014058"/>
    <w:rsid w:val="00017FCB"/>
    <w:rsid w:val="00020461"/>
    <w:rsid w:val="00024766"/>
    <w:rsid w:val="00025C28"/>
    <w:rsid w:val="0003436B"/>
    <w:rsid w:val="000362BA"/>
    <w:rsid w:val="000367CB"/>
    <w:rsid w:val="00037A4D"/>
    <w:rsid w:val="000438DE"/>
    <w:rsid w:val="00046CF0"/>
    <w:rsid w:val="000470B5"/>
    <w:rsid w:val="00050415"/>
    <w:rsid w:val="00050BF8"/>
    <w:rsid w:val="00053846"/>
    <w:rsid w:val="00057051"/>
    <w:rsid w:val="00062B63"/>
    <w:rsid w:val="00064B7B"/>
    <w:rsid w:val="00064DC0"/>
    <w:rsid w:val="00066FF6"/>
    <w:rsid w:val="0006753C"/>
    <w:rsid w:val="000726CD"/>
    <w:rsid w:val="00073136"/>
    <w:rsid w:val="0007361D"/>
    <w:rsid w:val="0007414F"/>
    <w:rsid w:val="00074690"/>
    <w:rsid w:val="000749A4"/>
    <w:rsid w:val="00076052"/>
    <w:rsid w:val="00076423"/>
    <w:rsid w:val="00082571"/>
    <w:rsid w:val="00083A06"/>
    <w:rsid w:val="00085F93"/>
    <w:rsid w:val="00090AA2"/>
    <w:rsid w:val="00096E89"/>
    <w:rsid w:val="000A0189"/>
    <w:rsid w:val="000A2039"/>
    <w:rsid w:val="000A2715"/>
    <w:rsid w:val="000A45F7"/>
    <w:rsid w:val="000A7ABB"/>
    <w:rsid w:val="000B00D8"/>
    <w:rsid w:val="000B07C7"/>
    <w:rsid w:val="000B0B1F"/>
    <w:rsid w:val="000B1168"/>
    <w:rsid w:val="000B31A4"/>
    <w:rsid w:val="000B5954"/>
    <w:rsid w:val="000C03EC"/>
    <w:rsid w:val="000C4714"/>
    <w:rsid w:val="000C4CC8"/>
    <w:rsid w:val="000C681A"/>
    <w:rsid w:val="000C7509"/>
    <w:rsid w:val="000C7AE9"/>
    <w:rsid w:val="000D2312"/>
    <w:rsid w:val="000D54DE"/>
    <w:rsid w:val="000E3EB2"/>
    <w:rsid w:val="000E53E1"/>
    <w:rsid w:val="000E5D50"/>
    <w:rsid w:val="000E7236"/>
    <w:rsid w:val="000F414D"/>
    <w:rsid w:val="000F4948"/>
    <w:rsid w:val="000F4EC2"/>
    <w:rsid w:val="00100B5B"/>
    <w:rsid w:val="001036DD"/>
    <w:rsid w:val="001059D6"/>
    <w:rsid w:val="00106BEB"/>
    <w:rsid w:val="00106C57"/>
    <w:rsid w:val="00107351"/>
    <w:rsid w:val="001073F3"/>
    <w:rsid w:val="00113296"/>
    <w:rsid w:val="001136DA"/>
    <w:rsid w:val="00113CEF"/>
    <w:rsid w:val="00113E38"/>
    <w:rsid w:val="0011796C"/>
    <w:rsid w:val="00117B90"/>
    <w:rsid w:val="001207B6"/>
    <w:rsid w:val="00120BD9"/>
    <w:rsid w:val="001212C9"/>
    <w:rsid w:val="001223CA"/>
    <w:rsid w:val="001225EB"/>
    <w:rsid w:val="001232FB"/>
    <w:rsid w:val="00123335"/>
    <w:rsid w:val="001253AE"/>
    <w:rsid w:val="00126014"/>
    <w:rsid w:val="00127611"/>
    <w:rsid w:val="0012769D"/>
    <w:rsid w:val="001334C4"/>
    <w:rsid w:val="00134F9B"/>
    <w:rsid w:val="00135DD4"/>
    <w:rsid w:val="00137B02"/>
    <w:rsid w:val="00140C23"/>
    <w:rsid w:val="00140DE6"/>
    <w:rsid w:val="00141BE9"/>
    <w:rsid w:val="00143390"/>
    <w:rsid w:val="00144443"/>
    <w:rsid w:val="00144DF4"/>
    <w:rsid w:val="0014660D"/>
    <w:rsid w:val="00146791"/>
    <w:rsid w:val="0014754F"/>
    <w:rsid w:val="00150BBE"/>
    <w:rsid w:val="00151293"/>
    <w:rsid w:val="001549E2"/>
    <w:rsid w:val="00157F8A"/>
    <w:rsid w:val="001655A8"/>
    <w:rsid w:val="0016745C"/>
    <w:rsid w:val="0017475F"/>
    <w:rsid w:val="00174921"/>
    <w:rsid w:val="00175834"/>
    <w:rsid w:val="001836D7"/>
    <w:rsid w:val="00185A59"/>
    <w:rsid w:val="00190333"/>
    <w:rsid w:val="00191431"/>
    <w:rsid w:val="00196DD3"/>
    <w:rsid w:val="001A080C"/>
    <w:rsid w:val="001A2F2C"/>
    <w:rsid w:val="001A3915"/>
    <w:rsid w:val="001A3A43"/>
    <w:rsid w:val="001A3FD2"/>
    <w:rsid w:val="001A405D"/>
    <w:rsid w:val="001A4152"/>
    <w:rsid w:val="001A44C1"/>
    <w:rsid w:val="001A69F5"/>
    <w:rsid w:val="001B044D"/>
    <w:rsid w:val="001B0E74"/>
    <w:rsid w:val="001B0F3C"/>
    <w:rsid w:val="001B2442"/>
    <w:rsid w:val="001B2941"/>
    <w:rsid w:val="001B349D"/>
    <w:rsid w:val="001B57DF"/>
    <w:rsid w:val="001B6623"/>
    <w:rsid w:val="001B73FC"/>
    <w:rsid w:val="001C1221"/>
    <w:rsid w:val="001C16EC"/>
    <w:rsid w:val="001C1958"/>
    <w:rsid w:val="001C1E99"/>
    <w:rsid w:val="001C20EF"/>
    <w:rsid w:val="001C499A"/>
    <w:rsid w:val="001C5F5F"/>
    <w:rsid w:val="001C6112"/>
    <w:rsid w:val="001C7823"/>
    <w:rsid w:val="001D16F1"/>
    <w:rsid w:val="001D2ACB"/>
    <w:rsid w:val="001D31DA"/>
    <w:rsid w:val="001D3F67"/>
    <w:rsid w:val="001D744D"/>
    <w:rsid w:val="001D7CFD"/>
    <w:rsid w:val="001E181F"/>
    <w:rsid w:val="001E1F1E"/>
    <w:rsid w:val="001E235C"/>
    <w:rsid w:val="001E5B1E"/>
    <w:rsid w:val="001F42C5"/>
    <w:rsid w:val="00200D3F"/>
    <w:rsid w:val="00201B98"/>
    <w:rsid w:val="00201F59"/>
    <w:rsid w:val="0020499A"/>
    <w:rsid w:val="00205919"/>
    <w:rsid w:val="00206246"/>
    <w:rsid w:val="00206BFA"/>
    <w:rsid w:val="0021193D"/>
    <w:rsid w:val="00212E19"/>
    <w:rsid w:val="00212F06"/>
    <w:rsid w:val="00214F39"/>
    <w:rsid w:val="00217AF3"/>
    <w:rsid w:val="00220FF4"/>
    <w:rsid w:val="002238FA"/>
    <w:rsid w:val="00226E13"/>
    <w:rsid w:val="00226E9A"/>
    <w:rsid w:val="00232A5F"/>
    <w:rsid w:val="002340F7"/>
    <w:rsid w:val="0023659D"/>
    <w:rsid w:val="00237387"/>
    <w:rsid w:val="00242CE5"/>
    <w:rsid w:val="0024399A"/>
    <w:rsid w:val="002441D4"/>
    <w:rsid w:val="00244D77"/>
    <w:rsid w:val="002520DE"/>
    <w:rsid w:val="00252392"/>
    <w:rsid w:val="00252EBF"/>
    <w:rsid w:val="002549F1"/>
    <w:rsid w:val="002550D5"/>
    <w:rsid w:val="00261B26"/>
    <w:rsid w:val="00265B95"/>
    <w:rsid w:val="00265E38"/>
    <w:rsid w:val="002668FB"/>
    <w:rsid w:val="00266C0B"/>
    <w:rsid w:val="00266E67"/>
    <w:rsid w:val="002745F3"/>
    <w:rsid w:val="00276641"/>
    <w:rsid w:val="00276F4B"/>
    <w:rsid w:val="00277335"/>
    <w:rsid w:val="00277F01"/>
    <w:rsid w:val="0028400C"/>
    <w:rsid w:val="002850DC"/>
    <w:rsid w:val="00286290"/>
    <w:rsid w:val="0028674E"/>
    <w:rsid w:val="002868AD"/>
    <w:rsid w:val="00286E4D"/>
    <w:rsid w:val="002872ED"/>
    <w:rsid w:val="002944BB"/>
    <w:rsid w:val="002977CD"/>
    <w:rsid w:val="002A1251"/>
    <w:rsid w:val="002A2DFA"/>
    <w:rsid w:val="002A4FC2"/>
    <w:rsid w:val="002A5E76"/>
    <w:rsid w:val="002A779B"/>
    <w:rsid w:val="002B02B1"/>
    <w:rsid w:val="002B0E4F"/>
    <w:rsid w:val="002B1144"/>
    <w:rsid w:val="002B15DD"/>
    <w:rsid w:val="002B36A5"/>
    <w:rsid w:val="002B54E0"/>
    <w:rsid w:val="002B66CE"/>
    <w:rsid w:val="002C176F"/>
    <w:rsid w:val="002C4A54"/>
    <w:rsid w:val="002C5F8B"/>
    <w:rsid w:val="002C6693"/>
    <w:rsid w:val="002C6970"/>
    <w:rsid w:val="002C7A22"/>
    <w:rsid w:val="002D5228"/>
    <w:rsid w:val="002E7F2E"/>
    <w:rsid w:val="002F0C15"/>
    <w:rsid w:val="002F3F63"/>
    <w:rsid w:val="002F50C2"/>
    <w:rsid w:val="002F56EE"/>
    <w:rsid w:val="003014BB"/>
    <w:rsid w:val="00301BFB"/>
    <w:rsid w:val="00306D2D"/>
    <w:rsid w:val="00310E12"/>
    <w:rsid w:val="00311A00"/>
    <w:rsid w:val="00311A48"/>
    <w:rsid w:val="00311CC0"/>
    <w:rsid w:val="003122B6"/>
    <w:rsid w:val="00316722"/>
    <w:rsid w:val="003178D4"/>
    <w:rsid w:val="00320419"/>
    <w:rsid w:val="00322768"/>
    <w:rsid w:val="0032708D"/>
    <w:rsid w:val="00332CB5"/>
    <w:rsid w:val="00333089"/>
    <w:rsid w:val="0033533B"/>
    <w:rsid w:val="003379DD"/>
    <w:rsid w:val="00341115"/>
    <w:rsid w:val="00341901"/>
    <w:rsid w:val="003419E4"/>
    <w:rsid w:val="00341E1B"/>
    <w:rsid w:val="00342BC8"/>
    <w:rsid w:val="00343A89"/>
    <w:rsid w:val="00346424"/>
    <w:rsid w:val="003478FF"/>
    <w:rsid w:val="00347A39"/>
    <w:rsid w:val="00356128"/>
    <w:rsid w:val="00356858"/>
    <w:rsid w:val="0036028A"/>
    <w:rsid w:val="00363EBC"/>
    <w:rsid w:val="00364F77"/>
    <w:rsid w:val="00365B61"/>
    <w:rsid w:val="00370087"/>
    <w:rsid w:val="00371796"/>
    <w:rsid w:val="00371F00"/>
    <w:rsid w:val="00373299"/>
    <w:rsid w:val="00382EF2"/>
    <w:rsid w:val="00384542"/>
    <w:rsid w:val="0038590A"/>
    <w:rsid w:val="0038663F"/>
    <w:rsid w:val="00391BFF"/>
    <w:rsid w:val="00394928"/>
    <w:rsid w:val="003A26D3"/>
    <w:rsid w:val="003A3A54"/>
    <w:rsid w:val="003A53CB"/>
    <w:rsid w:val="003A5B65"/>
    <w:rsid w:val="003A61EA"/>
    <w:rsid w:val="003A6916"/>
    <w:rsid w:val="003B2C4C"/>
    <w:rsid w:val="003B2E42"/>
    <w:rsid w:val="003B44CE"/>
    <w:rsid w:val="003B5DD0"/>
    <w:rsid w:val="003B644B"/>
    <w:rsid w:val="003B734E"/>
    <w:rsid w:val="003C0D9B"/>
    <w:rsid w:val="003C2BD7"/>
    <w:rsid w:val="003C63C7"/>
    <w:rsid w:val="003C70FA"/>
    <w:rsid w:val="003D01F8"/>
    <w:rsid w:val="003D08F9"/>
    <w:rsid w:val="003D1D50"/>
    <w:rsid w:val="003D469F"/>
    <w:rsid w:val="003D637A"/>
    <w:rsid w:val="003E0FFB"/>
    <w:rsid w:val="003E2624"/>
    <w:rsid w:val="003E3E3E"/>
    <w:rsid w:val="003E4BA2"/>
    <w:rsid w:val="003E4BEC"/>
    <w:rsid w:val="003E4CAB"/>
    <w:rsid w:val="003E5908"/>
    <w:rsid w:val="003E612A"/>
    <w:rsid w:val="003E645F"/>
    <w:rsid w:val="003F1376"/>
    <w:rsid w:val="003F611A"/>
    <w:rsid w:val="00402294"/>
    <w:rsid w:val="0040380D"/>
    <w:rsid w:val="00406674"/>
    <w:rsid w:val="00410191"/>
    <w:rsid w:val="0041423F"/>
    <w:rsid w:val="00414876"/>
    <w:rsid w:val="00414C76"/>
    <w:rsid w:val="004157C5"/>
    <w:rsid w:val="00415C12"/>
    <w:rsid w:val="00420851"/>
    <w:rsid w:val="00420DF8"/>
    <w:rsid w:val="00421ABF"/>
    <w:rsid w:val="00422D93"/>
    <w:rsid w:val="0042375F"/>
    <w:rsid w:val="0042393A"/>
    <w:rsid w:val="004244C6"/>
    <w:rsid w:val="00425387"/>
    <w:rsid w:val="00427715"/>
    <w:rsid w:val="0043076F"/>
    <w:rsid w:val="00430C49"/>
    <w:rsid w:val="0043523D"/>
    <w:rsid w:val="00435D14"/>
    <w:rsid w:val="004430C2"/>
    <w:rsid w:val="00443A4A"/>
    <w:rsid w:val="0045005F"/>
    <w:rsid w:val="004504B7"/>
    <w:rsid w:val="004523DF"/>
    <w:rsid w:val="00455B15"/>
    <w:rsid w:val="00456E84"/>
    <w:rsid w:val="00460F06"/>
    <w:rsid w:val="00464B68"/>
    <w:rsid w:val="0046667C"/>
    <w:rsid w:val="00466A28"/>
    <w:rsid w:val="00467657"/>
    <w:rsid w:val="00471B82"/>
    <w:rsid w:val="00473541"/>
    <w:rsid w:val="00474376"/>
    <w:rsid w:val="00475433"/>
    <w:rsid w:val="004763F3"/>
    <w:rsid w:val="00480373"/>
    <w:rsid w:val="00482659"/>
    <w:rsid w:val="004835A1"/>
    <w:rsid w:val="004835E4"/>
    <w:rsid w:val="00486489"/>
    <w:rsid w:val="0049039B"/>
    <w:rsid w:val="00491696"/>
    <w:rsid w:val="00493597"/>
    <w:rsid w:val="00493AB6"/>
    <w:rsid w:val="00495107"/>
    <w:rsid w:val="0049697C"/>
    <w:rsid w:val="00496BFC"/>
    <w:rsid w:val="004A0603"/>
    <w:rsid w:val="004A3C54"/>
    <w:rsid w:val="004A45FD"/>
    <w:rsid w:val="004B14A5"/>
    <w:rsid w:val="004B35FF"/>
    <w:rsid w:val="004B5680"/>
    <w:rsid w:val="004B716F"/>
    <w:rsid w:val="004B75BA"/>
    <w:rsid w:val="004B760B"/>
    <w:rsid w:val="004C4DD1"/>
    <w:rsid w:val="004C77A1"/>
    <w:rsid w:val="004D07DF"/>
    <w:rsid w:val="004D3196"/>
    <w:rsid w:val="004D5686"/>
    <w:rsid w:val="004D71C1"/>
    <w:rsid w:val="004D7516"/>
    <w:rsid w:val="004E0539"/>
    <w:rsid w:val="004E478F"/>
    <w:rsid w:val="004E761F"/>
    <w:rsid w:val="004F1C1D"/>
    <w:rsid w:val="004F34BC"/>
    <w:rsid w:val="004F39CD"/>
    <w:rsid w:val="004F47D7"/>
    <w:rsid w:val="0050100D"/>
    <w:rsid w:val="0050127F"/>
    <w:rsid w:val="00505DCA"/>
    <w:rsid w:val="00511738"/>
    <w:rsid w:val="00513912"/>
    <w:rsid w:val="0051444E"/>
    <w:rsid w:val="00515772"/>
    <w:rsid w:val="00516005"/>
    <w:rsid w:val="00524ECF"/>
    <w:rsid w:val="00527CA8"/>
    <w:rsid w:val="00530006"/>
    <w:rsid w:val="00530C67"/>
    <w:rsid w:val="00532551"/>
    <w:rsid w:val="00532B68"/>
    <w:rsid w:val="00534F06"/>
    <w:rsid w:val="005355CF"/>
    <w:rsid w:val="00535EC2"/>
    <w:rsid w:val="00540506"/>
    <w:rsid w:val="00546879"/>
    <w:rsid w:val="00547AA5"/>
    <w:rsid w:val="00550940"/>
    <w:rsid w:val="0055415F"/>
    <w:rsid w:val="005549B1"/>
    <w:rsid w:val="005567DE"/>
    <w:rsid w:val="005568CD"/>
    <w:rsid w:val="0056063B"/>
    <w:rsid w:val="005608CB"/>
    <w:rsid w:val="0056568D"/>
    <w:rsid w:val="00567C45"/>
    <w:rsid w:val="005762B7"/>
    <w:rsid w:val="00580069"/>
    <w:rsid w:val="00581025"/>
    <w:rsid w:val="005816FD"/>
    <w:rsid w:val="00581707"/>
    <w:rsid w:val="00582717"/>
    <w:rsid w:val="005834A1"/>
    <w:rsid w:val="00585799"/>
    <w:rsid w:val="00586430"/>
    <w:rsid w:val="005876C3"/>
    <w:rsid w:val="005879DB"/>
    <w:rsid w:val="00592227"/>
    <w:rsid w:val="00592536"/>
    <w:rsid w:val="00594159"/>
    <w:rsid w:val="0059437E"/>
    <w:rsid w:val="00595E16"/>
    <w:rsid w:val="00596573"/>
    <w:rsid w:val="00596B41"/>
    <w:rsid w:val="00597AB7"/>
    <w:rsid w:val="00597FC0"/>
    <w:rsid w:val="005A1AE0"/>
    <w:rsid w:val="005A28DC"/>
    <w:rsid w:val="005A349D"/>
    <w:rsid w:val="005A6821"/>
    <w:rsid w:val="005A7FA4"/>
    <w:rsid w:val="005B00C3"/>
    <w:rsid w:val="005B5A18"/>
    <w:rsid w:val="005B5EEC"/>
    <w:rsid w:val="005B7DF2"/>
    <w:rsid w:val="005C123D"/>
    <w:rsid w:val="005C3D07"/>
    <w:rsid w:val="005D198D"/>
    <w:rsid w:val="005D2EA8"/>
    <w:rsid w:val="005D3156"/>
    <w:rsid w:val="005D57E9"/>
    <w:rsid w:val="005E0D38"/>
    <w:rsid w:val="005E2BBF"/>
    <w:rsid w:val="005F14B5"/>
    <w:rsid w:val="005F1C5E"/>
    <w:rsid w:val="005F4635"/>
    <w:rsid w:val="005F565B"/>
    <w:rsid w:val="005F566F"/>
    <w:rsid w:val="005F5A17"/>
    <w:rsid w:val="005F6BE3"/>
    <w:rsid w:val="005F6C2F"/>
    <w:rsid w:val="00601070"/>
    <w:rsid w:val="006013BE"/>
    <w:rsid w:val="006022C2"/>
    <w:rsid w:val="00603AEA"/>
    <w:rsid w:val="006069AB"/>
    <w:rsid w:val="00606EFC"/>
    <w:rsid w:val="00611A0C"/>
    <w:rsid w:val="006121B6"/>
    <w:rsid w:val="006151F8"/>
    <w:rsid w:val="00615E75"/>
    <w:rsid w:val="00620EF3"/>
    <w:rsid w:val="006215B2"/>
    <w:rsid w:val="00621E7F"/>
    <w:rsid w:val="00622A19"/>
    <w:rsid w:val="00622B1F"/>
    <w:rsid w:val="006234D2"/>
    <w:rsid w:val="006244D9"/>
    <w:rsid w:val="00630BDA"/>
    <w:rsid w:val="00633913"/>
    <w:rsid w:val="00633B1C"/>
    <w:rsid w:val="006359CD"/>
    <w:rsid w:val="00636878"/>
    <w:rsid w:val="00640230"/>
    <w:rsid w:val="006448EE"/>
    <w:rsid w:val="00645A80"/>
    <w:rsid w:val="00645E57"/>
    <w:rsid w:val="00652B5D"/>
    <w:rsid w:val="00654C8D"/>
    <w:rsid w:val="00656051"/>
    <w:rsid w:val="00657D58"/>
    <w:rsid w:val="0066110E"/>
    <w:rsid w:val="00661794"/>
    <w:rsid w:val="00661DC4"/>
    <w:rsid w:val="0066275A"/>
    <w:rsid w:val="006642F7"/>
    <w:rsid w:val="00666D87"/>
    <w:rsid w:val="00666F39"/>
    <w:rsid w:val="00667E9B"/>
    <w:rsid w:val="00674AB8"/>
    <w:rsid w:val="0068088C"/>
    <w:rsid w:val="00683638"/>
    <w:rsid w:val="00686EC0"/>
    <w:rsid w:val="0068725E"/>
    <w:rsid w:val="0069396A"/>
    <w:rsid w:val="00697340"/>
    <w:rsid w:val="006A2047"/>
    <w:rsid w:val="006A2C29"/>
    <w:rsid w:val="006A724F"/>
    <w:rsid w:val="006A7595"/>
    <w:rsid w:val="006B00A3"/>
    <w:rsid w:val="006B7688"/>
    <w:rsid w:val="006B7F0E"/>
    <w:rsid w:val="006C0519"/>
    <w:rsid w:val="006C0DC8"/>
    <w:rsid w:val="006C2D46"/>
    <w:rsid w:val="006C3932"/>
    <w:rsid w:val="006C6988"/>
    <w:rsid w:val="006D22F9"/>
    <w:rsid w:val="006D3365"/>
    <w:rsid w:val="006D3453"/>
    <w:rsid w:val="006D5D29"/>
    <w:rsid w:val="006D60F5"/>
    <w:rsid w:val="006D6695"/>
    <w:rsid w:val="006E13D6"/>
    <w:rsid w:val="006E2384"/>
    <w:rsid w:val="006E2EC1"/>
    <w:rsid w:val="006E3977"/>
    <w:rsid w:val="006E78FF"/>
    <w:rsid w:val="006F11BB"/>
    <w:rsid w:val="006F1912"/>
    <w:rsid w:val="006F1BBC"/>
    <w:rsid w:val="006F299C"/>
    <w:rsid w:val="006F6A55"/>
    <w:rsid w:val="006F7FE4"/>
    <w:rsid w:val="0070014E"/>
    <w:rsid w:val="007037DD"/>
    <w:rsid w:val="00703F4C"/>
    <w:rsid w:val="00704467"/>
    <w:rsid w:val="00705756"/>
    <w:rsid w:val="00706469"/>
    <w:rsid w:val="00706F98"/>
    <w:rsid w:val="007105C3"/>
    <w:rsid w:val="00711FB3"/>
    <w:rsid w:val="0071627B"/>
    <w:rsid w:val="007173E2"/>
    <w:rsid w:val="0072030A"/>
    <w:rsid w:val="00721AD0"/>
    <w:rsid w:val="00721D1D"/>
    <w:rsid w:val="0072595B"/>
    <w:rsid w:val="00726001"/>
    <w:rsid w:val="007311F9"/>
    <w:rsid w:val="007323F4"/>
    <w:rsid w:val="0073253F"/>
    <w:rsid w:val="00732C69"/>
    <w:rsid w:val="00732FA1"/>
    <w:rsid w:val="00734C72"/>
    <w:rsid w:val="007401AF"/>
    <w:rsid w:val="00741CC4"/>
    <w:rsid w:val="00744395"/>
    <w:rsid w:val="007453F7"/>
    <w:rsid w:val="00745F3E"/>
    <w:rsid w:val="007535D3"/>
    <w:rsid w:val="00756C82"/>
    <w:rsid w:val="00760E34"/>
    <w:rsid w:val="00762038"/>
    <w:rsid w:val="00762E0A"/>
    <w:rsid w:val="00764B93"/>
    <w:rsid w:val="00764FA4"/>
    <w:rsid w:val="0077020C"/>
    <w:rsid w:val="00770345"/>
    <w:rsid w:val="0077094D"/>
    <w:rsid w:val="0077213F"/>
    <w:rsid w:val="00772E2A"/>
    <w:rsid w:val="00774975"/>
    <w:rsid w:val="007809FB"/>
    <w:rsid w:val="00782249"/>
    <w:rsid w:val="00783715"/>
    <w:rsid w:val="00784BF1"/>
    <w:rsid w:val="00785CAC"/>
    <w:rsid w:val="0079164A"/>
    <w:rsid w:val="0079355B"/>
    <w:rsid w:val="0079481A"/>
    <w:rsid w:val="007967B8"/>
    <w:rsid w:val="00796DEE"/>
    <w:rsid w:val="007A0DF2"/>
    <w:rsid w:val="007A1831"/>
    <w:rsid w:val="007A4811"/>
    <w:rsid w:val="007A5EA0"/>
    <w:rsid w:val="007A6311"/>
    <w:rsid w:val="007A6ED4"/>
    <w:rsid w:val="007B5C8E"/>
    <w:rsid w:val="007B6E7C"/>
    <w:rsid w:val="007C011A"/>
    <w:rsid w:val="007C174B"/>
    <w:rsid w:val="007C5C97"/>
    <w:rsid w:val="007C6C6C"/>
    <w:rsid w:val="007C7F90"/>
    <w:rsid w:val="007D0843"/>
    <w:rsid w:val="007D0BF7"/>
    <w:rsid w:val="007D25DD"/>
    <w:rsid w:val="007E40DD"/>
    <w:rsid w:val="007F07AC"/>
    <w:rsid w:val="007F2486"/>
    <w:rsid w:val="007F2A4D"/>
    <w:rsid w:val="007F3EBE"/>
    <w:rsid w:val="007F4AFC"/>
    <w:rsid w:val="007F4B32"/>
    <w:rsid w:val="007F5576"/>
    <w:rsid w:val="007F73BC"/>
    <w:rsid w:val="0080000F"/>
    <w:rsid w:val="00800476"/>
    <w:rsid w:val="00801174"/>
    <w:rsid w:val="00801B5C"/>
    <w:rsid w:val="00803AA9"/>
    <w:rsid w:val="00805D3E"/>
    <w:rsid w:val="0081022C"/>
    <w:rsid w:val="00811824"/>
    <w:rsid w:val="00811E18"/>
    <w:rsid w:val="008136DD"/>
    <w:rsid w:val="00814353"/>
    <w:rsid w:val="00814718"/>
    <w:rsid w:val="00817242"/>
    <w:rsid w:val="008204CB"/>
    <w:rsid w:val="0082214D"/>
    <w:rsid w:val="00822B72"/>
    <w:rsid w:val="008234D4"/>
    <w:rsid w:val="008239FA"/>
    <w:rsid w:val="008247BD"/>
    <w:rsid w:val="0082482B"/>
    <w:rsid w:val="00831B0F"/>
    <w:rsid w:val="008323CB"/>
    <w:rsid w:val="0083340F"/>
    <w:rsid w:val="008334BA"/>
    <w:rsid w:val="00836287"/>
    <w:rsid w:val="008374D1"/>
    <w:rsid w:val="008400E6"/>
    <w:rsid w:val="008412AA"/>
    <w:rsid w:val="00844992"/>
    <w:rsid w:val="00845DEF"/>
    <w:rsid w:val="00847847"/>
    <w:rsid w:val="00847C91"/>
    <w:rsid w:val="008503AA"/>
    <w:rsid w:val="00851E94"/>
    <w:rsid w:val="00853300"/>
    <w:rsid w:val="00855412"/>
    <w:rsid w:val="00855AF4"/>
    <w:rsid w:val="00857271"/>
    <w:rsid w:val="00857C44"/>
    <w:rsid w:val="00864602"/>
    <w:rsid w:val="008649BE"/>
    <w:rsid w:val="008713E6"/>
    <w:rsid w:val="00871B9F"/>
    <w:rsid w:val="008740A1"/>
    <w:rsid w:val="008802D5"/>
    <w:rsid w:val="0088078A"/>
    <w:rsid w:val="00883445"/>
    <w:rsid w:val="0088371E"/>
    <w:rsid w:val="00885D1D"/>
    <w:rsid w:val="00886998"/>
    <w:rsid w:val="008A171C"/>
    <w:rsid w:val="008A1ACC"/>
    <w:rsid w:val="008A54EA"/>
    <w:rsid w:val="008A772B"/>
    <w:rsid w:val="008B0A35"/>
    <w:rsid w:val="008B399D"/>
    <w:rsid w:val="008B589C"/>
    <w:rsid w:val="008B6BF0"/>
    <w:rsid w:val="008B74E9"/>
    <w:rsid w:val="008C0BE9"/>
    <w:rsid w:val="008C3D5E"/>
    <w:rsid w:val="008C6501"/>
    <w:rsid w:val="008D00F0"/>
    <w:rsid w:val="008D2641"/>
    <w:rsid w:val="008D3EBC"/>
    <w:rsid w:val="008D494D"/>
    <w:rsid w:val="008E00CB"/>
    <w:rsid w:val="008E1A80"/>
    <w:rsid w:val="008E20A8"/>
    <w:rsid w:val="008E2705"/>
    <w:rsid w:val="008E47FB"/>
    <w:rsid w:val="008F1544"/>
    <w:rsid w:val="008F16A3"/>
    <w:rsid w:val="008F27EA"/>
    <w:rsid w:val="008F3912"/>
    <w:rsid w:val="008F3C56"/>
    <w:rsid w:val="008F5F5B"/>
    <w:rsid w:val="008F6EDE"/>
    <w:rsid w:val="00903303"/>
    <w:rsid w:val="009042DD"/>
    <w:rsid w:val="00904C5D"/>
    <w:rsid w:val="00907EA3"/>
    <w:rsid w:val="00910D35"/>
    <w:rsid w:val="00914708"/>
    <w:rsid w:val="009147A0"/>
    <w:rsid w:val="00916541"/>
    <w:rsid w:val="00916C62"/>
    <w:rsid w:val="00917FE8"/>
    <w:rsid w:val="0092155D"/>
    <w:rsid w:val="009219AC"/>
    <w:rsid w:val="00922CF4"/>
    <w:rsid w:val="00925D62"/>
    <w:rsid w:val="009265A9"/>
    <w:rsid w:val="00926FE0"/>
    <w:rsid w:val="00932A2E"/>
    <w:rsid w:val="00933034"/>
    <w:rsid w:val="009333B0"/>
    <w:rsid w:val="009345D6"/>
    <w:rsid w:val="00935495"/>
    <w:rsid w:val="00937340"/>
    <w:rsid w:val="009412D0"/>
    <w:rsid w:val="009419F9"/>
    <w:rsid w:val="00941EC8"/>
    <w:rsid w:val="00944751"/>
    <w:rsid w:val="00950069"/>
    <w:rsid w:val="0095018D"/>
    <w:rsid w:val="00951BEC"/>
    <w:rsid w:val="0095387D"/>
    <w:rsid w:val="0095792F"/>
    <w:rsid w:val="00957FDF"/>
    <w:rsid w:val="00960721"/>
    <w:rsid w:val="00960C04"/>
    <w:rsid w:val="00960D17"/>
    <w:rsid w:val="00961013"/>
    <w:rsid w:val="00964BEC"/>
    <w:rsid w:val="009653F5"/>
    <w:rsid w:val="00966584"/>
    <w:rsid w:val="00966635"/>
    <w:rsid w:val="00967564"/>
    <w:rsid w:val="0096765B"/>
    <w:rsid w:val="00970910"/>
    <w:rsid w:val="00971138"/>
    <w:rsid w:val="00971FDB"/>
    <w:rsid w:val="009741D2"/>
    <w:rsid w:val="00974B7B"/>
    <w:rsid w:val="00974E68"/>
    <w:rsid w:val="00980469"/>
    <w:rsid w:val="00982351"/>
    <w:rsid w:val="0098246B"/>
    <w:rsid w:val="00982952"/>
    <w:rsid w:val="00982B86"/>
    <w:rsid w:val="00984406"/>
    <w:rsid w:val="009906B4"/>
    <w:rsid w:val="00990F68"/>
    <w:rsid w:val="00991079"/>
    <w:rsid w:val="00993B06"/>
    <w:rsid w:val="00995BBF"/>
    <w:rsid w:val="009A01C8"/>
    <w:rsid w:val="009A20EC"/>
    <w:rsid w:val="009A4B34"/>
    <w:rsid w:val="009A5560"/>
    <w:rsid w:val="009A5571"/>
    <w:rsid w:val="009A5672"/>
    <w:rsid w:val="009A63A8"/>
    <w:rsid w:val="009A752D"/>
    <w:rsid w:val="009B09F4"/>
    <w:rsid w:val="009B0E60"/>
    <w:rsid w:val="009B1C38"/>
    <w:rsid w:val="009B3E65"/>
    <w:rsid w:val="009B3EF1"/>
    <w:rsid w:val="009B42AF"/>
    <w:rsid w:val="009B4B3C"/>
    <w:rsid w:val="009B4E17"/>
    <w:rsid w:val="009B55DB"/>
    <w:rsid w:val="009B61E7"/>
    <w:rsid w:val="009B7187"/>
    <w:rsid w:val="009C0D5A"/>
    <w:rsid w:val="009C12FA"/>
    <w:rsid w:val="009C2871"/>
    <w:rsid w:val="009C306A"/>
    <w:rsid w:val="009C3D7E"/>
    <w:rsid w:val="009C4D9A"/>
    <w:rsid w:val="009C5575"/>
    <w:rsid w:val="009C73A5"/>
    <w:rsid w:val="009C78A8"/>
    <w:rsid w:val="009D1A22"/>
    <w:rsid w:val="009D2E08"/>
    <w:rsid w:val="009D6392"/>
    <w:rsid w:val="009E13E6"/>
    <w:rsid w:val="009E1AE5"/>
    <w:rsid w:val="009E7817"/>
    <w:rsid w:val="009F1A8F"/>
    <w:rsid w:val="009F31C8"/>
    <w:rsid w:val="009F56A5"/>
    <w:rsid w:val="009F574B"/>
    <w:rsid w:val="009F59A6"/>
    <w:rsid w:val="009F5D1B"/>
    <w:rsid w:val="009F7897"/>
    <w:rsid w:val="00A02039"/>
    <w:rsid w:val="00A03DB7"/>
    <w:rsid w:val="00A121AF"/>
    <w:rsid w:val="00A155AD"/>
    <w:rsid w:val="00A20445"/>
    <w:rsid w:val="00A24792"/>
    <w:rsid w:val="00A25E6D"/>
    <w:rsid w:val="00A26642"/>
    <w:rsid w:val="00A26A16"/>
    <w:rsid w:val="00A30882"/>
    <w:rsid w:val="00A368D3"/>
    <w:rsid w:val="00A42788"/>
    <w:rsid w:val="00A44741"/>
    <w:rsid w:val="00A448E5"/>
    <w:rsid w:val="00A4609D"/>
    <w:rsid w:val="00A512B1"/>
    <w:rsid w:val="00A51F67"/>
    <w:rsid w:val="00A5243B"/>
    <w:rsid w:val="00A54335"/>
    <w:rsid w:val="00A54DAC"/>
    <w:rsid w:val="00A56F24"/>
    <w:rsid w:val="00A62454"/>
    <w:rsid w:val="00A65BBB"/>
    <w:rsid w:val="00A66D0F"/>
    <w:rsid w:val="00A7069E"/>
    <w:rsid w:val="00A7264D"/>
    <w:rsid w:val="00A72FD5"/>
    <w:rsid w:val="00A73572"/>
    <w:rsid w:val="00A735C1"/>
    <w:rsid w:val="00A74F3F"/>
    <w:rsid w:val="00A75DF9"/>
    <w:rsid w:val="00A80803"/>
    <w:rsid w:val="00A8138E"/>
    <w:rsid w:val="00A83849"/>
    <w:rsid w:val="00A838F7"/>
    <w:rsid w:val="00A85391"/>
    <w:rsid w:val="00A85CAE"/>
    <w:rsid w:val="00A87D64"/>
    <w:rsid w:val="00A92B47"/>
    <w:rsid w:val="00A95340"/>
    <w:rsid w:val="00AA31CE"/>
    <w:rsid w:val="00AA49DC"/>
    <w:rsid w:val="00AA4CB2"/>
    <w:rsid w:val="00AA5B94"/>
    <w:rsid w:val="00AA6B26"/>
    <w:rsid w:val="00AB4EA7"/>
    <w:rsid w:val="00AB5DBE"/>
    <w:rsid w:val="00AB6F2C"/>
    <w:rsid w:val="00AB79C9"/>
    <w:rsid w:val="00AC3DAA"/>
    <w:rsid w:val="00AC4259"/>
    <w:rsid w:val="00AC4A35"/>
    <w:rsid w:val="00AC618F"/>
    <w:rsid w:val="00AC7812"/>
    <w:rsid w:val="00AD0437"/>
    <w:rsid w:val="00AD2E9E"/>
    <w:rsid w:val="00AD4C2B"/>
    <w:rsid w:val="00AD5374"/>
    <w:rsid w:val="00AD6A21"/>
    <w:rsid w:val="00AD6ADB"/>
    <w:rsid w:val="00AD6C14"/>
    <w:rsid w:val="00AE0A6A"/>
    <w:rsid w:val="00AE0DB9"/>
    <w:rsid w:val="00AE1114"/>
    <w:rsid w:val="00AE2714"/>
    <w:rsid w:val="00AE4250"/>
    <w:rsid w:val="00AE4522"/>
    <w:rsid w:val="00AE56B5"/>
    <w:rsid w:val="00AE6009"/>
    <w:rsid w:val="00AE7A7E"/>
    <w:rsid w:val="00AF01FD"/>
    <w:rsid w:val="00AF2219"/>
    <w:rsid w:val="00AF4FB0"/>
    <w:rsid w:val="00AF60BE"/>
    <w:rsid w:val="00AF6BB1"/>
    <w:rsid w:val="00B006C7"/>
    <w:rsid w:val="00B01589"/>
    <w:rsid w:val="00B035F1"/>
    <w:rsid w:val="00B047D3"/>
    <w:rsid w:val="00B11C87"/>
    <w:rsid w:val="00B12789"/>
    <w:rsid w:val="00B1781A"/>
    <w:rsid w:val="00B20E2E"/>
    <w:rsid w:val="00B2267B"/>
    <w:rsid w:val="00B23F09"/>
    <w:rsid w:val="00B24F6E"/>
    <w:rsid w:val="00B25E0E"/>
    <w:rsid w:val="00B261FC"/>
    <w:rsid w:val="00B27D5E"/>
    <w:rsid w:val="00B30C2E"/>
    <w:rsid w:val="00B33ECE"/>
    <w:rsid w:val="00B369A0"/>
    <w:rsid w:val="00B403C8"/>
    <w:rsid w:val="00B42147"/>
    <w:rsid w:val="00B44198"/>
    <w:rsid w:val="00B44665"/>
    <w:rsid w:val="00B47DB9"/>
    <w:rsid w:val="00B571FC"/>
    <w:rsid w:val="00B602D9"/>
    <w:rsid w:val="00B63F89"/>
    <w:rsid w:val="00B65F24"/>
    <w:rsid w:val="00B72446"/>
    <w:rsid w:val="00B72C12"/>
    <w:rsid w:val="00B74D37"/>
    <w:rsid w:val="00B808B2"/>
    <w:rsid w:val="00B84B23"/>
    <w:rsid w:val="00B84F56"/>
    <w:rsid w:val="00B8668A"/>
    <w:rsid w:val="00B869AC"/>
    <w:rsid w:val="00B86FC0"/>
    <w:rsid w:val="00B87A71"/>
    <w:rsid w:val="00B87B09"/>
    <w:rsid w:val="00B87B9D"/>
    <w:rsid w:val="00B87E45"/>
    <w:rsid w:val="00B90538"/>
    <w:rsid w:val="00B92BAB"/>
    <w:rsid w:val="00B945B9"/>
    <w:rsid w:val="00B976E4"/>
    <w:rsid w:val="00BA0ADB"/>
    <w:rsid w:val="00BA4817"/>
    <w:rsid w:val="00BA50F4"/>
    <w:rsid w:val="00BB12FA"/>
    <w:rsid w:val="00BB2555"/>
    <w:rsid w:val="00BC16A7"/>
    <w:rsid w:val="00BC1B73"/>
    <w:rsid w:val="00BC3192"/>
    <w:rsid w:val="00BC3525"/>
    <w:rsid w:val="00BC75AC"/>
    <w:rsid w:val="00BD0A15"/>
    <w:rsid w:val="00BD0A49"/>
    <w:rsid w:val="00BD45CD"/>
    <w:rsid w:val="00BD592F"/>
    <w:rsid w:val="00BE0A69"/>
    <w:rsid w:val="00BE1AE9"/>
    <w:rsid w:val="00BE1C3D"/>
    <w:rsid w:val="00BE2FBB"/>
    <w:rsid w:val="00BE4C1A"/>
    <w:rsid w:val="00BE4C23"/>
    <w:rsid w:val="00BE6985"/>
    <w:rsid w:val="00BF482B"/>
    <w:rsid w:val="00BF6A0D"/>
    <w:rsid w:val="00BF7175"/>
    <w:rsid w:val="00BF7C54"/>
    <w:rsid w:val="00C004CD"/>
    <w:rsid w:val="00C0452D"/>
    <w:rsid w:val="00C05055"/>
    <w:rsid w:val="00C05640"/>
    <w:rsid w:val="00C05BD3"/>
    <w:rsid w:val="00C1010F"/>
    <w:rsid w:val="00C15682"/>
    <w:rsid w:val="00C22603"/>
    <w:rsid w:val="00C33870"/>
    <w:rsid w:val="00C375E6"/>
    <w:rsid w:val="00C42930"/>
    <w:rsid w:val="00C43BCB"/>
    <w:rsid w:val="00C458C7"/>
    <w:rsid w:val="00C52F61"/>
    <w:rsid w:val="00C55BE1"/>
    <w:rsid w:val="00C57762"/>
    <w:rsid w:val="00C627AD"/>
    <w:rsid w:val="00C62929"/>
    <w:rsid w:val="00C63DB2"/>
    <w:rsid w:val="00C660C3"/>
    <w:rsid w:val="00C7027E"/>
    <w:rsid w:val="00C70BDF"/>
    <w:rsid w:val="00C71424"/>
    <w:rsid w:val="00C7447D"/>
    <w:rsid w:val="00C753D3"/>
    <w:rsid w:val="00C76098"/>
    <w:rsid w:val="00C767F2"/>
    <w:rsid w:val="00C77C3D"/>
    <w:rsid w:val="00C83463"/>
    <w:rsid w:val="00C853D7"/>
    <w:rsid w:val="00C90138"/>
    <w:rsid w:val="00C96104"/>
    <w:rsid w:val="00C96492"/>
    <w:rsid w:val="00C96974"/>
    <w:rsid w:val="00C969B9"/>
    <w:rsid w:val="00C97E99"/>
    <w:rsid w:val="00CA257C"/>
    <w:rsid w:val="00CB106C"/>
    <w:rsid w:val="00CB2FF5"/>
    <w:rsid w:val="00CB349A"/>
    <w:rsid w:val="00CB5E55"/>
    <w:rsid w:val="00CC4090"/>
    <w:rsid w:val="00CC67E6"/>
    <w:rsid w:val="00CC7FA8"/>
    <w:rsid w:val="00CD36FC"/>
    <w:rsid w:val="00CD420B"/>
    <w:rsid w:val="00CD62EC"/>
    <w:rsid w:val="00CE0941"/>
    <w:rsid w:val="00CE1B98"/>
    <w:rsid w:val="00CE2716"/>
    <w:rsid w:val="00CE3422"/>
    <w:rsid w:val="00CE49FB"/>
    <w:rsid w:val="00CE4CDF"/>
    <w:rsid w:val="00CF4F18"/>
    <w:rsid w:val="00D01A62"/>
    <w:rsid w:val="00D058FA"/>
    <w:rsid w:val="00D13718"/>
    <w:rsid w:val="00D1722A"/>
    <w:rsid w:val="00D2051F"/>
    <w:rsid w:val="00D207C4"/>
    <w:rsid w:val="00D231FF"/>
    <w:rsid w:val="00D2466B"/>
    <w:rsid w:val="00D3042E"/>
    <w:rsid w:val="00D30A30"/>
    <w:rsid w:val="00D310A2"/>
    <w:rsid w:val="00D3457D"/>
    <w:rsid w:val="00D3728A"/>
    <w:rsid w:val="00D42264"/>
    <w:rsid w:val="00D43457"/>
    <w:rsid w:val="00D43DA7"/>
    <w:rsid w:val="00D443A4"/>
    <w:rsid w:val="00D4558C"/>
    <w:rsid w:val="00D46593"/>
    <w:rsid w:val="00D476A0"/>
    <w:rsid w:val="00D50894"/>
    <w:rsid w:val="00D51FCF"/>
    <w:rsid w:val="00D53036"/>
    <w:rsid w:val="00D60E3E"/>
    <w:rsid w:val="00D620E2"/>
    <w:rsid w:val="00D632CD"/>
    <w:rsid w:val="00D6726C"/>
    <w:rsid w:val="00D674BC"/>
    <w:rsid w:val="00D6755B"/>
    <w:rsid w:val="00D67D50"/>
    <w:rsid w:val="00D70334"/>
    <w:rsid w:val="00D70BFC"/>
    <w:rsid w:val="00D71A77"/>
    <w:rsid w:val="00D7701F"/>
    <w:rsid w:val="00D82625"/>
    <w:rsid w:val="00D8328F"/>
    <w:rsid w:val="00D84E5B"/>
    <w:rsid w:val="00D90DC2"/>
    <w:rsid w:val="00D93B0B"/>
    <w:rsid w:val="00D94966"/>
    <w:rsid w:val="00D94F2F"/>
    <w:rsid w:val="00D95678"/>
    <w:rsid w:val="00D95C70"/>
    <w:rsid w:val="00D95EC8"/>
    <w:rsid w:val="00DA0032"/>
    <w:rsid w:val="00DA2631"/>
    <w:rsid w:val="00DA3445"/>
    <w:rsid w:val="00DA48EB"/>
    <w:rsid w:val="00DA6269"/>
    <w:rsid w:val="00DA6BA3"/>
    <w:rsid w:val="00DB05AC"/>
    <w:rsid w:val="00DB1CE5"/>
    <w:rsid w:val="00DB4BB5"/>
    <w:rsid w:val="00DB72E2"/>
    <w:rsid w:val="00DB7817"/>
    <w:rsid w:val="00DC1481"/>
    <w:rsid w:val="00DC4517"/>
    <w:rsid w:val="00DD1903"/>
    <w:rsid w:val="00DD1BD0"/>
    <w:rsid w:val="00DD25B4"/>
    <w:rsid w:val="00DD2EDD"/>
    <w:rsid w:val="00DD60B3"/>
    <w:rsid w:val="00DD766A"/>
    <w:rsid w:val="00DE013E"/>
    <w:rsid w:val="00DE0379"/>
    <w:rsid w:val="00DE185D"/>
    <w:rsid w:val="00DE1BF7"/>
    <w:rsid w:val="00DE1ED3"/>
    <w:rsid w:val="00DE219B"/>
    <w:rsid w:val="00DE2E3A"/>
    <w:rsid w:val="00DE4C57"/>
    <w:rsid w:val="00DE712B"/>
    <w:rsid w:val="00DF1D4C"/>
    <w:rsid w:val="00DF6196"/>
    <w:rsid w:val="00DF7A4D"/>
    <w:rsid w:val="00E023B6"/>
    <w:rsid w:val="00E02851"/>
    <w:rsid w:val="00E031C8"/>
    <w:rsid w:val="00E0384D"/>
    <w:rsid w:val="00E05B6A"/>
    <w:rsid w:val="00E061EE"/>
    <w:rsid w:val="00E07547"/>
    <w:rsid w:val="00E07DD8"/>
    <w:rsid w:val="00E106FD"/>
    <w:rsid w:val="00E118C6"/>
    <w:rsid w:val="00E1330B"/>
    <w:rsid w:val="00E15BEE"/>
    <w:rsid w:val="00E225EC"/>
    <w:rsid w:val="00E23D81"/>
    <w:rsid w:val="00E23F0C"/>
    <w:rsid w:val="00E24FF9"/>
    <w:rsid w:val="00E26536"/>
    <w:rsid w:val="00E305E5"/>
    <w:rsid w:val="00E31D66"/>
    <w:rsid w:val="00E32C58"/>
    <w:rsid w:val="00E33F50"/>
    <w:rsid w:val="00E34402"/>
    <w:rsid w:val="00E348F7"/>
    <w:rsid w:val="00E35178"/>
    <w:rsid w:val="00E35291"/>
    <w:rsid w:val="00E37234"/>
    <w:rsid w:val="00E40062"/>
    <w:rsid w:val="00E41775"/>
    <w:rsid w:val="00E42C40"/>
    <w:rsid w:val="00E43AB2"/>
    <w:rsid w:val="00E4464F"/>
    <w:rsid w:val="00E4515D"/>
    <w:rsid w:val="00E45FA5"/>
    <w:rsid w:val="00E463B1"/>
    <w:rsid w:val="00E512C8"/>
    <w:rsid w:val="00E51EF3"/>
    <w:rsid w:val="00E5506C"/>
    <w:rsid w:val="00E60912"/>
    <w:rsid w:val="00E61F9E"/>
    <w:rsid w:val="00E64C2A"/>
    <w:rsid w:val="00E73ADB"/>
    <w:rsid w:val="00E7466A"/>
    <w:rsid w:val="00E7491A"/>
    <w:rsid w:val="00E76014"/>
    <w:rsid w:val="00E806F1"/>
    <w:rsid w:val="00E828FC"/>
    <w:rsid w:val="00E82F2A"/>
    <w:rsid w:val="00E83D2B"/>
    <w:rsid w:val="00E8482D"/>
    <w:rsid w:val="00E8695F"/>
    <w:rsid w:val="00E90898"/>
    <w:rsid w:val="00E912AB"/>
    <w:rsid w:val="00E915C0"/>
    <w:rsid w:val="00E91D1B"/>
    <w:rsid w:val="00E924B2"/>
    <w:rsid w:val="00E9571A"/>
    <w:rsid w:val="00E95E2B"/>
    <w:rsid w:val="00E960D4"/>
    <w:rsid w:val="00E97F56"/>
    <w:rsid w:val="00EA0F31"/>
    <w:rsid w:val="00EA383F"/>
    <w:rsid w:val="00EA65AD"/>
    <w:rsid w:val="00EA7533"/>
    <w:rsid w:val="00EB4C1B"/>
    <w:rsid w:val="00EB7398"/>
    <w:rsid w:val="00EC3128"/>
    <w:rsid w:val="00EC4FD0"/>
    <w:rsid w:val="00EC59E1"/>
    <w:rsid w:val="00ED0180"/>
    <w:rsid w:val="00ED19D0"/>
    <w:rsid w:val="00ED3837"/>
    <w:rsid w:val="00EE245D"/>
    <w:rsid w:val="00EE51A0"/>
    <w:rsid w:val="00EE752B"/>
    <w:rsid w:val="00EF024D"/>
    <w:rsid w:val="00EF3F8E"/>
    <w:rsid w:val="00EF411B"/>
    <w:rsid w:val="00EF53C8"/>
    <w:rsid w:val="00F053DE"/>
    <w:rsid w:val="00F05BD3"/>
    <w:rsid w:val="00F05F4E"/>
    <w:rsid w:val="00F10989"/>
    <w:rsid w:val="00F123EC"/>
    <w:rsid w:val="00F13FAD"/>
    <w:rsid w:val="00F13FE1"/>
    <w:rsid w:val="00F174A0"/>
    <w:rsid w:val="00F17DEE"/>
    <w:rsid w:val="00F216B2"/>
    <w:rsid w:val="00F2296B"/>
    <w:rsid w:val="00F230C9"/>
    <w:rsid w:val="00F24B4F"/>
    <w:rsid w:val="00F24FDD"/>
    <w:rsid w:val="00F31531"/>
    <w:rsid w:val="00F349CA"/>
    <w:rsid w:val="00F34C9F"/>
    <w:rsid w:val="00F358C3"/>
    <w:rsid w:val="00F361D1"/>
    <w:rsid w:val="00F36957"/>
    <w:rsid w:val="00F36DF9"/>
    <w:rsid w:val="00F36F6A"/>
    <w:rsid w:val="00F37E49"/>
    <w:rsid w:val="00F41447"/>
    <w:rsid w:val="00F435A0"/>
    <w:rsid w:val="00F4523A"/>
    <w:rsid w:val="00F46CE2"/>
    <w:rsid w:val="00F51F72"/>
    <w:rsid w:val="00F53839"/>
    <w:rsid w:val="00F552EE"/>
    <w:rsid w:val="00F571A9"/>
    <w:rsid w:val="00F57B52"/>
    <w:rsid w:val="00F645C2"/>
    <w:rsid w:val="00F6638D"/>
    <w:rsid w:val="00F665EB"/>
    <w:rsid w:val="00F67302"/>
    <w:rsid w:val="00F70679"/>
    <w:rsid w:val="00F719E6"/>
    <w:rsid w:val="00F73B83"/>
    <w:rsid w:val="00F74A71"/>
    <w:rsid w:val="00F76426"/>
    <w:rsid w:val="00F764CA"/>
    <w:rsid w:val="00F775CD"/>
    <w:rsid w:val="00F82431"/>
    <w:rsid w:val="00F828E2"/>
    <w:rsid w:val="00F8707D"/>
    <w:rsid w:val="00F90822"/>
    <w:rsid w:val="00F922E4"/>
    <w:rsid w:val="00F92B4C"/>
    <w:rsid w:val="00F9451B"/>
    <w:rsid w:val="00F97682"/>
    <w:rsid w:val="00FA099B"/>
    <w:rsid w:val="00FA23DB"/>
    <w:rsid w:val="00FA2D5F"/>
    <w:rsid w:val="00FA75B2"/>
    <w:rsid w:val="00FB6C6D"/>
    <w:rsid w:val="00FC0F71"/>
    <w:rsid w:val="00FC15E0"/>
    <w:rsid w:val="00FC213B"/>
    <w:rsid w:val="00FC2B7A"/>
    <w:rsid w:val="00FC3B15"/>
    <w:rsid w:val="00FC3F7C"/>
    <w:rsid w:val="00FC407E"/>
    <w:rsid w:val="00FC4EBB"/>
    <w:rsid w:val="00FC51C0"/>
    <w:rsid w:val="00FC5C2E"/>
    <w:rsid w:val="00FD0DD7"/>
    <w:rsid w:val="00FD1275"/>
    <w:rsid w:val="00FD18E9"/>
    <w:rsid w:val="00FD2B0C"/>
    <w:rsid w:val="00FD33D2"/>
    <w:rsid w:val="00FD4DFC"/>
    <w:rsid w:val="00FD71F9"/>
    <w:rsid w:val="00FE1111"/>
    <w:rsid w:val="00FE5F2E"/>
    <w:rsid w:val="00FE6636"/>
    <w:rsid w:val="00FE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28242"/>
  <w15:chartTrackingRefBased/>
  <w15:docId w15:val="{5925888F-97F7-4E9D-95C8-F305E101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F50C2"/>
    <w:pPr>
      <w:jc w:val="center"/>
    </w:pPr>
  </w:style>
  <w:style w:type="paragraph" w:styleId="1">
    <w:name w:val="heading 1"/>
    <w:next w:val="0"/>
    <w:link w:val="10"/>
    <w:qFormat/>
    <w:rsid w:val="00CE49FB"/>
    <w:pPr>
      <w:keepNext/>
      <w:keepLines/>
      <w:numPr>
        <w:numId w:val="15"/>
      </w:numPr>
      <w:spacing w:after="360"/>
      <w:jc w:val="center"/>
      <w:outlineLvl w:val="0"/>
    </w:pPr>
    <w:rPr>
      <w:rFonts w:ascii="黑体" w:eastAsia="黑体" w:hAnsi="黑体"/>
      <w:b/>
      <w:bCs/>
      <w:kern w:val="44"/>
      <w:sz w:val="32"/>
      <w:szCs w:val="44"/>
    </w:rPr>
  </w:style>
  <w:style w:type="paragraph" w:styleId="2">
    <w:name w:val="heading 2"/>
    <w:next w:val="0"/>
    <w:link w:val="20"/>
    <w:qFormat/>
    <w:rsid w:val="00CE49FB"/>
    <w:pPr>
      <w:keepNext/>
      <w:keepLines/>
      <w:numPr>
        <w:ilvl w:val="1"/>
        <w:numId w:val="15"/>
      </w:numPr>
      <w:spacing w:before="480" w:after="120"/>
      <w:outlineLvl w:val="1"/>
    </w:pPr>
    <w:rPr>
      <w:rFonts w:ascii="黑体" w:eastAsia="黑体" w:hAnsi="黑体" w:cstheme="majorBidi"/>
      <w:b/>
      <w:bCs/>
      <w:sz w:val="28"/>
      <w:szCs w:val="32"/>
    </w:rPr>
  </w:style>
  <w:style w:type="paragraph" w:styleId="3">
    <w:name w:val="heading 3"/>
    <w:next w:val="0"/>
    <w:link w:val="30"/>
    <w:qFormat/>
    <w:rsid w:val="00CE49FB"/>
    <w:pPr>
      <w:keepNext/>
      <w:keepLines/>
      <w:numPr>
        <w:ilvl w:val="2"/>
        <w:numId w:val="15"/>
      </w:numPr>
      <w:spacing w:before="240" w:after="120"/>
      <w:outlineLvl w:val="2"/>
    </w:pPr>
    <w:rPr>
      <w:rFonts w:ascii="黑体" w:eastAsia="黑体" w:hAnsi="黑体"/>
      <w:b/>
      <w:bCs/>
      <w:sz w:val="24"/>
      <w:szCs w:val="32"/>
    </w:rPr>
  </w:style>
  <w:style w:type="paragraph" w:styleId="4">
    <w:name w:val="heading 4"/>
    <w:next w:val="0"/>
    <w:link w:val="40"/>
    <w:qFormat/>
    <w:rsid w:val="00CE49FB"/>
    <w:pPr>
      <w:keepNext/>
      <w:keepLines/>
      <w:numPr>
        <w:ilvl w:val="3"/>
        <w:numId w:val="15"/>
      </w:numPr>
      <w:spacing w:line="400" w:lineRule="exact"/>
      <w:jc w:val="both"/>
      <w:outlineLvl w:val="3"/>
    </w:pPr>
    <w:rPr>
      <w:rFonts w:cstheme="majorBidi"/>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公式"/>
    <w:next w:val="0"/>
    <w:link w:val="a6"/>
    <w:uiPriority w:val="1"/>
    <w:qFormat/>
    <w:rsid w:val="00496BFC"/>
    <w:pPr>
      <w:tabs>
        <w:tab w:val="center" w:pos="4536"/>
        <w:tab w:val="right" w:pos="9070"/>
      </w:tabs>
      <w:jc w:val="center"/>
    </w:pPr>
    <w:rPr>
      <w:sz w:val="24"/>
    </w:rPr>
  </w:style>
  <w:style w:type="character" w:customStyle="1" w:styleId="a6">
    <w:name w:val="公式 字符"/>
    <w:basedOn w:val="a2"/>
    <w:link w:val="a5"/>
    <w:uiPriority w:val="1"/>
    <w:rsid w:val="00496BFC"/>
    <w:rPr>
      <w:sz w:val="24"/>
    </w:rPr>
  </w:style>
  <w:style w:type="character" w:customStyle="1" w:styleId="10">
    <w:name w:val="标题 1 字符"/>
    <w:basedOn w:val="a2"/>
    <w:link w:val="1"/>
    <w:rsid w:val="00AE4522"/>
    <w:rPr>
      <w:rFonts w:ascii="黑体" w:eastAsia="黑体" w:hAnsi="黑体"/>
      <w:b/>
      <w:bCs/>
      <w:kern w:val="44"/>
      <w:sz w:val="32"/>
      <w:szCs w:val="44"/>
    </w:rPr>
  </w:style>
  <w:style w:type="character" w:customStyle="1" w:styleId="20">
    <w:name w:val="标题 2 字符"/>
    <w:basedOn w:val="a2"/>
    <w:link w:val="2"/>
    <w:rsid w:val="00D3042E"/>
    <w:rPr>
      <w:rFonts w:ascii="黑体" w:eastAsia="黑体" w:hAnsi="黑体" w:cstheme="majorBidi"/>
      <w:b/>
      <w:bCs/>
      <w:sz w:val="28"/>
      <w:szCs w:val="32"/>
    </w:rPr>
  </w:style>
  <w:style w:type="character" w:customStyle="1" w:styleId="30">
    <w:name w:val="标题 3 字符"/>
    <w:basedOn w:val="a2"/>
    <w:link w:val="3"/>
    <w:rsid w:val="006359CD"/>
    <w:rPr>
      <w:rFonts w:ascii="黑体" w:eastAsia="黑体" w:hAnsi="黑体"/>
      <w:b/>
      <w:bCs/>
      <w:sz w:val="24"/>
      <w:szCs w:val="32"/>
    </w:rPr>
  </w:style>
  <w:style w:type="paragraph" w:customStyle="1" w:styleId="1Fig1-1">
    <w:name w:val="1_Fig.1-1"/>
    <w:next w:val="0"/>
    <w:link w:val="1Fig1-10"/>
    <w:uiPriority w:val="2"/>
    <w:qFormat/>
    <w:rsid w:val="005549B1"/>
    <w:pPr>
      <w:spacing w:afterLines="100" w:after="100"/>
      <w:jc w:val="center"/>
    </w:pPr>
    <w:rPr>
      <w:rFonts w:eastAsia="楷体"/>
    </w:rPr>
  </w:style>
  <w:style w:type="character" w:customStyle="1" w:styleId="1Fig1-10">
    <w:name w:val="1_Fig.1-1 字符"/>
    <w:basedOn w:val="a2"/>
    <w:link w:val="1Fig1-1"/>
    <w:rsid w:val="006151F8"/>
    <w:rPr>
      <w:rFonts w:eastAsia="楷体"/>
    </w:rPr>
  </w:style>
  <w:style w:type="character" w:customStyle="1" w:styleId="21-10">
    <w:name w:val="2_表1-1 字符"/>
    <w:basedOn w:val="a2"/>
    <w:link w:val="21-1"/>
    <w:rsid w:val="000E5D50"/>
    <w:rPr>
      <w:b/>
    </w:rPr>
  </w:style>
  <w:style w:type="character" w:customStyle="1" w:styleId="2Tab1-1">
    <w:name w:val="2_Tab.1-1 字符"/>
    <w:basedOn w:val="21-10"/>
    <w:link w:val="2Tab1-10"/>
    <w:rsid w:val="00630BDA"/>
    <w:rPr>
      <w:rFonts w:eastAsia="楷体"/>
      <w:b/>
    </w:rPr>
  </w:style>
  <w:style w:type="paragraph" w:customStyle="1" w:styleId="11-1">
    <w:name w:val="1_图1-1"/>
    <w:next w:val="0"/>
    <w:link w:val="11-10"/>
    <w:qFormat/>
    <w:rsid w:val="00CE49FB"/>
    <w:pPr>
      <w:numPr>
        <w:ilvl w:val="4"/>
        <w:numId w:val="15"/>
      </w:numPr>
      <w:spacing w:before="120" w:after="120"/>
      <w:jc w:val="center"/>
    </w:pPr>
    <w:rPr>
      <w:b/>
    </w:rPr>
  </w:style>
  <w:style w:type="character" w:customStyle="1" w:styleId="11-10">
    <w:name w:val="1_图1-1 字符"/>
    <w:basedOn w:val="a2"/>
    <w:link w:val="11-1"/>
    <w:rsid w:val="0055415F"/>
    <w:rPr>
      <w:b/>
    </w:rPr>
  </w:style>
  <w:style w:type="table" w:styleId="a7">
    <w:name w:val="Grid Table Light"/>
    <w:basedOn w:val="a3"/>
    <w:uiPriority w:val="40"/>
    <w:rsid w:val="00903303"/>
    <w:pPr>
      <w:jc w:val="both"/>
    </w:pPr>
    <w:rPr>
      <w:rFonts w:ascii="Times New Roman" w:eastAsia="宋体" w:hAnsi="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paragraph" w:styleId="a8">
    <w:name w:val="header"/>
    <w:basedOn w:val="a1"/>
    <w:link w:val="a9"/>
    <w:uiPriority w:val="99"/>
    <w:unhideWhenUsed/>
    <w:rsid w:val="00A62454"/>
    <w:pPr>
      <w:pBdr>
        <w:bottom w:val="single" w:sz="6" w:space="1" w:color="auto"/>
      </w:pBdr>
      <w:tabs>
        <w:tab w:val="center" w:pos="4153"/>
        <w:tab w:val="right" w:pos="8306"/>
      </w:tabs>
      <w:snapToGrid w:val="0"/>
    </w:pPr>
    <w:rPr>
      <w:sz w:val="18"/>
      <w:szCs w:val="18"/>
    </w:rPr>
  </w:style>
  <w:style w:type="character" w:customStyle="1" w:styleId="a9">
    <w:name w:val="页眉 字符"/>
    <w:basedOn w:val="a2"/>
    <w:link w:val="a8"/>
    <w:uiPriority w:val="99"/>
    <w:rsid w:val="00A62454"/>
    <w:rPr>
      <w:rFonts w:ascii="Times New Roman" w:eastAsia="宋体" w:hAnsi="Times New Roman"/>
      <w:sz w:val="18"/>
      <w:szCs w:val="18"/>
    </w:rPr>
  </w:style>
  <w:style w:type="paragraph" w:styleId="aa">
    <w:name w:val="footer"/>
    <w:basedOn w:val="a1"/>
    <w:link w:val="ab"/>
    <w:uiPriority w:val="99"/>
    <w:unhideWhenUsed/>
    <w:rsid w:val="00A62454"/>
    <w:pPr>
      <w:tabs>
        <w:tab w:val="center" w:pos="4153"/>
        <w:tab w:val="right" w:pos="8306"/>
      </w:tabs>
      <w:snapToGrid w:val="0"/>
      <w:jc w:val="left"/>
    </w:pPr>
    <w:rPr>
      <w:sz w:val="18"/>
      <w:szCs w:val="18"/>
    </w:rPr>
  </w:style>
  <w:style w:type="character" w:customStyle="1" w:styleId="ab">
    <w:name w:val="页脚 字符"/>
    <w:basedOn w:val="a2"/>
    <w:link w:val="aa"/>
    <w:uiPriority w:val="99"/>
    <w:rsid w:val="00A62454"/>
    <w:rPr>
      <w:rFonts w:ascii="Times New Roman" w:eastAsia="宋体" w:hAnsi="Times New Roman"/>
      <w:sz w:val="18"/>
      <w:szCs w:val="18"/>
    </w:rPr>
  </w:style>
  <w:style w:type="paragraph" w:customStyle="1" w:styleId="ac">
    <w:name w:val="中文扉页"/>
    <w:link w:val="ad"/>
    <w:uiPriority w:val="2"/>
    <w:qFormat/>
    <w:rsid w:val="00C767F2"/>
    <w:pPr>
      <w:spacing w:line="25" w:lineRule="atLeast"/>
      <w:jc w:val="center"/>
    </w:pPr>
    <w:rPr>
      <w:rFonts w:eastAsia="黑体"/>
      <w:b/>
      <w:sz w:val="28"/>
    </w:rPr>
  </w:style>
  <w:style w:type="character" w:customStyle="1" w:styleId="ad">
    <w:name w:val="中文扉页 字符"/>
    <w:basedOn w:val="a2"/>
    <w:link w:val="ac"/>
    <w:uiPriority w:val="2"/>
    <w:rsid w:val="00C767F2"/>
    <w:rPr>
      <w:rFonts w:eastAsia="黑体"/>
      <w:b/>
      <w:sz w:val="28"/>
    </w:rPr>
  </w:style>
  <w:style w:type="paragraph" w:customStyle="1" w:styleId="ae">
    <w:name w:val="英文扉页"/>
    <w:link w:val="af"/>
    <w:uiPriority w:val="2"/>
    <w:qFormat/>
    <w:rsid w:val="00B571FC"/>
    <w:pPr>
      <w:spacing w:line="25" w:lineRule="atLeast"/>
      <w:jc w:val="center"/>
    </w:pPr>
    <w:rPr>
      <w:b/>
      <w:sz w:val="32"/>
    </w:rPr>
  </w:style>
  <w:style w:type="character" w:customStyle="1" w:styleId="af">
    <w:name w:val="英文扉页 字符"/>
    <w:basedOn w:val="a2"/>
    <w:link w:val="ae"/>
    <w:uiPriority w:val="2"/>
    <w:rsid w:val="00B571FC"/>
    <w:rPr>
      <w:b/>
      <w:sz w:val="32"/>
    </w:rPr>
  </w:style>
  <w:style w:type="paragraph" w:customStyle="1" w:styleId="af0">
    <w:name w:val="三号标题"/>
    <w:next w:val="0"/>
    <w:link w:val="af1"/>
    <w:qFormat/>
    <w:rsid w:val="007D25DD"/>
    <w:pPr>
      <w:spacing w:after="360"/>
      <w:jc w:val="center"/>
      <w:outlineLvl w:val="0"/>
    </w:pPr>
    <w:rPr>
      <w:rFonts w:ascii="Arial" w:eastAsia="黑体" w:hAnsi="Arial"/>
      <w:b/>
      <w:sz w:val="32"/>
    </w:rPr>
  </w:style>
  <w:style w:type="character" w:customStyle="1" w:styleId="af1">
    <w:name w:val="三号标题 字符"/>
    <w:basedOn w:val="a2"/>
    <w:link w:val="af0"/>
    <w:rsid w:val="007D25DD"/>
    <w:rPr>
      <w:rFonts w:ascii="Arial" w:eastAsia="黑体" w:hAnsi="Arial"/>
      <w:b/>
      <w:sz w:val="32"/>
    </w:rPr>
  </w:style>
  <w:style w:type="numbering" w:customStyle="1" w:styleId="a">
    <w:name w:val="论文编号"/>
    <w:uiPriority w:val="99"/>
    <w:rsid w:val="00CE49FB"/>
    <w:pPr>
      <w:numPr>
        <w:numId w:val="15"/>
      </w:numPr>
    </w:pPr>
  </w:style>
  <w:style w:type="paragraph" w:styleId="af2">
    <w:name w:val="List Paragraph"/>
    <w:basedOn w:val="a1"/>
    <w:uiPriority w:val="34"/>
    <w:semiHidden/>
    <w:qFormat/>
    <w:rsid w:val="00E45FA5"/>
    <w:pPr>
      <w:ind w:firstLineChars="200" w:firstLine="420"/>
    </w:pPr>
  </w:style>
  <w:style w:type="paragraph" w:customStyle="1" w:styleId="0">
    <w:name w:val="0_缩进正文"/>
    <w:link w:val="00"/>
    <w:qFormat/>
    <w:rsid w:val="005C123D"/>
    <w:pPr>
      <w:spacing w:line="400" w:lineRule="exact"/>
      <w:ind w:firstLineChars="200" w:firstLine="200"/>
      <w:jc w:val="both"/>
    </w:pPr>
    <w:rPr>
      <w:sz w:val="24"/>
    </w:rPr>
  </w:style>
  <w:style w:type="character" w:customStyle="1" w:styleId="00">
    <w:name w:val="0_缩进正文 字符"/>
    <w:basedOn w:val="a2"/>
    <w:link w:val="0"/>
    <w:rsid w:val="005C123D"/>
    <w:rPr>
      <w:sz w:val="24"/>
    </w:rPr>
  </w:style>
  <w:style w:type="paragraph" w:styleId="af3">
    <w:name w:val="Normal Indent"/>
    <w:basedOn w:val="a1"/>
    <w:uiPriority w:val="99"/>
    <w:semiHidden/>
    <w:unhideWhenUsed/>
    <w:rsid w:val="00F828E2"/>
    <w:pPr>
      <w:ind w:firstLineChars="200" w:firstLine="420"/>
    </w:pPr>
  </w:style>
  <w:style w:type="table" w:styleId="af4">
    <w:name w:val="Table Grid"/>
    <w:aliases w:val="三线表"/>
    <w:basedOn w:val="a3"/>
    <w:uiPriority w:val="39"/>
    <w:rsid w:val="009C5575"/>
    <w:tblPr>
      <w:tblBorders>
        <w:top w:val="single" w:sz="12" w:space="0" w:color="auto"/>
        <w:bottom w:val="single" w:sz="12" w:space="0" w:color="auto"/>
      </w:tblBorders>
    </w:tblPr>
    <w:tblStylePr w:type="firstRow">
      <w:rPr>
        <w:rFonts w:asciiTheme="minorHAnsi" w:eastAsiaTheme="minorEastAsia" w:hAnsiTheme="minorHAnsi"/>
        <w:sz w:val="21"/>
      </w:rPr>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21-1">
    <w:name w:val="2_表1-1"/>
    <w:next w:val="0"/>
    <w:link w:val="21-10"/>
    <w:qFormat/>
    <w:rsid w:val="00CE49FB"/>
    <w:pPr>
      <w:keepNext/>
      <w:numPr>
        <w:ilvl w:val="5"/>
        <w:numId w:val="15"/>
      </w:numPr>
      <w:spacing w:before="120" w:after="120"/>
      <w:jc w:val="center"/>
    </w:pPr>
    <w:rPr>
      <w:b/>
    </w:rPr>
  </w:style>
  <w:style w:type="paragraph" w:customStyle="1" w:styleId="2Tab1-10">
    <w:name w:val="2_Tab.1-1"/>
    <w:next w:val="0"/>
    <w:link w:val="2Tab1-1"/>
    <w:uiPriority w:val="2"/>
    <w:qFormat/>
    <w:rsid w:val="005549B1"/>
    <w:pPr>
      <w:keepNext/>
      <w:jc w:val="center"/>
    </w:pPr>
    <w:rPr>
      <w:rFonts w:eastAsia="楷体"/>
    </w:rPr>
  </w:style>
  <w:style w:type="paragraph" w:customStyle="1" w:styleId="af5">
    <w:name w:val="居中"/>
    <w:next w:val="0"/>
    <w:link w:val="af6"/>
    <w:qFormat/>
    <w:rsid w:val="00B047D3"/>
    <w:pPr>
      <w:keepNext/>
      <w:jc w:val="center"/>
    </w:pPr>
  </w:style>
  <w:style w:type="character" w:customStyle="1" w:styleId="af6">
    <w:name w:val="居中 字符"/>
    <w:basedOn w:val="a2"/>
    <w:link w:val="af5"/>
    <w:rsid w:val="00B047D3"/>
  </w:style>
  <w:style w:type="paragraph" w:styleId="TOC">
    <w:name w:val="TOC Heading"/>
    <w:basedOn w:val="1"/>
    <w:next w:val="a1"/>
    <w:uiPriority w:val="39"/>
    <w:semiHidden/>
    <w:qFormat/>
    <w:rsid w:val="00726001"/>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1"/>
    <w:next w:val="a1"/>
    <w:autoRedefine/>
    <w:uiPriority w:val="39"/>
    <w:unhideWhenUsed/>
    <w:rsid w:val="00785CAC"/>
    <w:pPr>
      <w:tabs>
        <w:tab w:val="right" w:leader="dot" w:pos="9240"/>
      </w:tabs>
      <w:spacing w:before="120"/>
      <w:jc w:val="both"/>
    </w:pPr>
    <w:rPr>
      <w:b/>
      <w:sz w:val="28"/>
    </w:rPr>
  </w:style>
  <w:style w:type="paragraph" w:styleId="TOC2">
    <w:name w:val="toc 2"/>
    <w:basedOn w:val="a1"/>
    <w:next w:val="a1"/>
    <w:autoRedefine/>
    <w:uiPriority w:val="39"/>
    <w:unhideWhenUsed/>
    <w:rsid w:val="00785CAC"/>
    <w:pPr>
      <w:tabs>
        <w:tab w:val="right" w:leader="dot" w:pos="9240"/>
      </w:tabs>
      <w:spacing w:before="120"/>
      <w:ind w:leftChars="100" w:left="210"/>
      <w:jc w:val="both"/>
    </w:pPr>
    <w:rPr>
      <w:sz w:val="24"/>
    </w:rPr>
  </w:style>
  <w:style w:type="paragraph" w:styleId="TOC3">
    <w:name w:val="toc 3"/>
    <w:basedOn w:val="a1"/>
    <w:next w:val="a1"/>
    <w:autoRedefine/>
    <w:uiPriority w:val="39"/>
    <w:unhideWhenUsed/>
    <w:rsid w:val="00341115"/>
    <w:pPr>
      <w:tabs>
        <w:tab w:val="right" w:leader="dot" w:pos="9240"/>
      </w:tabs>
      <w:spacing w:before="120"/>
      <w:ind w:leftChars="200" w:left="420"/>
      <w:jc w:val="both"/>
    </w:pPr>
  </w:style>
  <w:style w:type="character" w:styleId="af7">
    <w:name w:val="Hyperlink"/>
    <w:basedOn w:val="a2"/>
    <w:uiPriority w:val="99"/>
    <w:unhideWhenUsed/>
    <w:rsid w:val="00726001"/>
    <w:rPr>
      <w:color w:val="0563C1" w:themeColor="hyperlink"/>
      <w:u w:val="single"/>
    </w:rPr>
  </w:style>
  <w:style w:type="character" w:styleId="af8">
    <w:name w:val="Placeholder Text"/>
    <w:basedOn w:val="a2"/>
    <w:uiPriority w:val="99"/>
    <w:semiHidden/>
    <w:rsid w:val="006013BE"/>
    <w:rPr>
      <w:color w:val="808080"/>
    </w:rPr>
  </w:style>
  <w:style w:type="paragraph" w:styleId="af9">
    <w:name w:val="annotation text"/>
    <w:basedOn w:val="a1"/>
    <w:link w:val="afa"/>
    <w:semiHidden/>
    <w:rsid w:val="00532B68"/>
    <w:pPr>
      <w:widowControl w:val="0"/>
      <w:jc w:val="left"/>
    </w:pPr>
    <w:rPr>
      <w:rFonts w:ascii="Times New Roman" w:eastAsia="宋体" w:hAnsi="Times New Roman" w:cs="Times New Roman"/>
      <w:szCs w:val="20"/>
    </w:rPr>
  </w:style>
  <w:style w:type="character" w:customStyle="1" w:styleId="afa">
    <w:name w:val="批注文字 字符"/>
    <w:basedOn w:val="a2"/>
    <w:link w:val="af9"/>
    <w:semiHidden/>
    <w:rsid w:val="00532B68"/>
    <w:rPr>
      <w:rFonts w:ascii="Times New Roman" w:eastAsia="宋体" w:hAnsi="Times New Roman" w:cs="Times New Roman"/>
      <w:szCs w:val="20"/>
    </w:rPr>
  </w:style>
  <w:style w:type="paragraph" w:styleId="TOC4">
    <w:name w:val="toc 4"/>
    <w:basedOn w:val="a1"/>
    <w:next w:val="a1"/>
    <w:autoRedefine/>
    <w:uiPriority w:val="39"/>
    <w:unhideWhenUsed/>
    <w:rsid w:val="00341115"/>
    <w:pPr>
      <w:tabs>
        <w:tab w:val="right" w:leader="dot" w:pos="9240"/>
      </w:tabs>
      <w:spacing w:before="120"/>
      <w:ind w:leftChars="300" w:left="630"/>
      <w:jc w:val="both"/>
    </w:pPr>
  </w:style>
  <w:style w:type="table" w:customStyle="1" w:styleId="afb">
    <w:name w:val="无边框表格"/>
    <w:basedOn w:val="a3"/>
    <w:uiPriority w:val="99"/>
    <w:rsid w:val="00ED19D0"/>
    <w:tblPr/>
  </w:style>
  <w:style w:type="paragraph" w:styleId="afc">
    <w:name w:val="caption"/>
    <w:basedOn w:val="a1"/>
    <w:next w:val="a1"/>
    <w:uiPriority w:val="35"/>
    <w:semiHidden/>
    <w:unhideWhenUsed/>
    <w:qFormat/>
    <w:rsid w:val="00656051"/>
    <w:rPr>
      <w:rFonts w:asciiTheme="majorHAnsi" w:eastAsia="黑体" w:hAnsiTheme="majorHAnsi" w:cstheme="majorBidi"/>
      <w:sz w:val="20"/>
      <w:szCs w:val="20"/>
    </w:rPr>
  </w:style>
  <w:style w:type="paragraph" w:customStyle="1" w:styleId="a0">
    <w:name w:val="文献"/>
    <w:basedOn w:val="0"/>
    <w:link w:val="afd"/>
    <w:qFormat/>
    <w:rsid w:val="00CE49FB"/>
    <w:pPr>
      <w:numPr>
        <w:ilvl w:val="8"/>
        <w:numId w:val="15"/>
      </w:numPr>
      <w:wordWrap w:val="0"/>
      <w:ind w:firstLineChars="0"/>
    </w:pPr>
    <w:rPr>
      <w:sz w:val="21"/>
    </w:rPr>
  </w:style>
  <w:style w:type="character" w:customStyle="1" w:styleId="afd">
    <w:name w:val="文献 字符"/>
    <w:basedOn w:val="00"/>
    <w:link w:val="a0"/>
    <w:rsid w:val="00050415"/>
    <w:rPr>
      <w:sz w:val="24"/>
    </w:rPr>
  </w:style>
  <w:style w:type="character" w:styleId="afe">
    <w:name w:val="Unresolved Mention"/>
    <w:basedOn w:val="a2"/>
    <w:uiPriority w:val="99"/>
    <w:semiHidden/>
    <w:unhideWhenUsed/>
    <w:rsid w:val="001D744D"/>
    <w:rPr>
      <w:color w:val="605E5C"/>
      <w:shd w:val="clear" w:color="auto" w:fill="E1DFDD"/>
    </w:rPr>
  </w:style>
  <w:style w:type="character" w:styleId="aff">
    <w:name w:val="FollowedHyperlink"/>
    <w:basedOn w:val="a2"/>
    <w:uiPriority w:val="99"/>
    <w:semiHidden/>
    <w:unhideWhenUsed/>
    <w:rsid w:val="00FD71F9"/>
    <w:rPr>
      <w:color w:val="954F72" w:themeColor="followedHyperlink"/>
      <w:u w:val="single"/>
    </w:rPr>
  </w:style>
  <w:style w:type="paragraph" w:customStyle="1" w:styleId="24">
    <w:name w:val="段前24磅"/>
    <w:basedOn w:val="0"/>
    <w:link w:val="240"/>
    <w:uiPriority w:val="1"/>
    <w:qFormat/>
    <w:rsid w:val="00DF6196"/>
    <w:pPr>
      <w:spacing w:line="360" w:lineRule="auto"/>
      <w:ind w:firstLineChars="0" w:firstLine="0"/>
      <w:jc w:val="center"/>
    </w:pPr>
  </w:style>
  <w:style w:type="character" w:customStyle="1" w:styleId="240">
    <w:name w:val="段前24磅 字符"/>
    <w:basedOn w:val="00"/>
    <w:link w:val="24"/>
    <w:uiPriority w:val="1"/>
    <w:rsid w:val="00DF6196"/>
    <w:rPr>
      <w:sz w:val="24"/>
    </w:rPr>
  </w:style>
  <w:style w:type="character" w:customStyle="1" w:styleId="40">
    <w:name w:val="标题 4 字符"/>
    <w:basedOn w:val="a2"/>
    <w:link w:val="4"/>
    <w:rsid w:val="00CE49FB"/>
    <w:rPr>
      <w:rFonts w:cstheme="majorBidi"/>
      <w:bCs/>
      <w:sz w:val="24"/>
      <w:szCs w:val="28"/>
    </w:rPr>
  </w:style>
  <w:style w:type="table" w:styleId="-3">
    <w:name w:val="Light List Accent 3"/>
    <w:basedOn w:val="a3"/>
    <w:uiPriority w:val="61"/>
    <w:rsid w:val="00D94F2F"/>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655">
      <w:bodyDiv w:val="1"/>
      <w:marLeft w:val="0"/>
      <w:marRight w:val="0"/>
      <w:marTop w:val="0"/>
      <w:marBottom w:val="0"/>
      <w:divBdr>
        <w:top w:val="none" w:sz="0" w:space="0" w:color="auto"/>
        <w:left w:val="none" w:sz="0" w:space="0" w:color="auto"/>
        <w:bottom w:val="none" w:sz="0" w:space="0" w:color="auto"/>
        <w:right w:val="none" w:sz="0" w:space="0" w:color="auto"/>
      </w:divBdr>
    </w:div>
    <w:div w:id="197277884">
      <w:bodyDiv w:val="1"/>
      <w:marLeft w:val="0"/>
      <w:marRight w:val="0"/>
      <w:marTop w:val="0"/>
      <w:marBottom w:val="0"/>
      <w:divBdr>
        <w:top w:val="none" w:sz="0" w:space="0" w:color="auto"/>
        <w:left w:val="none" w:sz="0" w:space="0" w:color="auto"/>
        <w:bottom w:val="none" w:sz="0" w:space="0" w:color="auto"/>
        <w:right w:val="none" w:sz="0" w:space="0" w:color="auto"/>
      </w:divBdr>
    </w:div>
    <w:div w:id="205021347">
      <w:bodyDiv w:val="1"/>
      <w:marLeft w:val="0"/>
      <w:marRight w:val="0"/>
      <w:marTop w:val="0"/>
      <w:marBottom w:val="0"/>
      <w:divBdr>
        <w:top w:val="none" w:sz="0" w:space="0" w:color="auto"/>
        <w:left w:val="none" w:sz="0" w:space="0" w:color="auto"/>
        <w:bottom w:val="none" w:sz="0" w:space="0" w:color="auto"/>
        <w:right w:val="none" w:sz="0" w:space="0" w:color="auto"/>
      </w:divBdr>
    </w:div>
    <w:div w:id="223369652">
      <w:bodyDiv w:val="1"/>
      <w:marLeft w:val="0"/>
      <w:marRight w:val="0"/>
      <w:marTop w:val="0"/>
      <w:marBottom w:val="0"/>
      <w:divBdr>
        <w:top w:val="none" w:sz="0" w:space="0" w:color="auto"/>
        <w:left w:val="none" w:sz="0" w:space="0" w:color="auto"/>
        <w:bottom w:val="none" w:sz="0" w:space="0" w:color="auto"/>
        <w:right w:val="none" w:sz="0" w:space="0" w:color="auto"/>
      </w:divBdr>
    </w:div>
    <w:div w:id="525366998">
      <w:bodyDiv w:val="1"/>
      <w:marLeft w:val="0"/>
      <w:marRight w:val="0"/>
      <w:marTop w:val="0"/>
      <w:marBottom w:val="0"/>
      <w:divBdr>
        <w:top w:val="none" w:sz="0" w:space="0" w:color="auto"/>
        <w:left w:val="none" w:sz="0" w:space="0" w:color="auto"/>
        <w:bottom w:val="none" w:sz="0" w:space="0" w:color="auto"/>
        <w:right w:val="none" w:sz="0" w:space="0" w:color="auto"/>
      </w:divBdr>
    </w:div>
    <w:div w:id="16340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eader" Target="header2.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QQ\2140703526\FileRecv\&#19978;&#28023;&#20132;&#36890;&#22823;&#23398;&#26412;&#31185;&#29983;&#23398;&#20301;&#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宋体&amp;&amp;TImesNew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6A87-3416-4061-A834-A403CC76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上海交通大学本科生学位论文模板.dotm</Template>
  <TotalTime>343</TotalTime>
  <Pages>18</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运佳 冯</cp:lastModifiedBy>
  <cp:revision>5</cp:revision>
  <cp:lastPrinted>2022-10-09T12:22:00Z</cp:lastPrinted>
  <dcterms:created xsi:type="dcterms:W3CDTF">2023-11-16T02:26:00Z</dcterms:created>
  <dcterms:modified xsi:type="dcterms:W3CDTF">2023-11-17T08:07:00Z</dcterms:modified>
</cp:coreProperties>
</file>